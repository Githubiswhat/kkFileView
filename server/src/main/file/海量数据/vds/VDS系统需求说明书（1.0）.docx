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E2B9B" w14:textId="77777777" w:rsidR="00EE754E" w:rsidRDefault="00000000">
      <w:pPr>
        <w:pStyle w:val="ac"/>
        <w:spacing w:line="360" w:lineRule="auto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>
        <w:rPr>
          <w:rFonts w:hint="eastAsia"/>
          <w:lang w:eastAsia="zh-CN"/>
        </w:rPr>
        <w:t>产品名称</w:t>
      </w:r>
      <w:r>
        <w:fldChar w:fldCharType="end"/>
      </w:r>
    </w:p>
    <w:p w14:paraId="6A8BB804" w14:textId="77777777" w:rsidR="00EE754E" w:rsidRDefault="00000000">
      <w:pPr>
        <w:pStyle w:val="ac"/>
        <w:spacing w:line="360" w:lineRule="auto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>
        <w:rPr>
          <w:rFonts w:hint="eastAsia"/>
          <w:lang w:eastAsia="zh-CN"/>
        </w:rPr>
        <w:t>系统需求说明书</w:t>
      </w:r>
      <w:r>
        <w:fldChar w:fldCharType="end"/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XX</w:t>
      </w:r>
      <w:r>
        <w:rPr>
          <w:rFonts w:hint="eastAsia"/>
          <w:lang w:eastAsia="zh-CN"/>
        </w:rPr>
        <w:t>模块）</w:t>
      </w:r>
    </w:p>
    <w:p w14:paraId="0D1F6213" w14:textId="77777777" w:rsidR="00EE754E" w:rsidRDefault="00EE754E">
      <w:pPr>
        <w:pStyle w:val="ac"/>
        <w:spacing w:line="360" w:lineRule="auto"/>
        <w:jc w:val="right"/>
        <w:rPr>
          <w:lang w:eastAsia="zh-CN"/>
        </w:rPr>
      </w:pPr>
    </w:p>
    <w:p w14:paraId="0802269B" w14:textId="77777777" w:rsidR="00EE754E" w:rsidRDefault="00000000">
      <w:pPr>
        <w:pStyle w:val="ac"/>
        <w:spacing w:line="360" w:lineRule="auto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版本：</w:t>
      </w:r>
      <w:r>
        <w:rPr>
          <w:sz w:val="28"/>
          <w:lang w:eastAsia="zh-CN"/>
        </w:rPr>
        <w:t xml:space="preserve"> </w:t>
      </w:r>
      <w:r>
        <w:rPr>
          <w:sz w:val="28"/>
        </w:rPr>
        <w:fldChar w:fldCharType="begin"/>
      </w:r>
      <w:r>
        <w:rPr>
          <w:sz w:val="28"/>
          <w:lang w:eastAsia="zh-CN"/>
        </w:rPr>
        <w:instrText xml:space="preserve"> </w:instrText>
      </w:r>
      <w:r>
        <w:rPr>
          <w:rFonts w:hint="eastAsia"/>
          <w:sz w:val="28"/>
          <w:lang w:eastAsia="zh-CN"/>
        </w:rPr>
        <w:instrText xml:space="preserve">DOCPROPERTY </w:instrText>
      </w:r>
      <w:r>
        <w:rPr>
          <w:rFonts w:hint="eastAsia"/>
          <w:sz w:val="28"/>
          <w:lang w:eastAsia="zh-CN"/>
        </w:rPr>
        <w:instrText>版本</w:instrText>
      </w:r>
      <w:r>
        <w:rPr>
          <w:rFonts w:hint="eastAsia"/>
          <w:sz w:val="28"/>
          <w:lang w:eastAsia="zh-CN"/>
        </w:rPr>
        <w:instrText xml:space="preserve"> \* MERGEFORMAT</w:instrText>
      </w:r>
      <w:r>
        <w:rPr>
          <w:sz w:val="28"/>
          <w:lang w:eastAsia="zh-CN"/>
        </w:rPr>
        <w:instrText xml:space="preserve"> </w:instrText>
      </w:r>
      <w:r>
        <w:rPr>
          <w:sz w:val="28"/>
        </w:rPr>
        <w:fldChar w:fldCharType="separate"/>
      </w:r>
      <w:r>
        <w:rPr>
          <w:sz w:val="28"/>
          <w:lang w:eastAsia="zh-CN"/>
        </w:rPr>
        <w:t>&lt;</w:t>
      </w:r>
      <w:proofErr w:type="spellStart"/>
      <w:r>
        <w:rPr>
          <w:rFonts w:hint="eastAsia"/>
          <w:sz w:val="28"/>
          <w:lang w:eastAsia="zh-CN"/>
        </w:rPr>
        <w:t>x.x.x</w:t>
      </w:r>
      <w:proofErr w:type="spellEnd"/>
      <w:r>
        <w:rPr>
          <w:sz w:val="28"/>
          <w:lang w:eastAsia="zh-CN"/>
        </w:rPr>
        <w:t>&gt;</w:t>
      </w:r>
      <w:r>
        <w:rPr>
          <w:sz w:val="28"/>
        </w:rPr>
        <w:fldChar w:fldCharType="end"/>
      </w:r>
    </w:p>
    <w:p w14:paraId="558FC885" w14:textId="77777777" w:rsidR="00EE754E" w:rsidRDefault="00EE754E">
      <w:pPr>
        <w:pStyle w:val="a0"/>
        <w:ind w:firstLine="420"/>
        <w:rPr>
          <w:lang w:eastAsia="zh-CN"/>
        </w:rPr>
      </w:pPr>
    </w:p>
    <w:p w14:paraId="080C89B6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640BB41A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300930FF" w14:textId="77777777" w:rsidR="00EE754E" w:rsidRDefault="00EE754E">
      <w:pPr>
        <w:pStyle w:val="a0"/>
        <w:ind w:firstLine="420"/>
        <w:rPr>
          <w:lang w:eastAsia="zh-CN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77"/>
        <w:gridCol w:w="7399"/>
      </w:tblGrid>
      <w:tr w:rsidR="00EE754E" w14:paraId="46A44922" w14:textId="77777777">
        <w:tc>
          <w:tcPr>
            <w:tcW w:w="2177" w:type="dxa"/>
          </w:tcPr>
          <w:p w14:paraId="6BA98186" w14:textId="77777777" w:rsidR="00EE754E" w:rsidRDefault="00000000">
            <w:pPr>
              <w:pStyle w:val="a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编号</w:t>
            </w:r>
          </w:p>
        </w:tc>
        <w:tc>
          <w:tcPr>
            <w:tcW w:w="7399" w:type="dxa"/>
          </w:tcPr>
          <w:p w14:paraId="60DAD82E" w14:textId="77777777" w:rsidR="00EE754E" w:rsidRDefault="00000000">
            <w:pPr>
              <w:pStyle w:val="a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  <w:shd w:val="clear" w:color="auto" w:fill="FFFFFF"/>
              </w:rPr>
              <w:t>HLSJ_Vastbase-M100_V5.0_</w:t>
            </w: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  <w:shd w:val="clear" w:color="auto" w:fill="FFFFFF"/>
                <w:lang w:eastAsia="zh-CN"/>
              </w:rPr>
              <w:t>XT</w:t>
            </w: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  <w:shd w:val="clear" w:color="auto" w:fill="FFFFFF"/>
              </w:rPr>
              <w:t>XQ_TPL</w:t>
            </w:r>
          </w:p>
        </w:tc>
      </w:tr>
      <w:tr w:rsidR="00EE754E" w14:paraId="462526A4" w14:textId="77777777">
        <w:tc>
          <w:tcPr>
            <w:tcW w:w="2177" w:type="dxa"/>
          </w:tcPr>
          <w:p w14:paraId="279670D3" w14:textId="77777777" w:rsidR="00EE754E" w:rsidRDefault="00000000">
            <w:pPr>
              <w:pStyle w:val="a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密级</w:t>
            </w:r>
          </w:p>
        </w:tc>
        <w:tc>
          <w:tcPr>
            <w:tcW w:w="7399" w:type="dxa"/>
          </w:tcPr>
          <w:p w14:paraId="51730F77" w14:textId="77777777" w:rsidR="00EE754E" w:rsidRDefault="00EE754E">
            <w:pPr>
              <w:pStyle w:val="a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EE754E" w14:paraId="6D8A1251" w14:textId="77777777">
        <w:tc>
          <w:tcPr>
            <w:tcW w:w="2177" w:type="dxa"/>
          </w:tcPr>
          <w:p w14:paraId="1A483653" w14:textId="77777777" w:rsidR="00EE754E" w:rsidRDefault="00000000">
            <w:pPr>
              <w:pStyle w:val="a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7399" w:type="dxa"/>
          </w:tcPr>
          <w:p w14:paraId="5F58D256" w14:textId="77777777" w:rsidR="00EE754E" w:rsidRDefault="00000000">
            <w:pPr>
              <w:pStyle w:val="a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&lt;手写签字&gt;</w:t>
            </w:r>
          </w:p>
        </w:tc>
      </w:tr>
      <w:tr w:rsidR="00EE754E" w14:paraId="106DC56E" w14:textId="77777777">
        <w:tc>
          <w:tcPr>
            <w:tcW w:w="2177" w:type="dxa"/>
          </w:tcPr>
          <w:p w14:paraId="64EDAEE6" w14:textId="77777777" w:rsidR="00EE754E" w:rsidRDefault="00000000">
            <w:pPr>
              <w:pStyle w:val="a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编制/修订日期</w:t>
            </w:r>
          </w:p>
        </w:tc>
        <w:tc>
          <w:tcPr>
            <w:tcW w:w="7399" w:type="dxa"/>
          </w:tcPr>
          <w:p w14:paraId="0D5BA8F7" w14:textId="77777777" w:rsidR="00EE754E" w:rsidRDefault="00000000">
            <w:pPr>
              <w:pStyle w:val="a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&lt;手写签字&gt;</w:t>
            </w:r>
          </w:p>
        </w:tc>
      </w:tr>
      <w:tr w:rsidR="00EE754E" w14:paraId="0C206078" w14:textId="77777777">
        <w:tc>
          <w:tcPr>
            <w:tcW w:w="2177" w:type="dxa"/>
          </w:tcPr>
          <w:p w14:paraId="5E3BBB31" w14:textId="77777777" w:rsidR="00EE754E" w:rsidRDefault="00000000">
            <w:pPr>
              <w:pStyle w:val="a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审核</w:t>
            </w:r>
          </w:p>
        </w:tc>
        <w:tc>
          <w:tcPr>
            <w:tcW w:w="7399" w:type="dxa"/>
          </w:tcPr>
          <w:p w14:paraId="3489236A" w14:textId="77777777" w:rsidR="00EE754E" w:rsidRDefault="00000000">
            <w:pPr>
              <w:pStyle w:val="a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&lt;手写签字&gt;</w:t>
            </w:r>
          </w:p>
        </w:tc>
      </w:tr>
      <w:tr w:rsidR="00EE754E" w14:paraId="6C29113D" w14:textId="77777777">
        <w:tc>
          <w:tcPr>
            <w:tcW w:w="2177" w:type="dxa"/>
          </w:tcPr>
          <w:p w14:paraId="51218F98" w14:textId="77777777" w:rsidR="00EE754E" w:rsidRDefault="00000000">
            <w:pPr>
              <w:pStyle w:val="a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批准</w:t>
            </w:r>
          </w:p>
        </w:tc>
        <w:tc>
          <w:tcPr>
            <w:tcW w:w="7399" w:type="dxa"/>
          </w:tcPr>
          <w:p w14:paraId="0F8E964F" w14:textId="77777777" w:rsidR="00EE754E" w:rsidRDefault="00000000">
            <w:pPr>
              <w:pStyle w:val="a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&lt;手写签字&gt;</w:t>
            </w:r>
          </w:p>
        </w:tc>
      </w:tr>
      <w:tr w:rsidR="00EE754E" w14:paraId="698954F5" w14:textId="77777777">
        <w:tc>
          <w:tcPr>
            <w:tcW w:w="2177" w:type="dxa"/>
          </w:tcPr>
          <w:p w14:paraId="7E87485E" w14:textId="77777777" w:rsidR="00EE754E" w:rsidRDefault="00000000">
            <w:pPr>
              <w:pStyle w:val="a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质量会签</w:t>
            </w:r>
          </w:p>
        </w:tc>
        <w:tc>
          <w:tcPr>
            <w:tcW w:w="7399" w:type="dxa"/>
          </w:tcPr>
          <w:p w14:paraId="26F03E0E" w14:textId="77777777" w:rsidR="00EE754E" w:rsidRDefault="00000000">
            <w:pPr>
              <w:pStyle w:val="a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&lt;手写签字&gt;</w:t>
            </w:r>
          </w:p>
        </w:tc>
      </w:tr>
      <w:tr w:rsidR="00EE754E" w14:paraId="64965EE6" w14:textId="77777777">
        <w:tc>
          <w:tcPr>
            <w:tcW w:w="2177" w:type="dxa"/>
          </w:tcPr>
          <w:p w14:paraId="548D2BD8" w14:textId="77777777" w:rsidR="00EE754E" w:rsidRDefault="00000000">
            <w:pPr>
              <w:pStyle w:val="a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标准化会签</w:t>
            </w:r>
          </w:p>
        </w:tc>
        <w:tc>
          <w:tcPr>
            <w:tcW w:w="7399" w:type="dxa"/>
          </w:tcPr>
          <w:p w14:paraId="46D7EC70" w14:textId="77777777" w:rsidR="00EE754E" w:rsidRDefault="00000000">
            <w:pPr>
              <w:pStyle w:val="a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&lt;手写签字&gt;</w:t>
            </w:r>
          </w:p>
        </w:tc>
      </w:tr>
    </w:tbl>
    <w:p w14:paraId="77C39211" w14:textId="77777777" w:rsidR="00EE754E" w:rsidRDefault="00EE754E">
      <w:pPr>
        <w:pStyle w:val="a0"/>
        <w:ind w:firstLine="420"/>
        <w:rPr>
          <w:lang w:eastAsia="zh-CN"/>
        </w:rPr>
        <w:sectPr w:rsidR="00EE754E">
          <w:headerReference w:type="default" r:id="rId7"/>
          <w:footerReference w:type="even" r:id="rId8"/>
          <w:pgSz w:w="12240" w:h="15840"/>
          <w:pgMar w:top="1440" w:right="1440" w:bottom="1440" w:left="1440" w:header="720" w:footer="720" w:gutter="0"/>
          <w:cols w:space="720"/>
        </w:sectPr>
      </w:pPr>
    </w:p>
    <w:p w14:paraId="24C78153" w14:textId="77777777" w:rsidR="00EE754E" w:rsidRDefault="00000000">
      <w:pPr>
        <w:pStyle w:val="ac"/>
        <w:spacing w:line="36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改版记录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3261"/>
        <w:gridCol w:w="1417"/>
        <w:gridCol w:w="1276"/>
        <w:gridCol w:w="1276"/>
      </w:tblGrid>
      <w:tr w:rsidR="00EE754E" w14:paraId="412C2348" w14:textId="77777777">
        <w:tc>
          <w:tcPr>
            <w:tcW w:w="959" w:type="dxa"/>
            <w:shd w:val="clear" w:color="auto" w:fill="E0E0E0"/>
          </w:tcPr>
          <w:p w14:paraId="14B91D67" w14:textId="77777777" w:rsidR="00EE754E" w:rsidRDefault="00000000">
            <w:pPr>
              <w:pStyle w:val="Tabletext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  <w:tc>
          <w:tcPr>
            <w:tcW w:w="1417" w:type="dxa"/>
            <w:shd w:val="clear" w:color="auto" w:fill="E0E0E0"/>
          </w:tcPr>
          <w:p w14:paraId="1CA9C080" w14:textId="77777777" w:rsidR="00EE754E" w:rsidRDefault="00000000">
            <w:pPr>
              <w:pStyle w:val="Tabletext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发布日期</w:t>
            </w:r>
          </w:p>
        </w:tc>
        <w:tc>
          <w:tcPr>
            <w:tcW w:w="3261" w:type="dxa"/>
            <w:shd w:val="clear" w:color="auto" w:fill="E0E0E0"/>
          </w:tcPr>
          <w:p w14:paraId="374ABE4D" w14:textId="77777777" w:rsidR="00EE754E" w:rsidRDefault="00000000">
            <w:pPr>
              <w:pStyle w:val="Tabletext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描述</w:t>
            </w:r>
          </w:p>
        </w:tc>
        <w:tc>
          <w:tcPr>
            <w:tcW w:w="1417" w:type="dxa"/>
            <w:shd w:val="clear" w:color="auto" w:fill="E0E0E0"/>
          </w:tcPr>
          <w:p w14:paraId="4973549B" w14:textId="77777777" w:rsidR="00EE754E" w:rsidRDefault="00000000">
            <w:pPr>
              <w:pStyle w:val="Tabletext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作者</w:t>
            </w:r>
          </w:p>
        </w:tc>
        <w:tc>
          <w:tcPr>
            <w:tcW w:w="1276" w:type="dxa"/>
            <w:shd w:val="clear" w:color="auto" w:fill="E0E0E0"/>
          </w:tcPr>
          <w:p w14:paraId="6881A6D5" w14:textId="77777777" w:rsidR="00EE754E" w:rsidRDefault="00000000">
            <w:pPr>
              <w:pStyle w:val="Tabletext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复审</w:t>
            </w:r>
          </w:p>
        </w:tc>
        <w:tc>
          <w:tcPr>
            <w:tcW w:w="1276" w:type="dxa"/>
            <w:shd w:val="clear" w:color="auto" w:fill="E0E0E0"/>
          </w:tcPr>
          <w:p w14:paraId="50EA2221" w14:textId="77777777" w:rsidR="00EE754E" w:rsidRDefault="00000000">
            <w:pPr>
              <w:pStyle w:val="Tabletext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批准</w:t>
            </w:r>
          </w:p>
        </w:tc>
      </w:tr>
      <w:tr w:rsidR="00EE754E" w14:paraId="3826BC69" w14:textId="77777777">
        <w:tc>
          <w:tcPr>
            <w:tcW w:w="959" w:type="dxa"/>
          </w:tcPr>
          <w:p w14:paraId="55524C15" w14:textId="77777777" w:rsidR="00EE754E" w:rsidRDefault="00000000">
            <w:pPr>
              <w:pStyle w:val="Tabletext"/>
            </w:pPr>
            <w:proofErr w:type="spellStart"/>
            <w:r>
              <w:t>x.x</w:t>
            </w:r>
            <w:r>
              <w:rPr>
                <w:rFonts w:hint="eastAsia"/>
                <w:lang w:eastAsia="zh-CN"/>
              </w:rPr>
              <w:t>.x</w:t>
            </w:r>
            <w:proofErr w:type="spellEnd"/>
          </w:p>
        </w:tc>
        <w:tc>
          <w:tcPr>
            <w:tcW w:w="1417" w:type="dxa"/>
          </w:tcPr>
          <w:p w14:paraId="513DB40B" w14:textId="77777777" w:rsidR="00EE754E" w:rsidRDefault="00000000">
            <w:pPr>
              <w:pStyle w:val="Tabletex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yyyy</w:t>
            </w:r>
            <w:proofErr w:type="spellEnd"/>
            <w:r>
              <w:rPr>
                <w:rFonts w:hint="eastAsia"/>
                <w:lang w:eastAsia="zh-CN"/>
              </w:rPr>
              <w:t>-mm-dd</w:t>
            </w:r>
          </w:p>
        </w:tc>
        <w:tc>
          <w:tcPr>
            <w:tcW w:w="3261" w:type="dxa"/>
          </w:tcPr>
          <w:p w14:paraId="4730F1D9" w14:textId="77777777" w:rsidR="00EE754E" w:rsidRDefault="00000000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details</w:t>
            </w:r>
          </w:p>
        </w:tc>
        <w:tc>
          <w:tcPr>
            <w:tcW w:w="1417" w:type="dxa"/>
          </w:tcPr>
          <w:p w14:paraId="3BBAE23B" w14:textId="77777777" w:rsidR="00EE754E" w:rsidRDefault="00000000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276" w:type="dxa"/>
          </w:tcPr>
          <w:p w14:paraId="0B85C774" w14:textId="77777777" w:rsidR="00EE754E" w:rsidRDefault="00000000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276" w:type="dxa"/>
          </w:tcPr>
          <w:p w14:paraId="264174B3" w14:textId="77777777" w:rsidR="00EE754E" w:rsidRDefault="00000000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</w:tr>
      <w:tr w:rsidR="00EE754E" w14:paraId="60DC699C" w14:textId="77777777">
        <w:tc>
          <w:tcPr>
            <w:tcW w:w="959" w:type="dxa"/>
          </w:tcPr>
          <w:p w14:paraId="4116E9A0" w14:textId="77777777" w:rsidR="00EE754E" w:rsidRDefault="00EE754E">
            <w:pPr>
              <w:pStyle w:val="Tabletext"/>
              <w:rPr>
                <w:lang w:eastAsia="zh-CN"/>
              </w:rPr>
            </w:pPr>
          </w:p>
        </w:tc>
        <w:tc>
          <w:tcPr>
            <w:tcW w:w="1417" w:type="dxa"/>
          </w:tcPr>
          <w:p w14:paraId="270D8508" w14:textId="77777777" w:rsidR="00EE754E" w:rsidRDefault="00EE754E">
            <w:pPr>
              <w:pStyle w:val="Tabletext"/>
              <w:rPr>
                <w:lang w:eastAsia="zh-CN"/>
              </w:rPr>
            </w:pPr>
          </w:p>
        </w:tc>
        <w:tc>
          <w:tcPr>
            <w:tcW w:w="3261" w:type="dxa"/>
          </w:tcPr>
          <w:p w14:paraId="4CB53895" w14:textId="77777777" w:rsidR="00EE754E" w:rsidRDefault="00EE754E">
            <w:pPr>
              <w:pStyle w:val="Tabletext"/>
              <w:rPr>
                <w:lang w:eastAsia="zh-CN"/>
              </w:rPr>
            </w:pPr>
          </w:p>
        </w:tc>
        <w:tc>
          <w:tcPr>
            <w:tcW w:w="1417" w:type="dxa"/>
          </w:tcPr>
          <w:p w14:paraId="5F487A34" w14:textId="77777777" w:rsidR="00EE754E" w:rsidRDefault="00EE754E">
            <w:pPr>
              <w:pStyle w:val="Tabletext"/>
              <w:rPr>
                <w:lang w:eastAsia="zh-CN"/>
              </w:rPr>
            </w:pPr>
          </w:p>
        </w:tc>
        <w:tc>
          <w:tcPr>
            <w:tcW w:w="1276" w:type="dxa"/>
          </w:tcPr>
          <w:p w14:paraId="7A850111" w14:textId="77777777" w:rsidR="00EE754E" w:rsidRDefault="00EE754E">
            <w:pPr>
              <w:pStyle w:val="Tabletext"/>
              <w:rPr>
                <w:lang w:eastAsia="zh-CN"/>
              </w:rPr>
            </w:pPr>
          </w:p>
        </w:tc>
        <w:tc>
          <w:tcPr>
            <w:tcW w:w="1276" w:type="dxa"/>
          </w:tcPr>
          <w:p w14:paraId="5B86E3C2" w14:textId="77777777" w:rsidR="00EE754E" w:rsidRDefault="00EE754E">
            <w:pPr>
              <w:pStyle w:val="Tabletext"/>
              <w:rPr>
                <w:lang w:eastAsia="zh-CN"/>
              </w:rPr>
            </w:pPr>
          </w:p>
        </w:tc>
      </w:tr>
      <w:tr w:rsidR="00EE754E" w14:paraId="091F8E0C" w14:textId="77777777">
        <w:tc>
          <w:tcPr>
            <w:tcW w:w="959" w:type="dxa"/>
          </w:tcPr>
          <w:p w14:paraId="02CC613D" w14:textId="77777777" w:rsidR="00EE754E" w:rsidRDefault="00EE754E">
            <w:pPr>
              <w:pStyle w:val="Tabletext"/>
              <w:rPr>
                <w:lang w:eastAsia="zh-CN"/>
              </w:rPr>
            </w:pPr>
          </w:p>
        </w:tc>
        <w:tc>
          <w:tcPr>
            <w:tcW w:w="1417" w:type="dxa"/>
          </w:tcPr>
          <w:p w14:paraId="75BB1349" w14:textId="77777777" w:rsidR="00EE754E" w:rsidRDefault="00EE754E">
            <w:pPr>
              <w:pStyle w:val="Tabletext"/>
              <w:rPr>
                <w:lang w:eastAsia="zh-CN"/>
              </w:rPr>
            </w:pPr>
          </w:p>
        </w:tc>
        <w:tc>
          <w:tcPr>
            <w:tcW w:w="3261" w:type="dxa"/>
          </w:tcPr>
          <w:p w14:paraId="24DFC538" w14:textId="77777777" w:rsidR="00EE754E" w:rsidRDefault="00EE754E">
            <w:pPr>
              <w:pStyle w:val="Tabletext"/>
              <w:rPr>
                <w:lang w:eastAsia="zh-CN"/>
              </w:rPr>
            </w:pPr>
          </w:p>
        </w:tc>
        <w:tc>
          <w:tcPr>
            <w:tcW w:w="1417" w:type="dxa"/>
          </w:tcPr>
          <w:p w14:paraId="379DBCE7" w14:textId="77777777" w:rsidR="00EE754E" w:rsidRDefault="00EE754E">
            <w:pPr>
              <w:pStyle w:val="Tabletext"/>
              <w:rPr>
                <w:lang w:eastAsia="zh-CN"/>
              </w:rPr>
            </w:pPr>
          </w:p>
        </w:tc>
        <w:tc>
          <w:tcPr>
            <w:tcW w:w="1276" w:type="dxa"/>
          </w:tcPr>
          <w:p w14:paraId="3964AF4D" w14:textId="77777777" w:rsidR="00EE754E" w:rsidRDefault="00EE754E">
            <w:pPr>
              <w:pStyle w:val="Tabletext"/>
              <w:rPr>
                <w:lang w:eastAsia="zh-CN"/>
              </w:rPr>
            </w:pPr>
          </w:p>
        </w:tc>
        <w:tc>
          <w:tcPr>
            <w:tcW w:w="1276" w:type="dxa"/>
          </w:tcPr>
          <w:p w14:paraId="66A5FE74" w14:textId="77777777" w:rsidR="00EE754E" w:rsidRDefault="00EE754E">
            <w:pPr>
              <w:pStyle w:val="Tabletext"/>
              <w:rPr>
                <w:lang w:eastAsia="zh-CN"/>
              </w:rPr>
            </w:pPr>
          </w:p>
        </w:tc>
      </w:tr>
      <w:tr w:rsidR="00EE754E" w14:paraId="3B4A5CD2" w14:textId="77777777">
        <w:tc>
          <w:tcPr>
            <w:tcW w:w="959" w:type="dxa"/>
          </w:tcPr>
          <w:p w14:paraId="1A991709" w14:textId="77777777" w:rsidR="00EE754E" w:rsidRDefault="00EE754E">
            <w:pPr>
              <w:pStyle w:val="Tabletext"/>
              <w:rPr>
                <w:lang w:eastAsia="zh-CN"/>
              </w:rPr>
            </w:pPr>
          </w:p>
        </w:tc>
        <w:tc>
          <w:tcPr>
            <w:tcW w:w="1417" w:type="dxa"/>
          </w:tcPr>
          <w:p w14:paraId="7E158257" w14:textId="77777777" w:rsidR="00EE754E" w:rsidRDefault="00EE754E">
            <w:pPr>
              <w:pStyle w:val="Tabletext"/>
              <w:rPr>
                <w:lang w:eastAsia="zh-CN"/>
              </w:rPr>
            </w:pPr>
          </w:p>
        </w:tc>
        <w:tc>
          <w:tcPr>
            <w:tcW w:w="3261" w:type="dxa"/>
          </w:tcPr>
          <w:p w14:paraId="1A364E27" w14:textId="77777777" w:rsidR="00EE754E" w:rsidRDefault="00EE754E">
            <w:pPr>
              <w:pStyle w:val="Tabletext"/>
              <w:rPr>
                <w:lang w:eastAsia="zh-CN"/>
              </w:rPr>
            </w:pPr>
          </w:p>
        </w:tc>
        <w:tc>
          <w:tcPr>
            <w:tcW w:w="1417" w:type="dxa"/>
          </w:tcPr>
          <w:p w14:paraId="3060DC1A" w14:textId="77777777" w:rsidR="00EE754E" w:rsidRDefault="00EE754E">
            <w:pPr>
              <w:pStyle w:val="Tabletext"/>
              <w:rPr>
                <w:lang w:eastAsia="zh-CN"/>
              </w:rPr>
            </w:pPr>
          </w:p>
        </w:tc>
        <w:tc>
          <w:tcPr>
            <w:tcW w:w="1276" w:type="dxa"/>
          </w:tcPr>
          <w:p w14:paraId="0EE89230" w14:textId="77777777" w:rsidR="00EE754E" w:rsidRDefault="00EE754E">
            <w:pPr>
              <w:pStyle w:val="Tabletext"/>
              <w:rPr>
                <w:lang w:eastAsia="zh-CN"/>
              </w:rPr>
            </w:pPr>
          </w:p>
        </w:tc>
        <w:tc>
          <w:tcPr>
            <w:tcW w:w="1276" w:type="dxa"/>
          </w:tcPr>
          <w:p w14:paraId="0B3CEC85" w14:textId="77777777" w:rsidR="00EE754E" w:rsidRDefault="00EE754E">
            <w:pPr>
              <w:pStyle w:val="Tabletext"/>
              <w:rPr>
                <w:lang w:eastAsia="zh-CN"/>
              </w:rPr>
            </w:pPr>
          </w:p>
        </w:tc>
      </w:tr>
    </w:tbl>
    <w:p w14:paraId="2ED7A81A" w14:textId="77777777" w:rsidR="00EE754E" w:rsidRDefault="00EE754E">
      <w:pPr>
        <w:pStyle w:val="a0"/>
        <w:ind w:firstLine="420"/>
        <w:rPr>
          <w:lang w:eastAsia="zh-CN"/>
        </w:rPr>
      </w:pPr>
    </w:p>
    <w:p w14:paraId="2258AFAF" w14:textId="77777777" w:rsidR="00EE754E" w:rsidRDefault="00000000">
      <w:pPr>
        <w:pStyle w:val="ac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变更记录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338"/>
        <w:gridCol w:w="1410"/>
        <w:gridCol w:w="2070"/>
        <w:gridCol w:w="1898"/>
        <w:gridCol w:w="2073"/>
      </w:tblGrid>
      <w:tr w:rsidR="00EE754E" w14:paraId="09EE469F" w14:textId="77777777">
        <w:trPr>
          <w:cantSplit/>
        </w:trPr>
        <w:tc>
          <w:tcPr>
            <w:tcW w:w="817" w:type="dxa"/>
          </w:tcPr>
          <w:p w14:paraId="3F5895EE" w14:textId="77777777" w:rsidR="00EE754E" w:rsidRDefault="00000000">
            <w:pPr>
              <w:pStyle w:val="Tabletext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变更编号</w:t>
            </w:r>
          </w:p>
        </w:tc>
        <w:tc>
          <w:tcPr>
            <w:tcW w:w="1338" w:type="dxa"/>
          </w:tcPr>
          <w:p w14:paraId="447C9EA2" w14:textId="77777777" w:rsidR="00EE754E" w:rsidRDefault="00000000">
            <w:pPr>
              <w:pStyle w:val="Tabletext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1410" w:type="dxa"/>
          </w:tcPr>
          <w:p w14:paraId="7BDE7827" w14:textId="77777777" w:rsidR="00EE754E" w:rsidRDefault="00000000">
            <w:pPr>
              <w:pStyle w:val="Tabletext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变更项</w:t>
            </w:r>
          </w:p>
        </w:tc>
        <w:tc>
          <w:tcPr>
            <w:tcW w:w="2070" w:type="dxa"/>
          </w:tcPr>
          <w:p w14:paraId="20B45F10" w14:textId="77777777" w:rsidR="00EE754E" w:rsidRDefault="00000000">
            <w:pPr>
              <w:pStyle w:val="Tabletext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描述</w:t>
            </w:r>
          </w:p>
        </w:tc>
        <w:tc>
          <w:tcPr>
            <w:tcW w:w="1898" w:type="dxa"/>
          </w:tcPr>
          <w:p w14:paraId="42AFBC0F" w14:textId="77777777" w:rsidR="00EE754E" w:rsidRDefault="00000000">
            <w:pPr>
              <w:pStyle w:val="Tabletext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基线版本</w:t>
            </w:r>
          </w:p>
        </w:tc>
        <w:tc>
          <w:tcPr>
            <w:tcW w:w="2073" w:type="dxa"/>
          </w:tcPr>
          <w:p w14:paraId="6ACE5DB8" w14:textId="77777777" w:rsidR="00EE754E" w:rsidRDefault="00000000">
            <w:pPr>
              <w:pStyle w:val="Tabletext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变更请求编号</w:t>
            </w:r>
          </w:p>
        </w:tc>
      </w:tr>
      <w:tr w:rsidR="00EE754E" w14:paraId="2703D252" w14:textId="77777777">
        <w:trPr>
          <w:cantSplit/>
        </w:trPr>
        <w:tc>
          <w:tcPr>
            <w:tcW w:w="817" w:type="dxa"/>
          </w:tcPr>
          <w:p w14:paraId="1517EF19" w14:textId="77777777" w:rsidR="00EE754E" w:rsidRDefault="00000000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338" w:type="dxa"/>
          </w:tcPr>
          <w:p w14:paraId="523C4170" w14:textId="77777777" w:rsidR="00EE754E" w:rsidRDefault="00000000">
            <w:pPr>
              <w:pStyle w:val="Tabletex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yyyy</w:t>
            </w:r>
            <w:proofErr w:type="spellEnd"/>
            <w:r>
              <w:rPr>
                <w:rFonts w:hint="eastAsia"/>
                <w:lang w:eastAsia="zh-CN"/>
              </w:rPr>
              <w:t>-mm-dd</w:t>
            </w:r>
          </w:p>
        </w:tc>
        <w:tc>
          <w:tcPr>
            <w:tcW w:w="1410" w:type="dxa"/>
          </w:tcPr>
          <w:p w14:paraId="6CA737BB" w14:textId="77777777" w:rsidR="00EE754E" w:rsidRDefault="00EE754E">
            <w:pPr>
              <w:pStyle w:val="Tabletext"/>
            </w:pPr>
          </w:p>
        </w:tc>
        <w:tc>
          <w:tcPr>
            <w:tcW w:w="2070" w:type="dxa"/>
          </w:tcPr>
          <w:p w14:paraId="6611FD2A" w14:textId="77777777" w:rsidR="00EE754E" w:rsidRDefault="00000000">
            <w:pPr>
              <w:pStyle w:val="Tabletext"/>
            </w:pPr>
            <w:r>
              <w:t>details</w:t>
            </w:r>
          </w:p>
        </w:tc>
        <w:tc>
          <w:tcPr>
            <w:tcW w:w="1898" w:type="dxa"/>
          </w:tcPr>
          <w:p w14:paraId="5B2A1464" w14:textId="77777777" w:rsidR="00EE754E" w:rsidRDefault="00000000">
            <w:pPr>
              <w:pStyle w:val="Tabletex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x.x.x</w:t>
            </w:r>
            <w:proofErr w:type="spellEnd"/>
          </w:p>
        </w:tc>
        <w:tc>
          <w:tcPr>
            <w:tcW w:w="2073" w:type="dxa"/>
          </w:tcPr>
          <w:p w14:paraId="785D1BE3" w14:textId="77777777" w:rsidR="00EE754E" w:rsidRDefault="00000000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</w:tr>
    </w:tbl>
    <w:p w14:paraId="58A85B32" w14:textId="77777777" w:rsidR="00EE754E" w:rsidRDefault="00000000">
      <w:pPr>
        <w:pStyle w:val="ac"/>
        <w:spacing w:line="360" w:lineRule="auto"/>
        <w:rPr>
          <w:lang w:eastAsia="zh-CN"/>
        </w:rPr>
      </w:pPr>
      <w:r>
        <w:br w:type="page"/>
      </w:r>
      <w:r>
        <w:rPr>
          <w:rFonts w:hint="eastAsia"/>
          <w:lang w:eastAsia="zh-CN"/>
        </w:rPr>
        <w:lastRenderedPageBreak/>
        <w:t>目录</w:t>
      </w:r>
    </w:p>
    <w:p w14:paraId="4DBF6AF9" w14:textId="77777777" w:rsidR="00EE754E" w:rsidRDefault="00000000">
      <w:pPr>
        <w:pStyle w:val="TOC1"/>
        <w:tabs>
          <w:tab w:val="right" w:leader="dot" w:pos="9360"/>
        </w:tabs>
      </w:pPr>
      <w:r>
        <w:fldChar w:fldCharType="begin"/>
      </w:r>
      <w:r>
        <w:rPr>
          <w:lang w:eastAsia="zh-CN"/>
        </w:rPr>
        <w:instrText xml:space="preserve"> TOC \o "1-3" </w:instrText>
      </w:r>
      <w:r>
        <w:fldChar w:fldCharType="separate"/>
      </w:r>
      <w:r>
        <w:rPr>
          <w:lang w:eastAsia="zh-CN"/>
        </w:rPr>
        <w:t xml:space="preserve">1. </w:t>
      </w:r>
      <w:r>
        <w:rPr>
          <w:rFonts w:hint="eastAsia"/>
          <w:lang w:eastAsia="zh-CN"/>
        </w:rPr>
        <w:t>简介</w:t>
      </w:r>
      <w:r>
        <w:tab/>
      </w:r>
      <w:fldSimple w:instr=" PAGEREF _Toc19957 ">
        <w:r>
          <w:t>4</w:t>
        </w:r>
      </w:fldSimple>
    </w:p>
    <w:p w14:paraId="4377BC2E" w14:textId="77777777" w:rsidR="00EE754E" w:rsidRDefault="00000000">
      <w:pPr>
        <w:pStyle w:val="TOC2"/>
        <w:tabs>
          <w:tab w:val="right" w:leader="dot" w:pos="9360"/>
        </w:tabs>
      </w:pPr>
      <w:r>
        <w:rPr>
          <w:rFonts w:hint="eastAsia"/>
          <w:lang w:eastAsia="zh-CN"/>
        </w:rPr>
        <w:t xml:space="preserve">1.1 </w:t>
      </w:r>
      <w:r>
        <w:rPr>
          <w:rFonts w:hint="eastAsia"/>
          <w:lang w:eastAsia="zh-CN"/>
        </w:rPr>
        <w:t>目的</w:t>
      </w:r>
      <w:r>
        <w:tab/>
      </w:r>
      <w:fldSimple w:instr=" PAGEREF _Toc6721 ">
        <w:r>
          <w:t>4</w:t>
        </w:r>
      </w:fldSimple>
    </w:p>
    <w:p w14:paraId="637B15DD" w14:textId="77777777" w:rsidR="00EE754E" w:rsidRDefault="00000000">
      <w:pPr>
        <w:pStyle w:val="TOC2"/>
        <w:tabs>
          <w:tab w:val="right" w:leader="dot" w:pos="9360"/>
        </w:tabs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适用范围</w:t>
      </w:r>
      <w:r>
        <w:tab/>
      </w:r>
      <w:fldSimple w:instr=" PAGEREF _Toc9281 ">
        <w:r>
          <w:t>4</w:t>
        </w:r>
      </w:fldSimple>
    </w:p>
    <w:p w14:paraId="0402A15F" w14:textId="77777777" w:rsidR="00EE754E" w:rsidRDefault="00000000">
      <w:pPr>
        <w:pStyle w:val="TOC2"/>
        <w:tabs>
          <w:tab w:val="right" w:leader="dot" w:pos="9360"/>
        </w:tabs>
        <w:rPr>
          <w:lang w:eastAsia="zh-CN"/>
        </w:rPr>
      </w:pPr>
      <w:r>
        <w:rPr>
          <w:rFonts w:hint="eastAsia"/>
          <w:lang w:eastAsia="zh-CN"/>
        </w:rPr>
        <w:t xml:space="preserve">1.3 </w:t>
      </w:r>
      <w:r>
        <w:rPr>
          <w:rFonts w:hint="eastAsia"/>
          <w:lang w:eastAsia="zh-CN"/>
        </w:rPr>
        <w:t>术语定义、首字母缩写词和缩略语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_Toc8779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 w14:paraId="73F56411" w14:textId="77777777" w:rsidR="00EE754E" w:rsidRDefault="00000000">
      <w:pPr>
        <w:pStyle w:val="TOC2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1.4 </w:t>
      </w:r>
      <w:r>
        <w:rPr>
          <w:rFonts w:hint="eastAsia"/>
          <w:lang w:eastAsia="zh-CN"/>
        </w:rPr>
        <w:t>参考资料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_Toc23042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 w14:paraId="280CE6F9" w14:textId="77777777" w:rsidR="00EE754E" w:rsidRDefault="00000000">
      <w:pPr>
        <w:pStyle w:val="TOC1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 </w:t>
      </w:r>
      <w:r>
        <w:rPr>
          <w:rFonts w:hint="eastAsia"/>
          <w:lang w:eastAsia="zh-CN"/>
        </w:rPr>
        <w:t>功能需求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_Toc19338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 w14:paraId="1205AF9C" w14:textId="77777777" w:rsidR="00EE754E" w:rsidRDefault="00000000">
      <w:pPr>
        <w:pStyle w:val="TOC2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2.1 </w:t>
      </w:r>
      <w:r>
        <w:rPr>
          <w:rFonts w:hint="eastAsia"/>
          <w:lang w:eastAsia="zh-CN"/>
        </w:rPr>
        <w:t>功能简述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_Toc25176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 w14:paraId="7F2E9C48" w14:textId="77777777" w:rsidR="00EE754E" w:rsidRDefault="00000000">
      <w:pPr>
        <w:pStyle w:val="TOC2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2.2 </w:t>
      </w:r>
      <w:r>
        <w:rPr>
          <w:rFonts w:hint="eastAsia"/>
          <w:lang w:eastAsia="zh-CN"/>
        </w:rPr>
        <w:t>功能说明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_Toc31601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 w14:paraId="3A2E613B" w14:textId="77777777" w:rsidR="00EE754E" w:rsidRDefault="00000000">
      <w:pPr>
        <w:pStyle w:val="TOC3"/>
        <w:tabs>
          <w:tab w:val="right" w:leader="dot" w:pos="9360"/>
        </w:tabs>
        <w:rPr>
          <w:lang w:eastAsia="zh-CN"/>
        </w:rPr>
      </w:pPr>
      <w:r>
        <w:rPr>
          <w:rFonts w:hint="eastAsia"/>
          <w:lang w:eastAsia="zh-CN"/>
        </w:rPr>
        <w:t xml:space="preserve">2.2.1 </w:t>
      </w:r>
      <w:r>
        <w:rPr>
          <w:rFonts w:hint="eastAsia"/>
          <w:lang w:eastAsia="zh-CN"/>
        </w:rPr>
        <w:t>使用流程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_Toc30860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 w14:paraId="2054DDA4" w14:textId="77777777" w:rsidR="00EE754E" w:rsidRDefault="00000000">
      <w:pPr>
        <w:pStyle w:val="TOC3"/>
        <w:tabs>
          <w:tab w:val="right" w:leader="dot" w:pos="9360"/>
        </w:tabs>
        <w:rPr>
          <w:lang w:eastAsia="zh-CN"/>
        </w:rPr>
      </w:pPr>
      <w:r>
        <w:rPr>
          <w:rFonts w:hint="eastAsia"/>
          <w:lang w:eastAsia="zh-CN"/>
        </w:rPr>
        <w:t xml:space="preserve">2.2.2 </w:t>
      </w:r>
      <w:r>
        <w:rPr>
          <w:rFonts w:hint="eastAsia"/>
          <w:lang w:eastAsia="zh-CN"/>
        </w:rPr>
        <w:t>配置参数和文件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_Toc17722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 w14:paraId="72C7A1CF" w14:textId="77777777" w:rsidR="00EE754E" w:rsidRDefault="00000000">
      <w:pPr>
        <w:pStyle w:val="TOC3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2.2.3 </w:t>
      </w:r>
      <w:r>
        <w:rPr>
          <w:rFonts w:hint="eastAsia"/>
          <w:lang w:eastAsia="zh-CN"/>
        </w:rPr>
        <w:t>数据相关性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_Toc31648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 w14:paraId="6F977C1B" w14:textId="77777777" w:rsidR="00EE754E" w:rsidRDefault="00000000">
      <w:pPr>
        <w:pStyle w:val="TOC2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2.3 </w:t>
      </w:r>
      <w:r>
        <w:rPr>
          <w:rFonts w:hint="eastAsia"/>
          <w:lang w:eastAsia="zh-CN"/>
        </w:rPr>
        <w:t>接口信息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_Toc2505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 w14:paraId="21810608" w14:textId="77777777" w:rsidR="00EE754E" w:rsidRDefault="00000000">
      <w:pPr>
        <w:pStyle w:val="TOC3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2.3.1 </w:t>
      </w:r>
      <w:r>
        <w:rPr>
          <w:rFonts w:hint="eastAsia"/>
          <w:lang w:eastAsia="zh-CN"/>
        </w:rPr>
        <w:t>函数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过程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_Toc30511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 w14:paraId="6DD11BDF" w14:textId="77777777" w:rsidR="00EE754E" w:rsidRDefault="00000000">
      <w:pPr>
        <w:pStyle w:val="TOC3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2.3.2 </w:t>
      </w:r>
      <w:r>
        <w:rPr>
          <w:rFonts w:hint="eastAsia"/>
          <w:lang w:eastAsia="zh-CN"/>
        </w:rPr>
        <w:t>外部接口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_Toc9097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 w14:paraId="0A273858" w14:textId="77777777" w:rsidR="00EE754E" w:rsidRDefault="00000000">
      <w:pPr>
        <w:pStyle w:val="TOC2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2.4 </w:t>
      </w:r>
      <w:r>
        <w:rPr>
          <w:rFonts w:hint="eastAsia"/>
          <w:lang w:eastAsia="zh-CN"/>
        </w:rPr>
        <w:t>正反向行为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_Toc19527 </w:instrText>
      </w:r>
      <w:r>
        <w:fldChar w:fldCharType="separate"/>
      </w:r>
      <w:r>
        <w:rPr>
          <w:lang w:eastAsia="zh-CN"/>
        </w:rPr>
        <w:t>6</w:t>
      </w:r>
      <w:r>
        <w:fldChar w:fldCharType="end"/>
      </w:r>
    </w:p>
    <w:p w14:paraId="1DA9450A" w14:textId="77777777" w:rsidR="00EE754E" w:rsidRDefault="00000000">
      <w:pPr>
        <w:pStyle w:val="TOC3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2.4.1 </w:t>
      </w:r>
      <w:r>
        <w:rPr>
          <w:rFonts w:hint="eastAsia"/>
          <w:lang w:eastAsia="zh-CN"/>
        </w:rPr>
        <w:t>生效说明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_Toc26201 </w:instrText>
      </w:r>
      <w:r>
        <w:fldChar w:fldCharType="separate"/>
      </w:r>
      <w:r>
        <w:rPr>
          <w:lang w:eastAsia="zh-CN"/>
        </w:rPr>
        <w:t>6</w:t>
      </w:r>
      <w:r>
        <w:fldChar w:fldCharType="end"/>
      </w:r>
    </w:p>
    <w:p w14:paraId="01CA4589" w14:textId="77777777" w:rsidR="00EE754E" w:rsidRDefault="00000000">
      <w:pPr>
        <w:pStyle w:val="TOC3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2.4.2 </w:t>
      </w:r>
      <w:r>
        <w:rPr>
          <w:rFonts w:hint="eastAsia"/>
          <w:lang w:eastAsia="zh-CN"/>
        </w:rPr>
        <w:t>提示信息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_Toc16941 </w:instrText>
      </w:r>
      <w:r>
        <w:fldChar w:fldCharType="separate"/>
      </w:r>
      <w:r>
        <w:rPr>
          <w:lang w:eastAsia="zh-CN"/>
        </w:rPr>
        <w:t>6</w:t>
      </w:r>
      <w:r>
        <w:fldChar w:fldCharType="end"/>
      </w:r>
    </w:p>
    <w:p w14:paraId="47DA5563" w14:textId="77777777" w:rsidR="00EE754E" w:rsidRDefault="00000000">
      <w:pPr>
        <w:pStyle w:val="TOC3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2.4.3 </w:t>
      </w:r>
      <w:r>
        <w:rPr>
          <w:rFonts w:hint="eastAsia"/>
          <w:lang w:eastAsia="zh-CN"/>
        </w:rPr>
        <w:t>约束和依赖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_Toc15304 </w:instrText>
      </w:r>
      <w:r>
        <w:fldChar w:fldCharType="separate"/>
      </w:r>
      <w:r>
        <w:rPr>
          <w:lang w:eastAsia="zh-CN"/>
        </w:rPr>
        <w:t>6</w:t>
      </w:r>
      <w:r>
        <w:fldChar w:fldCharType="end"/>
      </w:r>
    </w:p>
    <w:p w14:paraId="1E0A8EC9" w14:textId="77777777" w:rsidR="00EE754E" w:rsidRDefault="00000000">
      <w:pPr>
        <w:pStyle w:val="TOC2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2.5 </w:t>
      </w:r>
      <w:r>
        <w:rPr>
          <w:rFonts w:hint="eastAsia"/>
          <w:lang w:eastAsia="zh-CN"/>
        </w:rPr>
        <w:t>安全性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_Toc17959 </w:instrText>
      </w:r>
      <w:r>
        <w:fldChar w:fldCharType="separate"/>
      </w:r>
      <w:r>
        <w:rPr>
          <w:lang w:eastAsia="zh-CN"/>
        </w:rPr>
        <w:t>6</w:t>
      </w:r>
      <w:r>
        <w:fldChar w:fldCharType="end"/>
      </w:r>
    </w:p>
    <w:p w14:paraId="16147B01" w14:textId="77777777" w:rsidR="00EE754E" w:rsidRDefault="00000000">
      <w:pPr>
        <w:pStyle w:val="TOC3"/>
        <w:tabs>
          <w:tab w:val="right" w:leader="dot" w:pos="9360"/>
        </w:tabs>
        <w:rPr>
          <w:lang w:eastAsia="zh-CN"/>
        </w:rPr>
      </w:pPr>
      <w:r>
        <w:rPr>
          <w:rFonts w:hint="eastAsia"/>
          <w:lang w:eastAsia="zh-CN"/>
        </w:rPr>
        <w:t xml:space="preserve">2.5.1 </w:t>
      </w:r>
      <w:r>
        <w:rPr>
          <w:rFonts w:hint="eastAsia"/>
          <w:lang w:eastAsia="zh-CN"/>
        </w:rPr>
        <w:t>权限控制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_Toc9765 </w:instrText>
      </w:r>
      <w:r>
        <w:fldChar w:fldCharType="separate"/>
      </w:r>
      <w:r>
        <w:rPr>
          <w:lang w:eastAsia="zh-CN"/>
        </w:rPr>
        <w:t>6</w:t>
      </w:r>
      <w:r>
        <w:fldChar w:fldCharType="end"/>
      </w:r>
    </w:p>
    <w:p w14:paraId="2ABFA1DE" w14:textId="77777777" w:rsidR="00EE754E" w:rsidRDefault="00000000">
      <w:pPr>
        <w:pStyle w:val="TOC3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2.5.2 </w:t>
      </w:r>
      <w:r>
        <w:rPr>
          <w:rFonts w:hint="eastAsia"/>
          <w:lang w:eastAsia="zh-CN"/>
        </w:rPr>
        <w:t>审计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_Toc6856 </w:instrText>
      </w:r>
      <w:r>
        <w:fldChar w:fldCharType="separate"/>
      </w:r>
      <w:r>
        <w:rPr>
          <w:lang w:eastAsia="zh-CN"/>
        </w:rPr>
        <w:t>6</w:t>
      </w:r>
      <w:r>
        <w:fldChar w:fldCharType="end"/>
      </w:r>
    </w:p>
    <w:p w14:paraId="14B18696" w14:textId="77777777" w:rsidR="00EE754E" w:rsidRDefault="00000000">
      <w:pPr>
        <w:pStyle w:val="TOC2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2.6 </w:t>
      </w:r>
      <w:r>
        <w:rPr>
          <w:rFonts w:hint="eastAsia"/>
          <w:lang w:eastAsia="zh-CN"/>
        </w:rPr>
        <w:t>影响范围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_Toc2361 </w:instrText>
      </w:r>
      <w:r>
        <w:fldChar w:fldCharType="separate"/>
      </w:r>
      <w:r>
        <w:rPr>
          <w:lang w:eastAsia="zh-CN"/>
        </w:rPr>
        <w:t>6</w:t>
      </w:r>
      <w:r>
        <w:fldChar w:fldCharType="end"/>
      </w:r>
    </w:p>
    <w:p w14:paraId="7984E029" w14:textId="77777777" w:rsidR="00EE754E" w:rsidRDefault="00000000">
      <w:pPr>
        <w:pStyle w:val="TOC3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2.6.1 </w:t>
      </w:r>
      <w:r>
        <w:rPr>
          <w:lang w:eastAsia="zh-CN"/>
        </w:rPr>
        <w:t>对已有的</w:t>
      </w:r>
      <w:r>
        <w:rPr>
          <w:lang w:eastAsia="zh-CN"/>
        </w:rPr>
        <w:t>UDT</w:t>
      </w:r>
      <w:r>
        <w:rPr>
          <w:rFonts w:hint="eastAsia"/>
          <w:lang w:eastAsia="zh-CN"/>
        </w:rPr>
        <w:t>,</w:t>
      </w:r>
      <w:r>
        <w:rPr>
          <w:lang w:eastAsia="zh-CN"/>
        </w:rPr>
        <w:t>UDF,ECPG</w:t>
      </w:r>
      <w:r>
        <w:rPr>
          <w:lang w:eastAsia="zh-CN"/>
        </w:rPr>
        <w:t>的影响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_Toc31304 </w:instrText>
      </w:r>
      <w:r>
        <w:fldChar w:fldCharType="separate"/>
      </w:r>
      <w:r>
        <w:rPr>
          <w:lang w:eastAsia="zh-CN"/>
        </w:rPr>
        <w:t>6</w:t>
      </w:r>
      <w:r>
        <w:fldChar w:fldCharType="end"/>
      </w:r>
    </w:p>
    <w:p w14:paraId="79988385" w14:textId="77777777" w:rsidR="00EE754E" w:rsidRDefault="00000000">
      <w:pPr>
        <w:pStyle w:val="TOC3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2.6.2 </w:t>
      </w:r>
      <w:r>
        <w:rPr>
          <w:szCs w:val="22"/>
          <w:lang w:eastAsia="zh-CN"/>
        </w:rPr>
        <w:t>对系统函数的影响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_Toc19875 </w:instrText>
      </w:r>
      <w:r>
        <w:fldChar w:fldCharType="separate"/>
      </w:r>
      <w:r>
        <w:rPr>
          <w:lang w:eastAsia="zh-CN"/>
        </w:rPr>
        <w:t>7</w:t>
      </w:r>
      <w:r>
        <w:fldChar w:fldCharType="end"/>
      </w:r>
    </w:p>
    <w:p w14:paraId="6AFA849E" w14:textId="77777777" w:rsidR="00EE754E" w:rsidRDefault="00000000">
      <w:pPr>
        <w:pStyle w:val="TOC3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2.6.3 </w:t>
      </w:r>
      <w:r>
        <w:rPr>
          <w:lang w:eastAsia="zh-CN"/>
        </w:rPr>
        <w:t>对系统</w:t>
      </w:r>
      <w:r>
        <w:rPr>
          <w:lang w:eastAsia="zh-CN"/>
        </w:rPr>
        <w:t>catalog</w:t>
      </w:r>
      <w:r>
        <w:rPr>
          <w:lang w:eastAsia="zh-CN"/>
        </w:rPr>
        <w:t>影响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_Toc3311 </w:instrText>
      </w:r>
      <w:r>
        <w:fldChar w:fldCharType="separate"/>
      </w:r>
      <w:r>
        <w:rPr>
          <w:lang w:eastAsia="zh-CN"/>
        </w:rPr>
        <w:t>7</w:t>
      </w:r>
      <w:r>
        <w:fldChar w:fldCharType="end"/>
      </w:r>
    </w:p>
    <w:p w14:paraId="27BE929E" w14:textId="77777777" w:rsidR="00EE754E" w:rsidRDefault="00000000">
      <w:pPr>
        <w:pStyle w:val="TOC3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2.6.4 </w:t>
      </w:r>
      <w:r>
        <w:rPr>
          <w:lang w:eastAsia="zh-CN"/>
        </w:rPr>
        <w:t>对</w:t>
      </w:r>
      <w:proofErr w:type="spellStart"/>
      <w:r>
        <w:rPr>
          <w:lang w:eastAsia="zh-CN"/>
        </w:rPr>
        <w:t>xlog</w:t>
      </w:r>
      <w:proofErr w:type="spellEnd"/>
      <w:r>
        <w:rPr>
          <w:lang w:eastAsia="zh-CN"/>
        </w:rPr>
        <w:t>日志格式、数据格式的影响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_Toc23588 </w:instrText>
      </w:r>
      <w:r>
        <w:fldChar w:fldCharType="separate"/>
      </w:r>
      <w:r>
        <w:rPr>
          <w:lang w:eastAsia="zh-CN"/>
        </w:rPr>
        <w:t>7</w:t>
      </w:r>
      <w:r>
        <w:fldChar w:fldCharType="end"/>
      </w:r>
    </w:p>
    <w:p w14:paraId="550B7C8E" w14:textId="77777777" w:rsidR="00EE754E" w:rsidRDefault="00000000">
      <w:pPr>
        <w:pStyle w:val="TOC3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2.6.5 </w:t>
      </w:r>
      <w:r>
        <w:rPr>
          <w:szCs w:val="22"/>
          <w:lang w:eastAsia="zh-CN"/>
        </w:rPr>
        <w:t>与其它功能有</w:t>
      </w:r>
      <w:proofErr w:type="gramStart"/>
      <w:r>
        <w:rPr>
          <w:szCs w:val="22"/>
          <w:lang w:eastAsia="zh-CN"/>
        </w:rPr>
        <w:t>交互时</w:t>
      </w:r>
      <w:proofErr w:type="gramEnd"/>
      <w:r>
        <w:rPr>
          <w:szCs w:val="22"/>
          <w:lang w:eastAsia="zh-CN"/>
        </w:rPr>
        <w:t>的行为表现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_Toc23462 </w:instrText>
      </w:r>
      <w:r>
        <w:fldChar w:fldCharType="separate"/>
      </w:r>
      <w:r>
        <w:rPr>
          <w:lang w:eastAsia="zh-CN"/>
        </w:rPr>
        <w:t>7</w:t>
      </w:r>
      <w:r>
        <w:fldChar w:fldCharType="end"/>
      </w:r>
    </w:p>
    <w:p w14:paraId="34B64687" w14:textId="77777777" w:rsidR="00EE754E" w:rsidRDefault="00000000">
      <w:pPr>
        <w:pStyle w:val="TOC3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2.6.6 </w:t>
      </w:r>
      <w:r>
        <w:rPr>
          <w:rFonts w:hint="eastAsia"/>
          <w:lang w:eastAsia="zh-CN"/>
        </w:rPr>
        <w:t>版本兼容性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_Toc6254 </w:instrText>
      </w:r>
      <w:r>
        <w:fldChar w:fldCharType="separate"/>
      </w:r>
      <w:r>
        <w:rPr>
          <w:lang w:eastAsia="zh-CN"/>
        </w:rPr>
        <w:t>7</w:t>
      </w:r>
      <w:r>
        <w:fldChar w:fldCharType="end"/>
      </w:r>
    </w:p>
    <w:p w14:paraId="4FBC74F2" w14:textId="77777777" w:rsidR="00EE754E" w:rsidRDefault="00000000">
      <w:pPr>
        <w:pStyle w:val="TOC2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2.7 </w:t>
      </w:r>
      <w:r>
        <w:rPr>
          <w:rFonts w:hint="eastAsia"/>
          <w:lang w:eastAsia="zh-CN"/>
        </w:rPr>
        <w:t>指标相关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_Toc26653 </w:instrText>
      </w:r>
      <w:r>
        <w:fldChar w:fldCharType="separate"/>
      </w:r>
      <w:r>
        <w:rPr>
          <w:lang w:eastAsia="zh-CN"/>
        </w:rPr>
        <w:t>7</w:t>
      </w:r>
      <w:r>
        <w:fldChar w:fldCharType="end"/>
      </w:r>
    </w:p>
    <w:p w14:paraId="0BDF41D5" w14:textId="77777777" w:rsidR="00EE754E" w:rsidRDefault="00000000">
      <w:pPr>
        <w:pStyle w:val="TOC3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lastRenderedPageBreak/>
        <w:t xml:space="preserve">2.7.1 </w:t>
      </w:r>
      <w:r>
        <w:rPr>
          <w:rFonts w:hint="eastAsia"/>
          <w:lang w:eastAsia="zh-CN"/>
        </w:rPr>
        <w:t>关键资源指标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_Toc32551 </w:instrText>
      </w:r>
      <w:r>
        <w:fldChar w:fldCharType="separate"/>
      </w:r>
      <w:r>
        <w:rPr>
          <w:lang w:eastAsia="zh-CN"/>
        </w:rPr>
        <w:t>7</w:t>
      </w:r>
      <w:r>
        <w:fldChar w:fldCharType="end"/>
      </w:r>
    </w:p>
    <w:p w14:paraId="0EED3AA9" w14:textId="77777777" w:rsidR="00EE754E" w:rsidRDefault="00000000">
      <w:pPr>
        <w:pStyle w:val="TOC3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2.7.2 </w:t>
      </w:r>
      <w:r>
        <w:rPr>
          <w:rFonts w:hint="eastAsia"/>
          <w:lang w:eastAsia="zh-CN"/>
        </w:rPr>
        <w:t>系统性指标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_Toc7988 </w:instrText>
      </w:r>
      <w:r>
        <w:fldChar w:fldCharType="separate"/>
      </w:r>
      <w:r>
        <w:rPr>
          <w:lang w:eastAsia="zh-CN"/>
        </w:rPr>
        <w:t>7</w:t>
      </w:r>
      <w:r>
        <w:fldChar w:fldCharType="end"/>
      </w:r>
    </w:p>
    <w:p w14:paraId="3DF0144D" w14:textId="77777777" w:rsidR="00EE754E" w:rsidRDefault="00000000">
      <w:pPr>
        <w:pStyle w:val="TOC3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2.7.3 </w:t>
      </w:r>
      <w:r>
        <w:rPr>
          <w:rFonts w:hint="eastAsia"/>
          <w:lang w:eastAsia="zh-CN"/>
        </w:rPr>
        <w:t>性能指标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_Toc26942 </w:instrText>
      </w:r>
      <w:r>
        <w:fldChar w:fldCharType="separate"/>
      </w:r>
      <w:r>
        <w:rPr>
          <w:lang w:eastAsia="zh-CN"/>
        </w:rPr>
        <w:t>7</w:t>
      </w:r>
      <w:r>
        <w:fldChar w:fldCharType="end"/>
      </w:r>
    </w:p>
    <w:p w14:paraId="3E479C93" w14:textId="77777777" w:rsidR="00EE754E" w:rsidRDefault="00000000">
      <w:pPr>
        <w:pStyle w:val="TOC2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2.8 </w:t>
      </w:r>
      <w:r>
        <w:rPr>
          <w:rFonts w:hint="eastAsia"/>
          <w:lang w:eastAsia="zh-CN"/>
        </w:rPr>
        <w:t>其他说明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_Toc16255 </w:instrText>
      </w:r>
      <w:r>
        <w:fldChar w:fldCharType="separate"/>
      </w:r>
      <w:r>
        <w:rPr>
          <w:lang w:eastAsia="zh-CN"/>
        </w:rPr>
        <w:t>7</w:t>
      </w:r>
      <w:r>
        <w:fldChar w:fldCharType="end"/>
      </w:r>
    </w:p>
    <w:p w14:paraId="5C4E7BA2" w14:textId="77777777" w:rsidR="00EE754E" w:rsidRDefault="00000000">
      <w:pPr>
        <w:pStyle w:val="TOC1"/>
        <w:tabs>
          <w:tab w:val="right" w:leader="dot" w:pos="9360"/>
        </w:tabs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功能需求二</w:t>
      </w:r>
      <w:r>
        <w:tab/>
      </w:r>
      <w:fldSimple w:instr=" PAGEREF _Toc18126 ">
        <w:r>
          <w:t>7</w:t>
        </w:r>
      </w:fldSimple>
    </w:p>
    <w:p w14:paraId="49E9D396" w14:textId="77777777" w:rsidR="00EE754E" w:rsidRDefault="00000000">
      <w:pPr>
        <w:pStyle w:val="ac"/>
        <w:spacing w:line="360" w:lineRule="auto"/>
        <w:rPr>
          <w:lang w:eastAsia="zh-CN"/>
        </w:rPr>
      </w:pPr>
      <w:r>
        <w:rPr>
          <w:rFonts w:ascii="Times New Roman" w:hAnsi="Times New Roman"/>
          <w:bCs/>
          <w:caps/>
        </w:rPr>
        <w:fldChar w:fldCharType="end"/>
      </w:r>
      <w:r>
        <w:rPr>
          <w:lang w:eastAsia="zh-CN"/>
        </w:rPr>
        <w:br w:type="page"/>
      </w:r>
      <w:bookmarkStart w:id="0" w:name="_Toc388163497"/>
    </w:p>
    <w:p w14:paraId="2A670440" w14:textId="77777777" w:rsidR="00EE754E" w:rsidRDefault="00000000">
      <w:pPr>
        <w:pStyle w:val="ac"/>
        <w:spacing w:line="360" w:lineRule="auto"/>
      </w:pPr>
      <w:r>
        <w:rPr>
          <w:rFonts w:hint="eastAsia"/>
        </w:rPr>
        <w:lastRenderedPageBreak/>
        <w:fldChar w:fldCharType="begin"/>
      </w:r>
      <w:r>
        <w:instrText xml:space="preserve"> TITLE  \* MERGEFORMAT </w:instrText>
      </w:r>
      <w:r>
        <w:rPr>
          <w:rFonts w:hint="eastAsia"/>
        </w:rPr>
        <w:fldChar w:fldCharType="separate"/>
      </w:r>
      <w:r>
        <w:rPr>
          <w:rFonts w:hint="eastAsia"/>
          <w:lang w:eastAsia="zh-CN"/>
        </w:rPr>
        <w:t>系统需</w:t>
      </w:r>
      <w:proofErr w:type="spellStart"/>
      <w:r>
        <w:rPr>
          <w:rFonts w:hint="eastAsia"/>
        </w:rPr>
        <w:t>求说明书</w:t>
      </w:r>
      <w:proofErr w:type="spellEnd"/>
      <w:r>
        <w:rPr>
          <w:rFonts w:hint="eastAsia"/>
        </w:rPr>
        <w:fldChar w:fldCharType="end"/>
      </w:r>
    </w:p>
    <w:p w14:paraId="4D1ACE29" w14:textId="77777777" w:rsidR="00EE754E" w:rsidRDefault="00000000">
      <w:pPr>
        <w:pStyle w:val="1"/>
        <w:tabs>
          <w:tab w:val="center" w:pos="4680"/>
        </w:tabs>
        <w:rPr>
          <w:lang w:eastAsia="zh-CN"/>
        </w:rPr>
      </w:pPr>
      <w:bookmarkStart w:id="1" w:name="_Toc16492"/>
      <w:bookmarkStart w:id="2" w:name="_Toc3013"/>
      <w:bookmarkStart w:id="3" w:name="_Toc1369"/>
      <w:bookmarkStart w:id="4" w:name="_Toc425054504"/>
      <w:bookmarkStart w:id="5" w:name="_Toc430442349"/>
      <w:bookmarkStart w:id="6" w:name="_Toc423410238"/>
      <w:bookmarkEnd w:id="0"/>
      <w:r>
        <w:rPr>
          <w:rFonts w:hint="eastAsia"/>
          <w:lang w:eastAsia="zh-CN"/>
        </w:rPr>
        <w:t>范围</w:t>
      </w:r>
      <w:bookmarkEnd w:id="1"/>
      <w:bookmarkEnd w:id="2"/>
      <w:bookmarkEnd w:id="3"/>
      <w:r>
        <w:rPr>
          <w:rFonts w:hint="eastAsia"/>
          <w:lang w:eastAsia="zh-CN"/>
        </w:rPr>
        <w:tab/>
      </w:r>
    </w:p>
    <w:p w14:paraId="1863DC9B" w14:textId="77777777" w:rsidR="00EE754E" w:rsidRDefault="00000000">
      <w:pPr>
        <w:pStyle w:val="2"/>
        <w:rPr>
          <w:lang w:eastAsia="zh-CN"/>
        </w:rPr>
      </w:pPr>
      <w:bookmarkStart w:id="7" w:name="_Toc26903"/>
      <w:bookmarkStart w:id="8" w:name="_Toc18599"/>
      <w:bookmarkStart w:id="9" w:name="_Toc3379"/>
      <w:r>
        <w:rPr>
          <w:rFonts w:hint="eastAsia"/>
          <w:lang w:eastAsia="zh-CN"/>
        </w:rPr>
        <w:t>标识</w:t>
      </w:r>
      <w:bookmarkEnd w:id="7"/>
      <w:bookmarkEnd w:id="8"/>
      <w:bookmarkEnd w:id="9"/>
    </w:p>
    <w:p w14:paraId="4A12D464" w14:textId="77777777" w:rsidR="00EE754E" w:rsidRDefault="00000000">
      <w:pPr>
        <w:pStyle w:val="a0"/>
        <w:ind w:firstLine="420"/>
        <w:rPr>
          <w:color w:val="0000FF"/>
          <w:lang w:eastAsia="zh-CN"/>
        </w:rPr>
      </w:pPr>
      <w:r>
        <w:rPr>
          <w:rFonts w:cs="宋体" w:hint="eastAsia"/>
          <w:color w:val="0000FF"/>
          <w:lang w:eastAsia="zh-CN"/>
        </w:rPr>
        <w:t>应包含本文档适用系统的完整标识</w:t>
      </w:r>
      <w:r>
        <w:rPr>
          <w:rFonts w:ascii="宋体" w:hAnsi="宋体" w:cs="宋体" w:hint="eastAsia"/>
          <w:color w:val="0000FF"/>
          <w:lang w:eastAsia="zh-CN"/>
        </w:rPr>
        <w:t>，</w:t>
      </w:r>
      <w:r>
        <w:rPr>
          <w:rFonts w:cs="宋体" w:hint="eastAsia"/>
          <w:color w:val="0000FF"/>
          <w:lang w:eastAsia="zh-CN"/>
        </w:rPr>
        <w:t>适用</w:t>
      </w:r>
      <w:r>
        <w:rPr>
          <w:rFonts w:ascii="宋体" w:hAnsi="宋体" w:cs="宋体" w:hint="eastAsia"/>
          <w:color w:val="0000FF"/>
          <w:lang w:eastAsia="zh-CN"/>
        </w:rPr>
        <w:t>时，</w:t>
      </w:r>
      <w:r>
        <w:rPr>
          <w:rFonts w:cs="宋体" w:hint="eastAsia"/>
          <w:color w:val="0000FF"/>
          <w:lang w:eastAsia="zh-CN"/>
        </w:rPr>
        <w:t>包括其标识号、名称、缩略名、版本号和发布号等。</w:t>
      </w:r>
    </w:p>
    <w:p w14:paraId="4F6ACF01" w14:textId="77777777" w:rsidR="00EE754E" w:rsidRDefault="00000000">
      <w:pPr>
        <w:pStyle w:val="a0"/>
        <w:ind w:firstLine="420"/>
        <w:rPr>
          <w:color w:val="0000FF"/>
          <w:lang w:eastAsia="zh-CN"/>
        </w:rPr>
      </w:pPr>
      <w:proofErr w:type="spellStart"/>
      <w:r>
        <w:rPr>
          <w:rFonts w:hint="eastAsia"/>
          <w:color w:val="0000FF"/>
          <w:lang w:eastAsia="zh-CN"/>
        </w:rPr>
        <w:t>eg</w:t>
      </w:r>
      <w:proofErr w:type="spellEnd"/>
      <w:r>
        <w:rPr>
          <w:rFonts w:hint="eastAsia"/>
          <w:color w:val="0000FF"/>
          <w:lang w:eastAsia="zh-CN"/>
        </w:rPr>
        <w:t>：</w:t>
      </w:r>
      <w:proofErr w:type="spellStart"/>
      <w:r>
        <w:rPr>
          <w:rFonts w:hint="eastAsia"/>
          <w:color w:val="0000FF"/>
          <w:lang w:eastAsia="zh-CN"/>
        </w:rPr>
        <w:t>Vastbase</w:t>
      </w:r>
      <w:proofErr w:type="spellEnd"/>
      <w:r>
        <w:rPr>
          <w:rFonts w:hint="eastAsia"/>
          <w:color w:val="0000FF"/>
          <w:lang w:eastAsia="zh-CN"/>
        </w:rPr>
        <w:t xml:space="preserve"> G100 5.0 (Build0)</w:t>
      </w:r>
    </w:p>
    <w:p w14:paraId="4F942890" w14:textId="77777777" w:rsidR="00EE754E" w:rsidRDefault="00000000">
      <w:pPr>
        <w:pStyle w:val="2"/>
        <w:rPr>
          <w:lang w:eastAsia="zh-CN"/>
        </w:rPr>
      </w:pPr>
      <w:bookmarkStart w:id="10" w:name="_Toc29370"/>
      <w:bookmarkStart w:id="11" w:name="_Toc6699"/>
      <w:bookmarkStart w:id="12" w:name="_Toc27584"/>
      <w:r>
        <w:rPr>
          <w:rFonts w:hint="eastAsia"/>
          <w:lang w:eastAsia="zh-CN"/>
        </w:rPr>
        <w:t>系统概述</w:t>
      </w:r>
      <w:bookmarkEnd w:id="10"/>
      <w:bookmarkEnd w:id="11"/>
      <w:bookmarkEnd w:id="12"/>
    </w:p>
    <w:p w14:paraId="01E4F5EE" w14:textId="77777777" w:rsidR="00EE754E" w:rsidRDefault="00000000">
      <w:pPr>
        <w:pStyle w:val="a0"/>
        <w:ind w:firstLine="420"/>
        <w:rPr>
          <w:color w:val="0000FF"/>
          <w:lang w:eastAsia="zh-CN"/>
        </w:rPr>
      </w:pPr>
      <w:r>
        <w:rPr>
          <w:rFonts w:cs="宋体" w:hint="eastAsia"/>
          <w:color w:val="0000FF"/>
          <w:lang w:eastAsia="zh-CN"/>
        </w:rPr>
        <w:t>概述本文档所适用的系统的用途；描述系统的一般特性（如规模、安全性、可靠性、实时性、技术风险等特性）</w:t>
      </w:r>
      <w:r>
        <w:rPr>
          <w:rFonts w:ascii="宋体" w:hAnsi="宋体" w:cs="宋体" w:hint="eastAsia"/>
          <w:color w:val="0000FF"/>
          <w:lang w:eastAsia="zh-CN"/>
        </w:rPr>
        <w:t>；</w:t>
      </w:r>
      <w:r>
        <w:rPr>
          <w:rFonts w:cs="宋体" w:hint="eastAsia"/>
          <w:color w:val="0000FF"/>
          <w:lang w:eastAsia="zh-CN"/>
        </w:rPr>
        <w:t>概述系统开发、运行和维护的历史</w:t>
      </w:r>
      <w:r>
        <w:rPr>
          <w:rFonts w:ascii="宋体" w:hAnsi="宋体" w:cs="宋体" w:hint="eastAsia"/>
          <w:color w:val="0000FF"/>
          <w:lang w:eastAsia="zh-CN"/>
        </w:rPr>
        <w:t>；</w:t>
      </w:r>
      <w:r>
        <w:rPr>
          <w:rFonts w:cs="宋体" w:hint="eastAsia"/>
          <w:color w:val="0000FF"/>
          <w:lang w:eastAsia="zh-CN"/>
        </w:rPr>
        <w:t>标识项目的需方、用户、开发方和保障机构等</w:t>
      </w:r>
      <w:r>
        <w:rPr>
          <w:rFonts w:ascii="宋体" w:hAnsi="宋体" w:cs="宋体" w:hint="eastAsia"/>
          <w:color w:val="0000FF"/>
          <w:lang w:eastAsia="zh-CN"/>
        </w:rPr>
        <w:t>；</w:t>
      </w:r>
      <w:r>
        <w:rPr>
          <w:rFonts w:cs="宋体" w:hint="eastAsia"/>
          <w:color w:val="0000FF"/>
          <w:lang w:eastAsia="zh-CN"/>
        </w:rPr>
        <w:t>标识当前和计划的运行现场</w:t>
      </w:r>
      <w:r>
        <w:rPr>
          <w:rFonts w:ascii="宋体" w:hAnsi="宋体" w:cs="宋体" w:hint="eastAsia"/>
          <w:color w:val="0000FF"/>
          <w:lang w:eastAsia="zh-CN"/>
        </w:rPr>
        <w:t>；</w:t>
      </w:r>
      <w:r>
        <w:rPr>
          <w:rFonts w:cs="宋体" w:hint="eastAsia"/>
          <w:color w:val="0000FF"/>
          <w:lang w:eastAsia="zh-CN"/>
        </w:rPr>
        <w:t>列出其他有关文档</w:t>
      </w:r>
      <w:r>
        <w:rPr>
          <w:rFonts w:hint="eastAsia"/>
          <w:color w:val="0000FF"/>
          <w:lang w:eastAsia="zh-CN"/>
        </w:rPr>
        <w:t>。</w:t>
      </w:r>
    </w:p>
    <w:p w14:paraId="47BB683A" w14:textId="77777777" w:rsidR="00EE754E" w:rsidRDefault="00000000">
      <w:pPr>
        <w:pStyle w:val="2"/>
        <w:rPr>
          <w:lang w:eastAsia="zh-CN"/>
        </w:rPr>
      </w:pPr>
      <w:bookmarkStart w:id="13" w:name="_Toc200"/>
      <w:bookmarkStart w:id="14" w:name="_Toc31649"/>
      <w:bookmarkStart w:id="15" w:name="_Toc31670"/>
      <w:r>
        <w:rPr>
          <w:rFonts w:hint="eastAsia"/>
          <w:lang w:eastAsia="zh-CN"/>
        </w:rPr>
        <w:t>文档概述</w:t>
      </w:r>
      <w:bookmarkEnd w:id="13"/>
      <w:bookmarkEnd w:id="14"/>
      <w:bookmarkEnd w:id="15"/>
    </w:p>
    <w:p w14:paraId="7B9A5ED2" w14:textId="77777777" w:rsidR="00EE754E" w:rsidRDefault="00000000">
      <w:pPr>
        <w:pStyle w:val="a0"/>
        <w:ind w:firstLine="420"/>
        <w:rPr>
          <w:lang w:eastAsia="zh-CN"/>
        </w:rPr>
      </w:pPr>
      <w:r>
        <w:rPr>
          <w:rFonts w:hint="eastAsia"/>
          <w:color w:val="0000FF"/>
          <w:lang w:eastAsia="zh-CN"/>
        </w:rPr>
        <w:t>说明本文档的用途和内容，并描述与它的使用有关的安全保密方面的要求。</w:t>
      </w:r>
    </w:p>
    <w:p w14:paraId="6C34A8C1" w14:textId="77777777" w:rsidR="00EE754E" w:rsidRDefault="00000000">
      <w:pPr>
        <w:pStyle w:val="1"/>
        <w:rPr>
          <w:lang w:eastAsia="zh-CN"/>
        </w:rPr>
      </w:pPr>
      <w:bookmarkStart w:id="16" w:name="_Toc4004"/>
      <w:bookmarkStart w:id="17" w:name="_Toc6710"/>
      <w:bookmarkStart w:id="18" w:name="_Toc29476"/>
      <w:r>
        <w:rPr>
          <w:rFonts w:hint="eastAsia"/>
          <w:lang w:eastAsia="zh-CN"/>
        </w:rPr>
        <w:t>术语定义、首字母缩写词和缩略语</w:t>
      </w:r>
      <w:bookmarkEnd w:id="16"/>
      <w:bookmarkEnd w:id="17"/>
      <w:bookmarkEnd w:id="18"/>
    </w:p>
    <w:p w14:paraId="3B3AE7BA" w14:textId="77777777" w:rsidR="00EE754E" w:rsidRDefault="00000000">
      <w:pPr>
        <w:pStyle w:val="a0"/>
        <w:ind w:firstLine="420"/>
        <w:rPr>
          <w:lang w:eastAsia="zh-CN"/>
        </w:rPr>
      </w:pPr>
      <w:r>
        <w:rPr>
          <w:rFonts w:hint="eastAsia"/>
          <w:color w:val="0000FF"/>
          <w:lang w:eastAsia="zh-CN"/>
        </w:rPr>
        <w:t>专业术语定义。</w:t>
      </w:r>
    </w:p>
    <w:p w14:paraId="5DD8AEE6" w14:textId="77777777" w:rsidR="00EE754E" w:rsidRDefault="00000000">
      <w:pPr>
        <w:pStyle w:val="1"/>
        <w:rPr>
          <w:lang w:eastAsia="zh-CN"/>
        </w:rPr>
      </w:pPr>
      <w:bookmarkStart w:id="19" w:name="_Toc30177"/>
      <w:bookmarkStart w:id="20" w:name="_Toc17003"/>
      <w:bookmarkStart w:id="21" w:name="_Toc20740"/>
      <w:r>
        <w:rPr>
          <w:rFonts w:hint="eastAsia"/>
          <w:lang w:eastAsia="zh-CN"/>
        </w:rPr>
        <w:t>引用文档</w:t>
      </w:r>
      <w:bookmarkEnd w:id="19"/>
      <w:bookmarkEnd w:id="20"/>
      <w:bookmarkEnd w:id="21"/>
    </w:p>
    <w:p w14:paraId="5CBA8FB6" w14:textId="77777777" w:rsidR="00EE754E" w:rsidRDefault="00000000">
      <w:pPr>
        <w:pStyle w:val="a0"/>
        <w:ind w:firstLine="420"/>
        <w:rPr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《</w:t>
      </w:r>
      <w:r>
        <w:rPr>
          <w:rFonts w:hint="eastAsia"/>
          <w:color w:val="0000FF"/>
          <w:lang w:eastAsia="zh-CN"/>
        </w:rPr>
        <w:t xml:space="preserve">GB/T 9385-2008 </w:t>
      </w:r>
      <w:r>
        <w:rPr>
          <w:rFonts w:hint="eastAsia"/>
          <w:color w:val="0000FF"/>
          <w:lang w:eastAsia="zh-CN"/>
        </w:rPr>
        <w:t>计算机软件需求规格说明规范》</w:t>
      </w:r>
    </w:p>
    <w:p w14:paraId="7C281101" w14:textId="77777777" w:rsidR="00EE754E" w:rsidRDefault="00000000">
      <w:pPr>
        <w:pStyle w:val="a0"/>
        <w:ind w:firstLine="420"/>
        <w:rPr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编写该文档参考的资料等。</w:t>
      </w:r>
    </w:p>
    <w:p w14:paraId="2821560A" w14:textId="77777777" w:rsidR="00EE754E" w:rsidRDefault="00000000">
      <w:pPr>
        <w:pStyle w:val="1"/>
        <w:rPr>
          <w:lang w:eastAsia="zh-CN"/>
        </w:rPr>
      </w:pPr>
      <w:r>
        <w:rPr>
          <w:lang w:eastAsia="zh-CN"/>
        </w:rPr>
        <w:t>数据库连接管理</w:t>
      </w:r>
    </w:p>
    <w:p w14:paraId="21EE8F15" w14:textId="77777777" w:rsidR="00EE754E" w:rsidRDefault="00000000">
      <w:pPr>
        <w:pStyle w:val="2"/>
        <w:rPr>
          <w:lang w:eastAsia="zh-CN"/>
        </w:rPr>
      </w:pPr>
      <w:bookmarkStart w:id="22" w:name="_Toc25176"/>
      <w:r>
        <w:rPr>
          <w:rFonts w:hint="eastAsia"/>
          <w:lang w:eastAsia="zh-CN"/>
        </w:rPr>
        <w:t>功能简述</w:t>
      </w:r>
      <w:bookmarkEnd w:id="22"/>
    </w:p>
    <w:p w14:paraId="57F3DD1D" w14:textId="77777777" w:rsidR="00EE754E" w:rsidRDefault="00EE754E">
      <w:pPr>
        <w:pStyle w:val="a0"/>
        <w:ind w:firstLine="420"/>
        <w:rPr>
          <w:lang w:eastAsia="zh-CN"/>
        </w:rPr>
      </w:pPr>
    </w:p>
    <w:p w14:paraId="41767C20" w14:textId="77777777" w:rsidR="00EE754E" w:rsidRDefault="00000000">
      <w:pPr>
        <w:pStyle w:val="a0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提供用户登录连接数据库功能；</w:t>
      </w:r>
    </w:p>
    <w:p w14:paraId="7984A240" w14:textId="77777777" w:rsidR="00EE754E" w:rsidRDefault="00000000">
      <w:pPr>
        <w:pStyle w:val="a0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用户根据数据库主机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、端口、数据库实例名称、登录账号、登录密码</w:t>
      </w:r>
      <w:r>
        <w:rPr>
          <w:lang w:eastAsia="zh-CN"/>
        </w:rPr>
        <w:t>,</w:t>
      </w:r>
      <w:r>
        <w:rPr>
          <w:rFonts w:hint="eastAsia"/>
          <w:lang w:eastAsia="zh-CN"/>
        </w:rPr>
        <w:t>建立与数据库的</w:t>
      </w: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链接。</w:t>
      </w:r>
    </w:p>
    <w:p w14:paraId="70516E27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7EFBC693" w14:textId="77777777" w:rsidR="00EE754E" w:rsidRDefault="00000000">
      <w:pPr>
        <w:pStyle w:val="2"/>
        <w:rPr>
          <w:lang w:eastAsia="zh-CN"/>
        </w:rPr>
      </w:pPr>
      <w:bookmarkStart w:id="23" w:name="_Toc31601"/>
      <w:r>
        <w:rPr>
          <w:rFonts w:hint="eastAsia"/>
          <w:lang w:eastAsia="zh-CN"/>
        </w:rPr>
        <w:t>功能说明</w:t>
      </w:r>
      <w:bookmarkEnd w:id="23"/>
    </w:p>
    <w:p w14:paraId="1BFDF1B6" w14:textId="77777777" w:rsidR="00EE754E" w:rsidRDefault="00EE754E">
      <w:pPr>
        <w:pStyle w:val="a0"/>
        <w:ind w:firstLine="420"/>
        <w:rPr>
          <w:lang w:eastAsia="zh-CN"/>
        </w:rPr>
      </w:pPr>
    </w:p>
    <w:p w14:paraId="782E93C7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新建连接</w:t>
      </w:r>
    </w:p>
    <w:p w14:paraId="2DE83021" w14:textId="77777777" w:rsidR="00EE754E" w:rsidRDefault="00000000">
      <w:pPr>
        <w:pStyle w:val="a0"/>
        <w:numPr>
          <w:ilvl w:val="0"/>
          <w:numId w:val="4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用户输入连接信息，后台建立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连接；</w:t>
      </w:r>
    </w:p>
    <w:p w14:paraId="3F8B3F20" w14:textId="77777777" w:rsidR="00EE754E" w:rsidRDefault="00000000">
      <w:pPr>
        <w:pStyle w:val="a0"/>
        <w:numPr>
          <w:ilvl w:val="0"/>
          <w:numId w:val="4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提供</w:t>
      </w:r>
      <w:proofErr w:type="spellStart"/>
      <w:r>
        <w:rPr>
          <w:rFonts w:hint="eastAsia"/>
          <w:color w:val="000000" w:themeColor="text1"/>
          <w:lang w:eastAsia="zh-CN"/>
        </w:rPr>
        <w:t>ssl</w:t>
      </w:r>
      <w:proofErr w:type="spellEnd"/>
      <w:r>
        <w:rPr>
          <w:rFonts w:hint="eastAsia"/>
          <w:color w:val="000000" w:themeColor="text1"/>
          <w:lang w:eastAsia="zh-CN"/>
        </w:rPr>
        <w:t>选项，允许用户使用</w:t>
      </w:r>
      <w:proofErr w:type="spellStart"/>
      <w:r>
        <w:rPr>
          <w:rFonts w:hint="eastAsia"/>
          <w:color w:val="000000" w:themeColor="text1"/>
          <w:lang w:eastAsia="zh-CN"/>
        </w:rPr>
        <w:t>ssl</w:t>
      </w:r>
      <w:proofErr w:type="spellEnd"/>
      <w:r>
        <w:rPr>
          <w:rFonts w:hint="eastAsia"/>
          <w:color w:val="000000" w:themeColor="text1"/>
          <w:lang w:eastAsia="zh-CN"/>
        </w:rPr>
        <w:t>进行安全加密传输；</w:t>
      </w:r>
    </w:p>
    <w:p w14:paraId="5C017FFF" w14:textId="77777777" w:rsidR="00EE754E" w:rsidRDefault="00000000">
      <w:pPr>
        <w:pStyle w:val="a0"/>
        <w:numPr>
          <w:ilvl w:val="0"/>
          <w:numId w:val="4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登录信息进行缓存，方便下次自动填充；</w:t>
      </w:r>
    </w:p>
    <w:p w14:paraId="40983D84" w14:textId="77777777" w:rsidR="00EE754E" w:rsidRDefault="00EE754E">
      <w:pPr>
        <w:pStyle w:val="a0"/>
        <w:ind w:firstLine="420"/>
        <w:rPr>
          <w:lang w:eastAsia="zh-CN"/>
        </w:rPr>
      </w:pPr>
    </w:p>
    <w:p w14:paraId="2B7CCFAA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删除连接</w:t>
      </w:r>
    </w:p>
    <w:p w14:paraId="6E377702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删除登录信息，连同磁盘缓存一块清理；</w:t>
      </w:r>
    </w:p>
    <w:p w14:paraId="60DD8827" w14:textId="77777777" w:rsidR="00EE754E" w:rsidRDefault="00000000">
      <w:pPr>
        <w:pStyle w:val="3"/>
        <w:rPr>
          <w:lang w:eastAsia="zh-CN"/>
        </w:rPr>
      </w:pPr>
      <w:bookmarkStart w:id="24" w:name="_Toc30860"/>
      <w:r>
        <w:rPr>
          <w:rFonts w:hint="eastAsia"/>
          <w:lang w:eastAsia="zh-CN"/>
        </w:rPr>
        <w:t>使用流程</w:t>
      </w:r>
      <w:bookmarkEnd w:id="24"/>
    </w:p>
    <w:p w14:paraId="2DBD26E5" w14:textId="77777777" w:rsidR="00EE754E" w:rsidRDefault="00000000">
      <w:pPr>
        <w:pStyle w:val="a0"/>
        <w:tabs>
          <w:tab w:val="left" w:pos="840"/>
        </w:tabs>
        <w:ind w:left="420" w:firstLineChars="0" w:firstLine="0"/>
        <w:rPr>
          <w:color w:val="0000FF"/>
          <w:lang w:eastAsia="zh-CN"/>
        </w:rPr>
      </w:pPr>
      <w:r>
        <w:rPr>
          <w:noProof/>
        </w:rPr>
        <w:drawing>
          <wp:inline distT="0" distB="0" distL="114300" distR="114300" wp14:anchorId="10051FC9" wp14:editId="2FA108C3">
            <wp:extent cx="3409950" cy="46545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9FA27" w14:textId="77777777" w:rsidR="00EE754E" w:rsidRDefault="00000000">
      <w:pPr>
        <w:pStyle w:val="a0"/>
        <w:tabs>
          <w:tab w:val="left" w:pos="840"/>
        </w:tabs>
        <w:ind w:firstLineChars="0" w:firstLine="0"/>
        <w:rPr>
          <w:color w:val="0000FF"/>
          <w:lang w:eastAsia="zh-CN"/>
        </w:rPr>
      </w:pPr>
      <w:r>
        <w:rPr>
          <w:color w:val="0000FF"/>
          <w:lang w:eastAsia="zh-CN"/>
        </w:rPr>
        <w:tab/>
      </w:r>
    </w:p>
    <w:p w14:paraId="644E97A3" w14:textId="77777777" w:rsidR="00EE754E" w:rsidRDefault="00EE754E">
      <w:pPr>
        <w:pStyle w:val="a0"/>
        <w:tabs>
          <w:tab w:val="left" w:pos="840"/>
        </w:tabs>
        <w:ind w:firstLineChars="0" w:firstLine="0"/>
        <w:rPr>
          <w:color w:val="0000FF"/>
          <w:lang w:eastAsia="zh-CN"/>
        </w:rPr>
      </w:pPr>
    </w:p>
    <w:p w14:paraId="361C3084" w14:textId="77777777" w:rsidR="00EE754E" w:rsidRDefault="00000000">
      <w:pPr>
        <w:pStyle w:val="3"/>
        <w:rPr>
          <w:lang w:eastAsia="zh-CN"/>
        </w:rPr>
      </w:pPr>
      <w:bookmarkStart w:id="25" w:name="_Toc17722"/>
      <w:r>
        <w:rPr>
          <w:rFonts w:hint="eastAsia"/>
          <w:lang w:eastAsia="zh-CN"/>
        </w:rPr>
        <w:lastRenderedPageBreak/>
        <w:t>配置参数和文件</w:t>
      </w:r>
      <w:bookmarkEnd w:id="25"/>
    </w:p>
    <w:p w14:paraId="727E0BCC" w14:textId="77777777" w:rsidR="00EE754E" w:rsidRDefault="00000000">
      <w:pPr>
        <w:pStyle w:val="3"/>
        <w:rPr>
          <w:lang w:eastAsia="zh-CN"/>
        </w:rPr>
      </w:pPr>
      <w:bookmarkStart w:id="26" w:name="_Toc31648"/>
      <w:r>
        <w:rPr>
          <w:rFonts w:hint="eastAsia"/>
          <w:lang w:eastAsia="zh-CN"/>
        </w:rPr>
        <w:t>数据相关性</w:t>
      </w:r>
      <w:bookmarkEnd w:id="26"/>
    </w:p>
    <w:p w14:paraId="689774C3" w14:textId="77777777" w:rsidR="00EE754E" w:rsidRDefault="00000000">
      <w:pPr>
        <w:pStyle w:val="2"/>
        <w:rPr>
          <w:lang w:eastAsia="zh-CN"/>
        </w:rPr>
      </w:pPr>
      <w:bookmarkStart w:id="27" w:name="_Toc2505"/>
      <w:r>
        <w:rPr>
          <w:rFonts w:hint="eastAsia"/>
          <w:lang w:eastAsia="zh-CN"/>
        </w:rPr>
        <w:t>接口信息</w:t>
      </w:r>
      <w:bookmarkEnd w:id="27"/>
    </w:p>
    <w:p w14:paraId="15674D29" w14:textId="77777777" w:rsidR="00EE754E" w:rsidRDefault="00000000">
      <w:pPr>
        <w:pStyle w:val="3"/>
        <w:rPr>
          <w:lang w:eastAsia="zh-CN"/>
        </w:rPr>
      </w:pPr>
      <w:bookmarkStart w:id="28" w:name="_Toc30511"/>
      <w:r>
        <w:rPr>
          <w:rFonts w:hint="eastAsia"/>
          <w:lang w:eastAsia="zh-CN"/>
        </w:rPr>
        <w:t>函数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过程</w:t>
      </w:r>
      <w:bookmarkEnd w:id="28"/>
    </w:p>
    <w:p w14:paraId="3707DC16" w14:textId="77777777" w:rsidR="00EE754E" w:rsidRDefault="00000000">
      <w:pPr>
        <w:pStyle w:val="4"/>
        <w:rPr>
          <w:lang w:eastAsia="zh-CN"/>
        </w:rPr>
      </w:pPr>
      <w:r>
        <w:rPr>
          <w:rFonts w:hint="eastAsia"/>
          <w:lang w:eastAsia="zh-CN"/>
        </w:rPr>
        <w:t>新建连接接口</w:t>
      </w:r>
    </w:p>
    <w:p w14:paraId="439308B1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85"/>
        <w:gridCol w:w="3337"/>
        <w:gridCol w:w="2385"/>
      </w:tblGrid>
      <w:tr w:rsidR="00EE754E" w14:paraId="6C0ECD71" w14:textId="77777777">
        <w:trPr>
          <w:trHeight w:val="354"/>
          <w:jc w:val="center"/>
        </w:trPr>
        <w:tc>
          <w:tcPr>
            <w:tcW w:w="2385" w:type="dxa"/>
            <w:shd w:val="clear" w:color="auto" w:fill="365F91" w:themeFill="accent1" w:themeFillShade="BF"/>
          </w:tcPr>
          <w:p w14:paraId="7AC139D3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参数</w:t>
            </w:r>
          </w:p>
        </w:tc>
        <w:tc>
          <w:tcPr>
            <w:tcW w:w="3337" w:type="dxa"/>
            <w:shd w:val="clear" w:color="auto" w:fill="365F91" w:themeFill="accent1" w:themeFillShade="BF"/>
          </w:tcPr>
          <w:p w14:paraId="61D45773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2385" w:type="dxa"/>
            <w:shd w:val="clear" w:color="auto" w:fill="365F91" w:themeFill="accent1" w:themeFillShade="BF"/>
          </w:tcPr>
          <w:p w14:paraId="2A2BC419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是否必填</w:t>
            </w:r>
          </w:p>
        </w:tc>
      </w:tr>
      <w:tr w:rsidR="00EE754E" w14:paraId="1D08DCD9" w14:textId="77777777">
        <w:trPr>
          <w:jc w:val="center"/>
        </w:trPr>
        <w:tc>
          <w:tcPr>
            <w:tcW w:w="2385" w:type="dxa"/>
          </w:tcPr>
          <w:p w14:paraId="0EEC6A81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数据库类型</w:t>
            </w:r>
          </w:p>
        </w:tc>
        <w:tc>
          <w:tcPr>
            <w:tcW w:w="3337" w:type="dxa"/>
          </w:tcPr>
          <w:p w14:paraId="1EBE937C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连接的数据库类型，目前支持</w:t>
            </w: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Vastbase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 xml:space="preserve"> M100</w:t>
            </w:r>
            <w:r>
              <w:rPr>
                <w:rFonts w:hint="eastAsia"/>
                <w:color w:val="000000" w:themeColor="text1"/>
                <w:lang w:eastAsia="zh-CN"/>
              </w:rPr>
              <w:t>、</w:t>
            </w: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Vastvase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 xml:space="preserve"> G100</w:t>
            </w:r>
          </w:p>
        </w:tc>
        <w:tc>
          <w:tcPr>
            <w:tcW w:w="2385" w:type="dxa"/>
          </w:tcPr>
          <w:p w14:paraId="102CAD81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57EEAD74" w14:textId="77777777">
        <w:trPr>
          <w:jc w:val="center"/>
        </w:trPr>
        <w:tc>
          <w:tcPr>
            <w:tcW w:w="2385" w:type="dxa"/>
          </w:tcPr>
          <w:p w14:paraId="780D2009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名称</w:t>
            </w:r>
          </w:p>
        </w:tc>
        <w:tc>
          <w:tcPr>
            <w:tcW w:w="3337" w:type="dxa"/>
          </w:tcPr>
          <w:p w14:paraId="2A92E3BF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连接实例自定义名称</w:t>
            </w:r>
          </w:p>
        </w:tc>
        <w:tc>
          <w:tcPr>
            <w:tcW w:w="2385" w:type="dxa"/>
          </w:tcPr>
          <w:p w14:paraId="6037CE35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21A70AEB" w14:textId="77777777">
        <w:trPr>
          <w:jc w:val="center"/>
        </w:trPr>
        <w:tc>
          <w:tcPr>
            <w:tcW w:w="2385" w:type="dxa"/>
          </w:tcPr>
          <w:p w14:paraId="7A81320C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主机</w:t>
            </w:r>
          </w:p>
        </w:tc>
        <w:tc>
          <w:tcPr>
            <w:tcW w:w="3337" w:type="dxa"/>
          </w:tcPr>
          <w:p w14:paraId="496A00AD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数据库服务器</w:t>
            </w:r>
            <w:r>
              <w:rPr>
                <w:rFonts w:hint="eastAsia"/>
                <w:color w:val="000000" w:themeColor="text1"/>
                <w:lang w:eastAsia="zh-CN"/>
              </w:rPr>
              <w:t>IP</w:t>
            </w:r>
            <w:r>
              <w:rPr>
                <w:rFonts w:hint="eastAsia"/>
                <w:color w:val="000000" w:themeColor="text1"/>
                <w:lang w:eastAsia="zh-CN"/>
              </w:rPr>
              <w:t>地址</w:t>
            </w:r>
          </w:p>
        </w:tc>
        <w:tc>
          <w:tcPr>
            <w:tcW w:w="2385" w:type="dxa"/>
          </w:tcPr>
          <w:p w14:paraId="02A8D2AE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7F7FF367" w14:textId="77777777">
        <w:trPr>
          <w:jc w:val="center"/>
        </w:trPr>
        <w:tc>
          <w:tcPr>
            <w:tcW w:w="2385" w:type="dxa"/>
          </w:tcPr>
          <w:p w14:paraId="205AAB92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端口号</w:t>
            </w:r>
          </w:p>
        </w:tc>
        <w:tc>
          <w:tcPr>
            <w:tcW w:w="3337" w:type="dxa"/>
          </w:tcPr>
          <w:p w14:paraId="5174D47C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数据库服务器连接端口号</w:t>
            </w:r>
          </w:p>
        </w:tc>
        <w:tc>
          <w:tcPr>
            <w:tcW w:w="2385" w:type="dxa"/>
          </w:tcPr>
          <w:p w14:paraId="0A0867BA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71521418" w14:textId="77777777">
        <w:trPr>
          <w:jc w:val="center"/>
        </w:trPr>
        <w:tc>
          <w:tcPr>
            <w:tcW w:w="2385" w:type="dxa"/>
          </w:tcPr>
          <w:p w14:paraId="6AA9B665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数据库</w:t>
            </w:r>
          </w:p>
        </w:tc>
        <w:tc>
          <w:tcPr>
            <w:tcW w:w="3337" w:type="dxa"/>
          </w:tcPr>
          <w:p w14:paraId="0BC723D3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数据库实例名称</w:t>
            </w:r>
          </w:p>
        </w:tc>
        <w:tc>
          <w:tcPr>
            <w:tcW w:w="2385" w:type="dxa"/>
          </w:tcPr>
          <w:p w14:paraId="71B6150A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501DCCA5" w14:textId="77777777">
        <w:trPr>
          <w:jc w:val="center"/>
        </w:trPr>
        <w:tc>
          <w:tcPr>
            <w:tcW w:w="2385" w:type="dxa"/>
          </w:tcPr>
          <w:p w14:paraId="74D9D979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用户名</w:t>
            </w:r>
          </w:p>
        </w:tc>
        <w:tc>
          <w:tcPr>
            <w:tcW w:w="3337" w:type="dxa"/>
          </w:tcPr>
          <w:p w14:paraId="6478E16E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数据库登录用户名</w:t>
            </w:r>
          </w:p>
        </w:tc>
        <w:tc>
          <w:tcPr>
            <w:tcW w:w="2385" w:type="dxa"/>
          </w:tcPr>
          <w:p w14:paraId="0C6D1726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33A6115D" w14:textId="77777777">
        <w:trPr>
          <w:jc w:val="center"/>
        </w:trPr>
        <w:tc>
          <w:tcPr>
            <w:tcW w:w="2385" w:type="dxa"/>
          </w:tcPr>
          <w:p w14:paraId="2240A67E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密码</w:t>
            </w:r>
          </w:p>
        </w:tc>
        <w:tc>
          <w:tcPr>
            <w:tcW w:w="3337" w:type="dxa"/>
          </w:tcPr>
          <w:p w14:paraId="253FED5E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数据库登录密码</w:t>
            </w:r>
          </w:p>
        </w:tc>
        <w:tc>
          <w:tcPr>
            <w:tcW w:w="2385" w:type="dxa"/>
          </w:tcPr>
          <w:p w14:paraId="2081EE77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</w:tbl>
    <w:p w14:paraId="04F4F73A" w14:textId="77777777" w:rsidR="00EE754E" w:rsidRDefault="00EE754E">
      <w:pPr>
        <w:rPr>
          <w:lang w:eastAsia="zh-CN"/>
        </w:rPr>
      </w:pPr>
    </w:p>
    <w:p w14:paraId="44BD28C3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85"/>
        <w:gridCol w:w="3337"/>
        <w:gridCol w:w="2385"/>
      </w:tblGrid>
      <w:tr w:rsidR="00EE754E" w14:paraId="5D33DE61" w14:textId="77777777">
        <w:trPr>
          <w:trHeight w:val="354"/>
          <w:jc w:val="center"/>
        </w:trPr>
        <w:tc>
          <w:tcPr>
            <w:tcW w:w="2385" w:type="dxa"/>
            <w:shd w:val="clear" w:color="auto" w:fill="365F91" w:themeFill="accent1" w:themeFillShade="BF"/>
          </w:tcPr>
          <w:p w14:paraId="27D19FA0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参数</w:t>
            </w:r>
          </w:p>
        </w:tc>
        <w:tc>
          <w:tcPr>
            <w:tcW w:w="3337" w:type="dxa"/>
            <w:shd w:val="clear" w:color="auto" w:fill="365F91" w:themeFill="accent1" w:themeFillShade="BF"/>
          </w:tcPr>
          <w:p w14:paraId="2FE58E59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2385" w:type="dxa"/>
            <w:shd w:val="clear" w:color="auto" w:fill="365F91" w:themeFill="accent1" w:themeFillShade="BF"/>
          </w:tcPr>
          <w:p w14:paraId="1492C247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是否非空</w:t>
            </w:r>
          </w:p>
        </w:tc>
      </w:tr>
      <w:tr w:rsidR="00EE754E" w14:paraId="5BE8249A" w14:textId="77777777">
        <w:trPr>
          <w:jc w:val="center"/>
        </w:trPr>
        <w:tc>
          <w:tcPr>
            <w:tcW w:w="2385" w:type="dxa"/>
          </w:tcPr>
          <w:p w14:paraId="29E71F1C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</w:p>
        </w:tc>
        <w:tc>
          <w:tcPr>
            <w:tcW w:w="3337" w:type="dxa"/>
          </w:tcPr>
          <w:p w14:paraId="22A12FEB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Jdbc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>执行结果</w:t>
            </w:r>
          </w:p>
        </w:tc>
        <w:tc>
          <w:tcPr>
            <w:tcW w:w="2385" w:type="dxa"/>
          </w:tcPr>
          <w:p w14:paraId="1CB80D6F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07B1AF71" w14:textId="77777777">
        <w:trPr>
          <w:jc w:val="center"/>
        </w:trPr>
        <w:tc>
          <w:tcPr>
            <w:tcW w:w="2385" w:type="dxa"/>
          </w:tcPr>
          <w:p w14:paraId="73D11A82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msg</w:t>
            </w:r>
          </w:p>
        </w:tc>
        <w:tc>
          <w:tcPr>
            <w:tcW w:w="3337" w:type="dxa"/>
          </w:tcPr>
          <w:p w14:paraId="37F2E304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Jdbc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>执行结果，错误信息</w:t>
            </w:r>
          </w:p>
        </w:tc>
        <w:tc>
          <w:tcPr>
            <w:tcW w:w="2385" w:type="dxa"/>
          </w:tcPr>
          <w:p w14:paraId="7BFBD89B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</w:tbl>
    <w:p w14:paraId="46A442B7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26A036F5" w14:textId="77777777" w:rsidR="00EE754E" w:rsidRDefault="00000000">
      <w:pPr>
        <w:pStyle w:val="3"/>
        <w:rPr>
          <w:lang w:eastAsia="zh-CN"/>
        </w:rPr>
      </w:pPr>
      <w:bookmarkStart w:id="29" w:name="_Toc9097"/>
      <w:r>
        <w:rPr>
          <w:rFonts w:hint="eastAsia"/>
          <w:lang w:eastAsia="zh-CN"/>
        </w:rPr>
        <w:t>外部接口</w:t>
      </w:r>
      <w:bookmarkEnd w:id="29"/>
    </w:p>
    <w:p w14:paraId="6B690BA0" w14:textId="77777777" w:rsidR="00EE754E" w:rsidRDefault="00000000">
      <w:pPr>
        <w:pStyle w:val="4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新建连接</w:t>
      </w:r>
    </w:p>
    <w:p w14:paraId="37EFE2ED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08E163DC" w14:textId="77777777" w:rsidR="00EE754E" w:rsidRDefault="00000000">
      <w:pPr>
        <w:ind w:firstLine="420"/>
        <w:rPr>
          <w:lang w:eastAsia="zh-CN"/>
        </w:rPr>
      </w:pPr>
      <w:r>
        <w:rPr>
          <w:rFonts w:hint="eastAsia"/>
          <w:lang w:eastAsia="zh-CN"/>
        </w:rPr>
        <w:t>数据库连接请求；</w:t>
      </w:r>
    </w:p>
    <w:p w14:paraId="49C0A685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输出</w:t>
      </w:r>
    </w:p>
    <w:p w14:paraId="7EC10D9C" w14:textId="77777777" w:rsidR="00EE754E" w:rsidRDefault="00000000">
      <w:pPr>
        <w:pStyle w:val="a0"/>
        <w:ind w:firstLine="42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连接请求结果；</w:t>
      </w:r>
    </w:p>
    <w:p w14:paraId="4F341CF2" w14:textId="77777777" w:rsidR="00EE754E" w:rsidRDefault="00EE754E">
      <w:pPr>
        <w:pStyle w:val="a0"/>
        <w:ind w:firstLine="420"/>
        <w:rPr>
          <w:color w:val="0000FF"/>
          <w:lang w:eastAsia="zh-CN"/>
        </w:rPr>
      </w:pPr>
    </w:p>
    <w:p w14:paraId="1D4752BF" w14:textId="77777777" w:rsidR="00EE754E" w:rsidRDefault="00000000">
      <w:pPr>
        <w:pStyle w:val="4"/>
        <w:rPr>
          <w:lang w:eastAsia="zh-CN"/>
        </w:rPr>
      </w:pPr>
      <w:r>
        <w:rPr>
          <w:rFonts w:hint="eastAsia"/>
          <w:lang w:eastAsia="zh-CN"/>
        </w:rPr>
        <w:t>断开连接</w:t>
      </w:r>
    </w:p>
    <w:p w14:paraId="543E3344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71419549" w14:textId="77777777" w:rsidR="00EE754E" w:rsidRDefault="00000000">
      <w:pPr>
        <w:ind w:firstLine="420"/>
        <w:rPr>
          <w:lang w:eastAsia="zh-CN"/>
        </w:rPr>
      </w:pPr>
      <w:r>
        <w:rPr>
          <w:rFonts w:hint="eastAsia"/>
          <w:lang w:eastAsia="zh-CN"/>
        </w:rPr>
        <w:t>数据库断开连接请求；</w:t>
      </w:r>
    </w:p>
    <w:p w14:paraId="7C090CB3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0239208C" w14:textId="77777777" w:rsidR="00EE754E" w:rsidRDefault="00000000">
      <w:pPr>
        <w:pStyle w:val="a0"/>
        <w:ind w:firstLine="420"/>
        <w:rPr>
          <w:color w:val="0000FF"/>
          <w:lang w:eastAsia="zh-CN"/>
        </w:rPr>
      </w:pPr>
      <w:r>
        <w:rPr>
          <w:rFonts w:hint="eastAsia"/>
          <w:color w:val="000000" w:themeColor="text1"/>
          <w:lang w:eastAsia="zh-CN"/>
        </w:rPr>
        <w:t>断开连接返回结果；</w:t>
      </w:r>
    </w:p>
    <w:p w14:paraId="64A25587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42B7FE80" w14:textId="77777777" w:rsidR="00EE754E" w:rsidRDefault="00000000">
      <w:pPr>
        <w:pStyle w:val="2"/>
        <w:rPr>
          <w:lang w:eastAsia="zh-CN"/>
        </w:rPr>
      </w:pPr>
      <w:bookmarkStart w:id="30" w:name="_Toc19527"/>
      <w:r>
        <w:rPr>
          <w:rFonts w:hint="eastAsia"/>
          <w:lang w:eastAsia="zh-CN"/>
        </w:rPr>
        <w:t>正反向行为</w:t>
      </w:r>
      <w:bookmarkEnd w:id="30"/>
    </w:p>
    <w:p w14:paraId="27AB58E8" w14:textId="77777777" w:rsidR="00EE754E" w:rsidRDefault="00000000">
      <w:pPr>
        <w:pStyle w:val="3"/>
        <w:rPr>
          <w:lang w:eastAsia="zh-CN"/>
        </w:rPr>
      </w:pPr>
      <w:bookmarkStart w:id="31" w:name="_Toc26201"/>
      <w:r>
        <w:rPr>
          <w:rFonts w:hint="eastAsia"/>
          <w:lang w:eastAsia="zh-CN"/>
        </w:rPr>
        <w:t>生效说明</w:t>
      </w:r>
      <w:bookmarkEnd w:id="31"/>
    </w:p>
    <w:p w14:paraId="737E7F0A" w14:textId="77777777" w:rsidR="00EE754E" w:rsidRDefault="00000000">
      <w:pPr>
        <w:pStyle w:val="a0"/>
        <w:ind w:firstLine="420"/>
        <w:rPr>
          <w:lang w:eastAsia="zh-CN"/>
        </w:rPr>
      </w:pPr>
      <w:r>
        <w:rPr>
          <w:rFonts w:hint="eastAsia"/>
          <w:lang w:eastAsia="zh-CN"/>
        </w:rPr>
        <w:t>创建连接成功，不提示错误信息，默认初始化窗口，加载对象浏览器，打开单个</w:t>
      </w:r>
      <w:proofErr w:type="spellStart"/>
      <w:r>
        <w:rPr>
          <w:rFonts w:hint="eastAsia"/>
          <w:lang w:eastAsia="zh-CN"/>
        </w:rPr>
        <w:t>sql</w:t>
      </w:r>
      <w:proofErr w:type="spellEnd"/>
      <w:r>
        <w:rPr>
          <w:rFonts w:hint="eastAsia"/>
          <w:lang w:eastAsia="zh-CN"/>
        </w:rPr>
        <w:t>窗口；</w:t>
      </w:r>
    </w:p>
    <w:p w14:paraId="56DC9CC4" w14:textId="77777777" w:rsidR="00EE754E" w:rsidRDefault="00EE754E">
      <w:pPr>
        <w:pStyle w:val="a0"/>
        <w:ind w:firstLine="420"/>
        <w:rPr>
          <w:lang w:eastAsia="zh-CN"/>
        </w:rPr>
      </w:pPr>
    </w:p>
    <w:p w14:paraId="6876E80A" w14:textId="77777777" w:rsidR="00EE754E" w:rsidRDefault="00000000">
      <w:pPr>
        <w:pStyle w:val="3"/>
        <w:rPr>
          <w:lang w:eastAsia="zh-CN"/>
        </w:rPr>
      </w:pPr>
      <w:bookmarkStart w:id="32" w:name="_Toc16941"/>
      <w:r>
        <w:rPr>
          <w:rFonts w:hint="eastAsia"/>
          <w:lang w:eastAsia="zh-CN"/>
        </w:rPr>
        <w:t>提示信息</w:t>
      </w:r>
      <w:bookmarkEnd w:id="32"/>
    </w:p>
    <w:p w14:paraId="34B0A37F" w14:textId="77777777" w:rsidR="00EE754E" w:rsidRDefault="00000000">
      <w:pPr>
        <w:pStyle w:val="a0"/>
        <w:ind w:firstLine="420"/>
        <w:rPr>
          <w:lang w:eastAsia="zh-CN"/>
        </w:rPr>
      </w:pPr>
      <w:r>
        <w:rPr>
          <w:rFonts w:hint="eastAsia"/>
          <w:lang w:eastAsia="zh-CN"/>
        </w:rPr>
        <w:t>连接错误提示错误信息，并清空密码；</w:t>
      </w:r>
    </w:p>
    <w:p w14:paraId="777D0D22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136DD4EE" w14:textId="77777777" w:rsidR="00EE754E" w:rsidRDefault="00000000">
      <w:pPr>
        <w:pStyle w:val="2"/>
        <w:rPr>
          <w:lang w:eastAsia="zh-CN"/>
        </w:rPr>
      </w:pPr>
      <w:bookmarkStart w:id="33" w:name="_Toc17959"/>
      <w:r>
        <w:rPr>
          <w:rFonts w:hint="eastAsia"/>
          <w:lang w:eastAsia="zh-CN"/>
        </w:rPr>
        <w:t>安全性</w:t>
      </w:r>
      <w:bookmarkEnd w:id="33"/>
    </w:p>
    <w:p w14:paraId="778E606F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登录安全</w:t>
      </w:r>
    </w:p>
    <w:p w14:paraId="2C168873" w14:textId="77777777" w:rsidR="00EE754E" w:rsidRDefault="00000000">
      <w:pPr>
        <w:pStyle w:val="a0"/>
        <w:ind w:firstLine="420"/>
        <w:rPr>
          <w:lang w:eastAsia="zh-CN"/>
        </w:rPr>
      </w:pPr>
      <w:r>
        <w:rPr>
          <w:rFonts w:hint="eastAsia"/>
          <w:lang w:eastAsia="zh-CN"/>
        </w:rPr>
        <w:t>报</w:t>
      </w:r>
      <w:proofErr w:type="gramStart"/>
      <w:r>
        <w:rPr>
          <w:rFonts w:hint="eastAsia"/>
          <w:lang w:eastAsia="zh-CN"/>
        </w:rPr>
        <w:t>错信息</w:t>
      </w:r>
      <w:proofErr w:type="gramEnd"/>
      <w:r>
        <w:rPr>
          <w:rFonts w:hint="eastAsia"/>
          <w:lang w:eastAsia="zh-CN"/>
        </w:rPr>
        <w:t>不应该提示用户错误或者密码错误，避免在暴力破解输入错误连接信息的情况下，提供有指向性的有效信息。</w:t>
      </w:r>
    </w:p>
    <w:p w14:paraId="777D5CA5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1F5820FA" w14:textId="77777777" w:rsidR="00EE754E" w:rsidRDefault="00000000">
      <w:pPr>
        <w:pStyle w:val="2"/>
        <w:rPr>
          <w:lang w:eastAsia="zh-CN"/>
        </w:rPr>
      </w:pPr>
      <w:bookmarkStart w:id="34" w:name="_Toc2361"/>
      <w:r>
        <w:rPr>
          <w:rFonts w:hint="eastAsia"/>
          <w:lang w:eastAsia="zh-CN"/>
        </w:rPr>
        <w:t>影响范围</w:t>
      </w:r>
      <w:bookmarkEnd w:id="34"/>
    </w:p>
    <w:p w14:paraId="12F5D431" w14:textId="77777777" w:rsidR="00EE754E" w:rsidRDefault="00EE754E">
      <w:pPr>
        <w:pStyle w:val="a0"/>
        <w:ind w:firstLine="420"/>
        <w:rPr>
          <w:lang w:eastAsia="zh-CN"/>
        </w:rPr>
      </w:pPr>
    </w:p>
    <w:p w14:paraId="7BDA0635" w14:textId="77777777" w:rsidR="00EE754E" w:rsidRDefault="00000000">
      <w:pPr>
        <w:pStyle w:val="2"/>
        <w:rPr>
          <w:lang w:eastAsia="zh-CN"/>
        </w:rPr>
      </w:pPr>
      <w:bookmarkStart w:id="35" w:name="_Toc26653"/>
      <w:r>
        <w:rPr>
          <w:rFonts w:hint="eastAsia"/>
          <w:lang w:eastAsia="zh-CN"/>
        </w:rPr>
        <w:lastRenderedPageBreak/>
        <w:t>指标相关</w:t>
      </w:r>
      <w:bookmarkEnd w:id="35"/>
    </w:p>
    <w:p w14:paraId="762D181C" w14:textId="77777777" w:rsidR="00EE754E" w:rsidRDefault="00000000">
      <w:pPr>
        <w:pStyle w:val="3"/>
        <w:rPr>
          <w:lang w:eastAsia="zh-CN"/>
        </w:rPr>
      </w:pPr>
      <w:bookmarkStart w:id="36" w:name="_Toc32551"/>
      <w:r>
        <w:rPr>
          <w:rFonts w:hint="eastAsia"/>
          <w:lang w:eastAsia="zh-CN"/>
        </w:rPr>
        <w:t>关键资源指标</w:t>
      </w:r>
      <w:bookmarkEnd w:id="36"/>
    </w:p>
    <w:p w14:paraId="3B02E9ED" w14:textId="77777777" w:rsidR="00EE754E" w:rsidRDefault="00000000">
      <w:pPr>
        <w:pStyle w:val="3"/>
        <w:rPr>
          <w:lang w:eastAsia="zh-CN"/>
        </w:rPr>
      </w:pPr>
      <w:bookmarkStart w:id="37" w:name="_Toc7988"/>
      <w:r>
        <w:rPr>
          <w:rFonts w:hint="eastAsia"/>
          <w:lang w:eastAsia="zh-CN"/>
        </w:rPr>
        <w:t>系统性指标</w:t>
      </w:r>
      <w:bookmarkEnd w:id="37"/>
    </w:p>
    <w:p w14:paraId="79D4F765" w14:textId="77777777" w:rsidR="00EE754E" w:rsidRDefault="00000000">
      <w:pPr>
        <w:pStyle w:val="3"/>
        <w:rPr>
          <w:lang w:eastAsia="zh-CN"/>
        </w:rPr>
      </w:pPr>
      <w:bookmarkStart w:id="38" w:name="_Toc26942"/>
      <w:r>
        <w:rPr>
          <w:rFonts w:hint="eastAsia"/>
          <w:lang w:eastAsia="zh-CN"/>
        </w:rPr>
        <w:t>性能指标</w:t>
      </w:r>
      <w:bookmarkEnd w:id="38"/>
    </w:p>
    <w:p w14:paraId="7A23D6C6" w14:textId="77777777" w:rsidR="00EE754E" w:rsidRDefault="00000000">
      <w:pPr>
        <w:pStyle w:val="2"/>
        <w:rPr>
          <w:color w:val="000000" w:themeColor="text1"/>
          <w:lang w:eastAsia="zh-CN"/>
        </w:rPr>
      </w:pPr>
      <w:bookmarkStart w:id="39" w:name="_Toc16255"/>
      <w:r>
        <w:rPr>
          <w:rFonts w:hint="eastAsia"/>
          <w:color w:val="000000" w:themeColor="text1"/>
          <w:lang w:eastAsia="zh-CN"/>
        </w:rPr>
        <w:t>其他说明</w:t>
      </w:r>
      <w:bookmarkEnd w:id="4"/>
      <w:bookmarkEnd w:id="5"/>
      <w:bookmarkEnd w:id="6"/>
      <w:bookmarkEnd w:id="39"/>
    </w:p>
    <w:p w14:paraId="4BF35826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51898B23" w14:textId="77777777" w:rsidR="00EE754E" w:rsidRDefault="00000000">
      <w:pPr>
        <w:pStyle w:val="1"/>
        <w:rPr>
          <w:lang w:eastAsia="zh-CN"/>
        </w:rPr>
      </w:pPr>
      <w:r>
        <w:rPr>
          <w:lang w:eastAsia="zh-CN"/>
        </w:rPr>
        <w:t>数据库</w:t>
      </w:r>
      <w:r>
        <w:rPr>
          <w:rFonts w:hint="eastAsia"/>
          <w:lang w:eastAsia="zh-CN"/>
        </w:rPr>
        <w:t>连接对象</w:t>
      </w:r>
      <w:r>
        <w:rPr>
          <w:lang w:eastAsia="zh-CN"/>
        </w:rPr>
        <w:t>管理</w:t>
      </w:r>
    </w:p>
    <w:p w14:paraId="24AB95AF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功能简述</w:t>
      </w:r>
    </w:p>
    <w:p w14:paraId="659A177D" w14:textId="77777777" w:rsidR="00EE754E" w:rsidRDefault="00000000">
      <w:pPr>
        <w:pStyle w:val="a0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创建数据库连接成功后，在对象浏览器展示连接成功的数据库连接实例；</w:t>
      </w:r>
    </w:p>
    <w:p w14:paraId="63840A19" w14:textId="77777777" w:rsidR="00EE754E" w:rsidRDefault="00000000">
      <w:pPr>
        <w:pStyle w:val="a0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数据库连接实例以树形式展示该数据库连接下的对象列表；</w:t>
      </w:r>
    </w:p>
    <w:p w14:paraId="5B844C4E" w14:textId="77777777" w:rsidR="00EE754E" w:rsidRDefault="00000000">
      <w:pPr>
        <w:pStyle w:val="a0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用户可以删除数据库连接实例；</w:t>
      </w:r>
    </w:p>
    <w:p w14:paraId="7D702366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520B02CE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功能说明</w:t>
      </w:r>
    </w:p>
    <w:p w14:paraId="0B777154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编辑连接</w:t>
      </w:r>
    </w:p>
    <w:p w14:paraId="00436ADA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用户变更数据库连接信息；</w:t>
      </w:r>
    </w:p>
    <w:p w14:paraId="3566DDAD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用户删除数据库连接，后台断开；</w:t>
      </w:r>
    </w:p>
    <w:p w14:paraId="4652FD55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数据库连接信息查看、刷新；</w:t>
      </w:r>
    </w:p>
    <w:p w14:paraId="78CD72AD" w14:textId="77777777" w:rsidR="00EE754E" w:rsidRDefault="00EE754E">
      <w:pPr>
        <w:pStyle w:val="a0"/>
        <w:ind w:left="420" w:firstLineChars="0" w:firstLine="0"/>
        <w:rPr>
          <w:color w:val="000000" w:themeColor="text1"/>
          <w:lang w:eastAsia="zh-CN"/>
        </w:rPr>
      </w:pPr>
    </w:p>
    <w:p w14:paraId="7CB55E04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使用流程</w:t>
      </w:r>
    </w:p>
    <w:p w14:paraId="54E4B35E" w14:textId="77777777" w:rsidR="00EE754E" w:rsidRDefault="00000000">
      <w:pPr>
        <w:pStyle w:val="a0"/>
        <w:tabs>
          <w:tab w:val="left" w:pos="840"/>
        </w:tabs>
        <w:ind w:firstLineChars="0" w:firstLine="0"/>
        <w:rPr>
          <w:color w:val="0000FF"/>
          <w:lang w:eastAsia="zh-CN"/>
        </w:rPr>
      </w:pPr>
      <w:r>
        <w:rPr>
          <w:noProof/>
        </w:rPr>
        <w:drawing>
          <wp:inline distT="0" distB="0" distL="114300" distR="114300" wp14:anchorId="4FD9DC4B" wp14:editId="73E51B52">
            <wp:extent cx="5610225" cy="294322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F6FC" w14:textId="77777777" w:rsidR="00EE754E" w:rsidRDefault="00EE754E">
      <w:pPr>
        <w:pStyle w:val="a0"/>
        <w:tabs>
          <w:tab w:val="left" w:pos="840"/>
        </w:tabs>
        <w:ind w:firstLineChars="0" w:firstLine="0"/>
        <w:rPr>
          <w:color w:val="0000FF"/>
          <w:lang w:eastAsia="zh-CN"/>
        </w:rPr>
      </w:pPr>
    </w:p>
    <w:p w14:paraId="002D1996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配置参数和文件</w:t>
      </w:r>
    </w:p>
    <w:p w14:paraId="5D3B4284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数据相关性</w:t>
      </w:r>
    </w:p>
    <w:p w14:paraId="4573B68B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接口信息</w:t>
      </w:r>
    </w:p>
    <w:p w14:paraId="032ECCA4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函数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过程</w:t>
      </w:r>
    </w:p>
    <w:p w14:paraId="356D5066" w14:textId="77777777" w:rsidR="00EE754E" w:rsidRDefault="00000000">
      <w:pPr>
        <w:pStyle w:val="4"/>
        <w:rPr>
          <w:lang w:eastAsia="zh-CN"/>
        </w:rPr>
      </w:pPr>
      <w:r>
        <w:rPr>
          <w:rFonts w:hint="eastAsia"/>
          <w:lang w:eastAsia="zh-CN"/>
        </w:rPr>
        <w:t>编辑连接接口</w:t>
      </w:r>
    </w:p>
    <w:p w14:paraId="3DB221F6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85"/>
        <w:gridCol w:w="3337"/>
        <w:gridCol w:w="2385"/>
      </w:tblGrid>
      <w:tr w:rsidR="00EE754E" w14:paraId="12F5CB55" w14:textId="77777777">
        <w:trPr>
          <w:trHeight w:val="354"/>
          <w:jc w:val="center"/>
        </w:trPr>
        <w:tc>
          <w:tcPr>
            <w:tcW w:w="2385" w:type="dxa"/>
            <w:shd w:val="clear" w:color="auto" w:fill="365F91" w:themeFill="accent1" w:themeFillShade="BF"/>
          </w:tcPr>
          <w:p w14:paraId="75CDC117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参数</w:t>
            </w:r>
          </w:p>
        </w:tc>
        <w:tc>
          <w:tcPr>
            <w:tcW w:w="3337" w:type="dxa"/>
            <w:shd w:val="clear" w:color="auto" w:fill="365F91" w:themeFill="accent1" w:themeFillShade="BF"/>
          </w:tcPr>
          <w:p w14:paraId="717590AE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2385" w:type="dxa"/>
            <w:shd w:val="clear" w:color="auto" w:fill="365F91" w:themeFill="accent1" w:themeFillShade="BF"/>
          </w:tcPr>
          <w:p w14:paraId="463C50D5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是否必填</w:t>
            </w:r>
          </w:p>
        </w:tc>
      </w:tr>
      <w:tr w:rsidR="00EE754E" w14:paraId="1BE4BC95" w14:textId="77777777">
        <w:trPr>
          <w:jc w:val="center"/>
        </w:trPr>
        <w:tc>
          <w:tcPr>
            <w:tcW w:w="2385" w:type="dxa"/>
          </w:tcPr>
          <w:p w14:paraId="7A862815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数据库类型</w:t>
            </w:r>
          </w:p>
        </w:tc>
        <w:tc>
          <w:tcPr>
            <w:tcW w:w="3337" w:type="dxa"/>
          </w:tcPr>
          <w:p w14:paraId="07BCB447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连接的数据库类型，目前支持</w:t>
            </w: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Vastbase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 xml:space="preserve"> M100</w:t>
            </w:r>
            <w:r>
              <w:rPr>
                <w:rFonts w:hint="eastAsia"/>
                <w:color w:val="000000" w:themeColor="text1"/>
                <w:lang w:eastAsia="zh-CN"/>
              </w:rPr>
              <w:t>、</w:t>
            </w: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Vastvase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 xml:space="preserve"> G100</w:t>
            </w:r>
          </w:p>
        </w:tc>
        <w:tc>
          <w:tcPr>
            <w:tcW w:w="2385" w:type="dxa"/>
          </w:tcPr>
          <w:p w14:paraId="6D5CCB00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6784E23C" w14:textId="77777777">
        <w:trPr>
          <w:jc w:val="center"/>
        </w:trPr>
        <w:tc>
          <w:tcPr>
            <w:tcW w:w="2385" w:type="dxa"/>
          </w:tcPr>
          <w:p w14:paraId="31236417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名称</w:t>
            </w:r>
          </w:p>
        </w:tc>
        <w:tc>
          <w:tcPr>
            <w:tcW w:w="3337" w:type="dxa"/>
          </w:tcPr>
          <w:p w14:paraId="35C39688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连接实例自定义名称</w:t>
            </w:r>
          </w:p>
        </w:tc>
        <w:tc>
          <w:tcPr>
            <w:tcW w:w="2385" w:type="dxa"/>
          </w:tcPr>
          <w:p w14:paraId="2B72A085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6AA138F1" w14:textId="77777777">
        <w:trPr>
          <w:jc w:val="center"/>
        </w:trPr>
        <w:tc>
          <w:tcPr>
            <w:tcW w:w="2385" w:type="dxa"/>
          </w:tcPr>
          <w:p w14:paraId="6FE8026B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主机</w:t>
            </w:r>
          </w:p>
        </w:tc>
        <w:tc>
          <w:tcPr>
            <w:tcW w:w="3337" w:type="dxa"/>
          </w:tcPr>
          <w:p w14:paraId="32B1AEEB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数据库服务器</w:t>
            </w:r>
            <w:r>
              <w:rPr>
                <w:rFonts w:hint="eastAsia"/>
                <w:color w:val="000000" w:themeColor="text1"/>
                <w:lang w:eastAsia="zh-CN"/>
              </w:rPr>
              <w:t>IP</w:t>
            </w:r>
            <w:r>
              <w:rPr>
                <w:rFonts w:hint="eastAsia"/>
                <w:color w:val="000000" w:themeColor="text1"/>
                <w:lang w:eastAsia="zh-CN"/>
              </w:rPr>
              <w:t>地址</w:t>
            </w:r>
          </w:p>
        </w:tc>
        <w:tc>
          <w:tcPr>
            <w:tcW w:w="2385" w:type="dxa"/>
          </w:tcPr>
          <w:p w14:paraId="65904483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468C215D" w14:textId="77777777">
        <w:trPr>
          <w:jc w:val="center"/>
        </w:trPr>
        <w:tc>
          <w:tcPr>
            <w:tcW w:w="2385" w:type="dxa"/>
          </w:tcPr>
          <w:p w14:paraId="46127035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端口号</w:t>
            </w:r>
          </w:p>
        </w:tc>
        <w:tc>
          <w:tcPr>
            <w:tcW w:w="3337" w:type="dxa"/>
          </w:tcPr>
          <w:p w14:paraId="4C67885B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数据库服务器连接端口号</w:t>
            </w:r>
          </w:p>
        </w:tc>
        <w:tc>
          <w:tcPr>
            <w:tcW w:w="2385" w:type="dxa"/>
          </w:tcPr>
          <w:p w14:paraId="3AE6E280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62C268ED" w14:textId="77777777">
        <w:trPr>
          <w:jc w:val="center"/>
        </w:trPr>
        <w:tc>
          <w:tcPr>
            <w:tcW w:w="2385" w:type="dxa"/>
          </w:tcPr>
          <w:p w14:paraId="08E8D6F6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数据库</w:t>
            </w:r>
          </w:p>
        </w:tc>
        <w:tc>
          <w:tcPr>
            <w:tcW w:w="3337" w:type="dxa"/>
          </w:tcPr>
          <w:p w14:paraId="678B5D9A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数据库实例名称</w:t>
            </w:r>
          </w:p>
        </w:tc>
        <w:tc>
          <w:tcPr>
            <w:tcW w:w="2385" w:type="dxa"/>
          </w:tcPr>
          <w:p w14:paraId="6892CCA9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45AD19C4" w14:textId="77777777">
        <w:trPr>
          <w:jc w:val="center"/>
        </w:trPr>
        <w:tc>
          <w:tcPr>
            <w:tcW w:w="2385" w:type="dxa"/>
          </w:tcPr>
          <w:p w14:paraId="57403DC3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用户名</w:t>
            </w:r>
          </w:p>
        </w:tc>
        <w:tc>
          <w:tcPr>
            <w:tcW w:w="3337" w:type="dxa"/>
          </w:tcPr>
          <w:p w14:paraId="568E50BC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数据库登录用户名</w:t>
            </w:r>
          </w:p>
        </w:tc>
        <w:tc>
          <w:tcPr>
            <w:tcW w:w="2385" w:type="dxa"/>
          </w:tcPr>
          <w:p w14:paraId="2CBC0F8B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736127A3" w14:textId="77777777">
        <w:trPr>
          <w:jc w:val="center"/>
        </w:trPr>
        <w:tc>
          <w:tcPr>
            <w:tcW w:w="2385" w:type="dxa"/>
          </w:tcPr>
          <w:p w14:paraId="1CC25EFA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密码</w:t>
            </w:r>
          </w:p>
        </w:tc>
        <w:tc>
          <w:tcPr>
            <w:tcW w:w="3337" w:type="dxa"/>
          </w:tcPr>
          <w:p w14:paraId="67C27070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数据库登录密码</w:t>
            </w:r>
          </w:p>
        </w:tc>
        <w:tc>
          <w:tcPr>
            <w:tcW w:w="2385" w:type="dxa"/>
          </w:tcPr>
          <w:p w14:paraId="29606DCD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</w:tbl>
    <w:p w14:paraId="713A9412" w14:textId="77777777" w:rsidR="00EE754E" w:rsidRDefault="00EE754E">
      <w:pPr>
        <w:rPr>
          <w:lang w:eastAsia="zh-CN"/>
        </w:rPr>
      </w:pPr>
    </w:p>
    <w:p w14:paraId="6F4F5A1E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85"/>
        <w:gridCol w:w="3337"/>
        <w:gridCol w:w="2385"/>
      </w:tblGrid>
      <w:tr w:rsidR="00EE754E" w14:paraId="0D4C0CF5" w14:textId="77777777">
        <w:trPr>
          <w:trHeight w:val="354"/>
          <w:jc w:val="center"/>
        </w:trPr>
        <w:tc>
          <w:tcPr>
            <w:tcW w:w="2385" w:type="dxa"/>
            <w:shd w:val="clear" w:color="auto" w:fill="365F91" w:themeFill="accent1" w:themeFillShade="BF"/>
          </w:tcPr>
          <w:p w14:paraId="52411A2C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参数</w:t>
            </w:r>
          </w:p>
        </w:tc>
        <w:tc>
          <w:tcPr>
            <w:tcW w:w="3337" w:type="dxa"/>
            <w:shd w:val="clear" w:color="auto" w:fill="365F91" w:themeFill="accent1" w:themeFillShade="BF"/>
          </w:tcPr>
          <w:p w14:paraId="2695EBC5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2385" w:type="dxa"/>
            <w:shd w:val="clear" w:color="auto" w:fill="365F91" w:themeFill="accent1" w:themeFillShade="BF"/>
          </w:tcPr>
          <w:p w14:paraId="6082999D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是否非空</w:t>
            </w:r>
          </w:p>
        </w:tc>
      </w:tr>
      <w:tr w:rsidR="00EE754E" w14:paraId="30C8483A" w14:textId="77777777">
        <w:trPr>
          <w:jc w:val="center"/>
        </w:trPr>
        <w:tc>
          <w:tcPr>
            <w:tcW w:w="2385" w:type="dxa"/>
          </w:tcPr>
          <w:p w14:paraId="3999BC37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</w:p>
        </w:tc>
        <w:tc>
          <w:tcPr>
            <w:tcW w:w="3337" w:type="dxa"/>
          </w:tcPr>
          <w:p w14:paraId="59D66012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Jdbc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>执行结果</w:t>
            </w:r>
          </w:p>
        </w:tc>
        <w:tc>
          <w:tcPr>
            <w:tcW w:w="2385" w:type="dxa"/>
          </w:tcPr>
          <w:p w14:paraId="1030876E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4CE9E008" w14:textId="77777777">
        <w:trPr>
          <w:jc w:val="center"/>
        </w:trPr>
        <w:tc>
          <w:tcPr>
            <w:tcW w:w="2385" w:type="dxa"/>
          </w:tcPr>
          <w:p w14:paraId="0E879491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msg</w:t>
            </w:r>
          </w:p>
        </w:tc>
        <w:tc>
          <w:tcPr>
            <w:tcW w:w="3337" w:type="dxa"/>
          </w:tcPr>
          <w:p w14:paraId="025B3AB3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Jdbc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>执行结果，错误信息</w:t>
            </w:r>
          </w:p>
        </w:tc>
        <w:tc>
          <w:tcPr>
            <w:tcW w:w="2385" w:type="dxa"/>
          </w:tcPr>
          <w:p w14:paraId="00E7851A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</w:tbl>
    <w:p w14:paraId="43447C79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3568186E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外部接口</w:t>
      </w:r>
    </w:p>
    <w:p w14:paraId="757E1211" w14:textId="77777777" w:rsidR="00EE754E" w:rsidRDefault="00000000">
      <w:pPr>
        <w:pStyle w:val="4"/>
        <w:rPr>
          <w:lang w:eastAsia="zh-CN"/>
        </w:rPr>
      </w:pPr>
      <w:proofErr w:type="spellStart"/>
      <w:r>
        <w:rPr>
          <w:lang w:eastAsia="zh-CN"/>
        </w:rPr>
        <w:t>jdbc</w:t>
      </w:r>
      <w:proofErr w:type="spellEnd"/>
    </w:p>
    <w:p w14:paraId="00881BC7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009E4FAE" w14:textId="77777777" w:rsidR="00EE754E" w:rsidRDefault="00000000">
      <w:pPr>
        <w:ind w:firstLine="420"/>
        <w:rPr>
          <w:lang w:eastAsia="zh-CN"/>
        </w:rPr>
      </w:pPr>
      <w:r>
        <w:rPr>
          <w:rFonts w:hint="eastAsia"/>
          <w:lang w:eastAsia="zh-CN"/>
        </w:rPr>
        <w:t>数据库连接请求；</w:t>
      </w:r>
    </w:p>
    <w:p w14:paraId="54636408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0401777D" w14:textId="77777777" w:rsidR="00EE754E" w:rsidRDefault="00000000">
      <w:pPr>
        <w:pStyle w:val="a0"/>
        <w:ind w:firstLine="42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连接请求结果；</w:t>
      </w:r>
    </w:p>
    <w:p w14:paraId="4751A2D8" w14:textId="77777777" w:rsidR="00EE754E" w:rsidRDefault="00EE754E">
      <w:pPr>
        <w:pStyle w:val="a0"/>
        <w:ind w:firstLine="420"/>
        <w:rPr>
          <w:color w:val="0000FF"/>
          <w:lang w:eastAsia="zh-CN"/>
        </w:rPr>
      </w:pPr>
    </w:p>
    <w:p w14:paraId="21E1074C" w14:textId="77777777" w:rsidR="00EE754E" w:rsidRDefault="00000000">
      <w:pPr>
        <w:pStyle w:val="4"/>
        <w:rPr>
          <w:lang w:eastAsia="zh-CN"/>
        </w:rPr>
      </w:pPr>
      <w:r>
        <w:rPr>
          <w:rFonts w:hint="eastAsia"/>
          <w:lang w:eastAsia="zh-CN"/>
        </w:rPr>
        <w:t>断开连接</w:t>
      </w:r>
    </w:p>
    <w:p w14:paraId="50E1A562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7B9271F8" w14:textId="77777777" w:rsidR="00EE754E" w:rsidRDefault="00000000">
      <w:pPr>
        <w:ind w:firstLine="420"/>
        <w:rPr>
          <w:lang w:eastAsia="zh-CN"/>
        </w:rPr>
      </w:pPr>
      <w:r>
        <w:rPr>
          <w:rFonts w:hint="eastAsia"/>
          <w:lang w:eastAsia="zh-CN"/>
        </w:rPr>
        <w:t>数据库断开连接请求；</w:t>
      </w:r>
    </w:p>
    <w:p w14:paraId="3C2B4156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62765F06" w14:textId="77777777" w:rsidR="00EE754E" w:rsidRDefault="00000000">
      <w:pPr>
        <w:pStyle w:val="a0"/>
        <w:ind w:firstLine="420"/>
        <w:rPr>
          <w:color w:val="0000FF"/>
          <w:lang w:eastAsia="zh-CN"/>
        </w:rPr>
      </w:pPr>
      <w:r>
        <w:rPr>
          <w:rFonts w:hint="eastAsia"/>
          <w:color w:val="000000" w:themeColor="text1"/>
          <w:lang w:eastAsia="zh-CN"/>
        </w:rPr>
        <w:t>断开连接返回结果；</w:t>
      </w:r>
    </w:p>
    <w:p w14:paraId="722860C3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12151526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正反向行为</w:t>
      </w:r>
    </w:p>
    <w:p w14:paraId="4DD91378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生效说明</w:t>
      </w:r>
    </w:p>
    <w:p w14:paraId="1BCCB312" w14:textId="77777777" w:rsidR="00EE754E" w:rsidRDefault="00000000">
      <w:pPr>
        <w:pStyle w:val="4"/>
        <w:rPr>
          <w:lang w:eastAsia="zh-CN"/>
        </w:rPr>
      </w:pPr>
      <w:r>
        <w:rPr>
          <w:rFonts w:hint="eastAsia"/>
          <w:lang w:eastAsia="zh-CN"/>
        </w:rPr>
        <w:t>删除连接</w:t>
      </w:r>
    </w:p>
    <w:p w14:paraId="16FE702A" w14:textId="77777777" w:rsidR="00EE754E" w:rsidRDefault="00000000">
      <w:pPr>
        <w:pStyle w:val="a0"/>
        <w:ind w:firstLine="420"/>
        <w:rPr>
          <w:lang w:eastAsia="zh-CN"/>
        </w:rPr>
      </w:pPr>
      <w:r>
        <w:rPr>
          <w:rFonts w:hint="eastAsia"/>
          <w:lang w:eastAsia="zh-CN"/>
        </w:rPr>
        <w:t>删除连接后，连带对象浏览器树的连接实例对象以及对象下的实例也一块删除</w:t>
      </w:r>
      <w:r>
        <w:rPr>
          <w:lang w:eastAsia="zh-CN"/>
        </w:rPr>
        <w:t>;</w:t>
      </w:r>
    </w:p>
    <w:p w14:paraId="3A21BEB2" w14:textId="77777777" w:rsidR="00EE754E" w:rsidRDefault="00000000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数据库连接属性</w:t>
      </w:r>
    </w:p>
    <w:p w14:paraId="3B9D786C" w14:textId="77777777" w:rsidR="00EE754E" w:rsidRDefault="00000000">
      <w:pPr>
        <w:pStyle w:val="a0"/>
        <w:ind w:firstLine="420"/>
        <w:rPr>
          <w:lang w:eastAsia="zh-CN"/>
        </w:rPr>
      </w:pPr>
      <w:r>
        <w:rPr>
          <w:rFonts w:hint="eastAsia"/>
          <w:lang w:eastAsia="zh-CN"/>
        </w:rPr>
        <w:t>在面板处新开</w:t>
      </w:r>
      <w:r>
        <w:rPr>
          <w:rFonts w:hint="eastAsia"/>
          <w:lang w:eastAsia="zh-CN"/>
        </w:rPr>
        <w:t>tab</w:t>
      </w:r>
      <w:r>
        <w:rPr>
          <w:rFonts w:hint="eastAsia"/>
          <w:lang w:eastAsia="zh-CN"/>
        </w:rPr>
        <w:t>页签，展示数据库连接信息（密码不展示）</w:t>
      </w:r>
    </w:p>
    <w:p w14:paraId="2321A532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提示信息</w:t>
      </w:r>
    </w:p>
    <w:p w14:paraId="5CCB4076" w14:textId="77777777" w:rsidR="00EE754E" w:rsidRDefault="00000000">
      <w:pPr>
        <w:pStyle w:val="a0"/>
        <w:ind w:firstLine="420"/>
        <w:rPr>
          <w:lang w:eastAsia="zh-CN"/>
        </w:rPr>
      </w:pPr>
      <w:r>
        <w:rPr>
          <w:rFonts w:hint="eastAsia"/>
          <w:lang w:eastAsia="zh-CN"/>
        </w:rPr>
        <w:t>连接错误提示错误信息，并清空密码；</w:t>
      </w:r>
    </w:p>
    <w:p w14:paraId="7C74CBC6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27BA7420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安全性</w:t>
      </w:r>
    </w:p>
    <w:p w14:paraId="3705B995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登录安全</w:t>
      </w:r>
    </w:p>
    <w:p w14:paraId="71AD4751" w14:textId="77777777" w:rsidR="00EE754E" w:rsidRDefault="00000000">
      <w:pPr>
        <w:pStyle w:val="a0"/>
        <w:ind w:firstLine="420"/>
        <w:rPr>
          <w:lang w:eastAsia="zh-CN"/>
        </w:rPr>
      </w:pPr>
      <w:r>
        <w:rPr>
          <w:rFonts w:hint="eastAsia"/>
          <w:lang w:eastAsia="zh-CN"/>
        </w:rPr>
        <w:t>数据库整个过程不能显示密码明文和保存密码；</w:t>
      </w:r>
    </w:p>
    <w:p w14:paraId="1F95E57D" w14:textId="77777777" w:rsidR="00EE754E" w:rsidRDefault="00EE754E">
      <w:pPr>
        <w:pStyle w:val="a0"/>
        <w:ind w:firstLine="420"/>
        <w:rPr>
          <w:lang w:eastAsia="zh-CN"/>
        </w:rPr>
      </w:pPr>
    </w:p>
    <w:p w14:paraId="5491B803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影响范围</w:t>
      </w:r>
    </w:p>
    <w:p w14:paraId="754D2F7E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指标相关</w:t>
      </w:r>
    </w:p>
    <w:p w14:paraId="2D23DDE6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关键资源指标</w:t>
      </w:r>
    </w:p>
    <w:p w14:paraId="54049466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系统性指标</w:t>
      </w:r>
    </w:p>
    <w:p w14:paraId="4EBDF0B5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性能指标</w:t>
      </w:r>
    </w:p>
    <w:p w14:paraId="67C83FEB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其他说明</w:t>
      </w:r>
    </w:p>
    <w:p w14:paraId="0849175B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7711B0A2" w14:textId="77777777" w:rsidR="00EE754E" w:rsidRDefault="00000000">
      <w:pPr>
        <w:pStyle w:val="1"/>
        <w:rPr>
          <w:lang w:eastAsia="zh-CN"/>
        </w:rPr>
      </w:pPr>
      <w:r>
        <w:rPr>
          <w:rFonts w:hint="eastAsia"/>
          <w:lang w:eastAsia="zh-CN"/>
        </w:rPr>
        <w:t>模式对象</w:t>
      </w:r>
      <w:r>
        <w:rPr>
          <w:lang w:eastAsia="zh-CN"/>
        </w:rPr>
        <w:t>管理</w:t>
      </w:r>
    </w:p>
    <w:p w14:paraId="7CB227FD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功能简述</w:t>
      </w:r>
    </w:p>
    <w:p w14:paraId="59B51FE7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1495B8A9" w14:textId="77777777" w:rsidR="00EE754E" w:rsidRDefault="00000000">
      <w:pPr>
        <w:pStyle w:val="a0"/>
        <w:numPr>
          <w:ilvl w:val="0"/>
          <w:numId w:val="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创建模式，用户输入模式信息，创建模式对象；</w:t>
      </w:r>
    </w:p>
    <w:p w14:paraId="4ED9F9C5" w14:textId="77777777" w:rsidR="00EE754E" w:rsidRDefault="00000000">
      <w:pPr>
        <w:pStyle w:val="a0"/>
        <w:numPr>
          <w:ilvl w:val="0"/>
          <w:numId w:val="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删除模式，用户可以删除模式对象；</w:t>
      </w:r>
    </w:p>
    <w:p w14:paraId="1B4FD442" w14:textId="77777777" w:rsidR="00EE754E" w:rsidRDefault="00000000">
      <w:pPr>
        <w:pStyle w:val="a0"/>
        <w:numPr>
          <w:ilvl w:val="0"/>
          <w:numId w:val="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模式编辑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查看，用户可以</w:t>
      </w:r>
      <w:proofErr w:type="gramStart"/>
      <w:r>
        <w:rPr>
          <w:rFonts w:hint="eastAsia"/>
          <w:lang w:eastAsia="zh-CN"/>
        </w:rPr>
        <w:t>对模式</w:t>
      </w:r>
      <w:proofErr w:type="gramEnd"/>
      <w:r>
        <w:rPr>
          <w:rFonts w:hint="eastAsia"/>
          <w:lang w:eastAsia="zh-CN"/>
        </w:rPr>
        <w:t>进行重命名、属性查看等操作；</w:t>
      </w:r>
    </w:p>
    <w:p w14:paraId="608EABB6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5C5E46BF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功能说明</w:t>
      </w:r>
    </w:p>
    <w:p w14:paraId="27CD013A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模式管理</w:t>
      </w:r>
    </w:p>
    <w:p w14:paraId="7EB4E0DD" w14:textId="77777777" w:rsidR="00EE754E" w:rsidRDefault="00000000">
      <w:pPr>
        <w:pStyle w:val="a0"/>
        <w:numPr>
          <w:ilvl w:val="0"/>
          <w:numId w:val="9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创建模式，用户输入模式名称，后台通过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发起模式创建；</w:t>
      </w:r>
    </w:p>
    <w:p w14:paraId="7C237378" w14:textId="77777777" w:rsidR="00EE754E" w:rsidRDefault="00000000">
      <w:pPr>
        <w:pStyle w:val="a0"/>
        <w:numPr>
          <w:ilvl w:val="0"/>
          <w:numId w:val="9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删除模式，用户通过可视化操作指定单个模式进行删除；</w:t>
      </w:r>
    </w:p>
    <w:p w14:paraId="7711C617" w14:textId="77777777" w:rsidR="00EE754E" w:rsidRDefault="00000000">
      <w:pPr>
        <w:pStyle w:val="a0"/>
        <w:numPr>
          <w:ilvl w:val="0"/>
          <w:numId w:val="9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模式查看</w:t>
      </w:r>
      <w:r>
        <w:rPr>
          <w:rFonts w:hint="eastAsia"/>
          <w:color w:val="000000" w:themeColor="text1"/>
          <w:lang w:eastAsia="zh-CN"/>
        </w:rPr>
        <w:t>/</w:t>
      </w:r>
      <w:r>
        <w:rPr>
          <w:rFonts w:hint="eastAsia"/>
          <w:color w:val="000000" w:themeColor="text1"/>
          <w:lang w:eastAsia="zh-CN"/>
        </w:rPr>
        <w:t>编辑，用户通过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查询模式信息返回展示，并允许对象模式进行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 xml:space="preserve"> rename</w:t>
      </w:r>
      <w:r>
        <w:rPr>
          <w:rFonts w:hint="eastAsia"/>
          <w:color w:val="000000" w:themeColor="text1"/>
          <w:lang w:eastAsia="zh-CN"/>
        </w:rPr>
        <w:t>；</w:t>
      </w:r>
    </w:p>
    <w:p w14:paraId="7FE9582A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使用流程</w:t>
      </w:r>
    </w:p>
    <w:p w14:paraId="35E82E2E" w14:textId="77777777" w:rsidR="00EE754E" w:rsidRDefault="00000000">
      <w:pPr>
        <w:pStyle w:val="a0"/>
        <w:tabs>
          <w:tab w:val="left" w:pos="840"/>
        </w:tabs>
        <w:ind w:left="420" w:firstLineChars="0" w:firstLine="0"/>
        <w:rPr>
          <w:color w:val="0000FF"/>
          <w:lang w:eastAsia="zh-CN"/>
        </w:rPr>
      </w:pPr>
      <w:r>
        <w:rPr>
          <w:noProof/>
        </w:rPr>
        <w:drawing>
          <wp:inline distT="0" distB="0" distL="114300" distR="114300" wp14:anchorId="37561ADE" wp14:editId="7D5176B5">
            <wp:extent cx="5941060" cy="2919730"/>
            <wp:effectExtent l="0" t="0" r="2540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07C58" w14:textId="77777777" w:rsidR="00EE754E" w:rsidRDefault="00000000">
      <w:pPr>
        <w:pStyle w:val="a0"/>
        <w:tabs>
          <w:tab w:val="left" w:pos="840"/>
        </w:tabs>
        <w:ind w:firstLineChars="0" w:firstLine="0"/>
        <w:rPr>
          <w:color w:val="0000FF"/>
          <w:lang w:eastAsia="zh-CN"/>
        </w:rPr>
      </w:pPr>
      <w:r>
        <w:rPr>
          <w:color w:val="0000FF"/>
          <w:lang w:eastAsia="zh-CN"/>
        </w:rPr>
        <w:tab/>
      </w:r>
    </w:p>
    <w:p w14:paraId="6FEF0971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配置参数和文件</w:t>
      </w:r>
    </w:p>
    <w:p w14:paraId="404A2D36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数据相关性</w:t>
      </w:r>
    </w:p>
    <w:p w14:paraId="78B53F83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接口信息</w:t>
      </w:r>
    </w:p>
    <w:p w14:paraId="5C528F0E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函数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过程</w:t>
      </w:r>
    </w:p>
    <w:p w14:paraId="6646FFB3" w14:textId="77777777" w:rsidR="00EE754E" w:rsidRDefault="00000000">
      <w:pPr>
        <w:pStyle w:val="4"/>
        <w:rPr>
          <w:lang w:eastAsia="zh-CN"/>
        </w:rPr>
      </w:pPr>
      <w:r>
        <w:rPr>
          <w:rFonts w:hint="eastAsia"/>
          <w:lang w:eastAsia="zh-CN"/>
        </w:rPr>
        <w:t>新建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删除接口</w:t>
      </w:r>
    </w:p>
    <w:p w14:paraId="4CCC5A48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56B05758" w14:textId="77777777" w:rsidR="00EE754E" w:rsidRDefault="00EE754E">
      <w:pPr>
        <w:rPr>
          <w:lang w:eastAsia="zh-CN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008"/>
        <w:gridCol w:w="3337"/>
        <w:gridCol w:w="1788"/>
      </w:tblGrid>
      <w:tr w:rsidR="00EE754E" w14:paraId="779341AC" w14:textId="77777777">
        <w:trPr>
          <w:trHeight w:val="354"/>
          <w:jc w:val="center"/>
        </w:trPr>
        <w:tc>
          <w:tcPr>
            <w:tcW w:w="3008" w:type="dxa"/>
            <w:shd w:val="clear" w:color="auto" w:fill="365F91" w:themeFill="accent1" w:themeFillShade="BF"/>
          </w:tcPr>
          <w:p w14:paraId="4613A6FB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参数</w:t>
            </w:r>
          </w:p>
        </w:tc>
        <w:tc>
          <w:tcPr>
            <w:tcW w:w="3337" w:type="dxa"/>
            <w:shd w:val="clear" w:color="auto" w:fill="365F91" w:themeFill="accent1" w:themeFillShade="BF"/>
          </w:tcPr>
          <w:p w14:paraId="7AF9C71E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1788" w:type="dxa"/>
            <w:shd w:val="clear" w:color="auto" w:fill="365F91" w:themeFill="accent1" w:themeFillShade="BF"/>
          </w:tcPr>
          <w:p w14:paraId="5B58C53B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是否必填</w:t>
            </w:r>
          </w:p>
        </w:tc>
      </w:tr>
      <w:tr w:rsidR="00EE754E" w14:paraId="227DACAE" w14:textId="77777777">
        <w:trPr>
          <w:jc w:val="center"/>
        </w:trPr>
        <w:tc>
          <w:tcPr>
            <w:tcW w:w="3008" w:type="dxa"/>
          </w:tcPr>
          <w:p w14:paraId="674B4A22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模式名称</w:t>
            </w:r>
          </w:p>
        </w:tc>
        <w:tc>
          <w:tcPr>
            <w:tcW w:w="3337" w:type="dxa"/>
          </w:tcPr>
          <w:p w14:paraId="4E67F4DC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模式名称</w:t>
            </w:r>
          </w:p>
        </w:tc>
        <w:tc>
          <w:tcPr>
            <w:tcW w:w="1788" w:type="dxa"/>
          </w:tcPr>
          <w:p w14:paraId="05297517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</w:tbl>
    <w:p w14:paraId="4A5640F7" w14:textId="77777777" w:rsidR="00EE754E" w:rsidRDefault="00EE754E">
      <w:pPr>
        <w:rPr>
          <w:lang w:eastAsia="zh-CN"/>
        </w:rPr>
      </w:pPr>
    </w:p>
    <w:p w14:paraId="6A070E95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85"/>
        <w:gridCol w:w="3337"/>
        <w:gridCol w:w="2385"/>
      </w:tblGrid>
      <w:tr w:rsidR="00EE754E" w14:paraId="0AA0EF19" w14:textId="77777777">
        <w:trPr>
          <w:trHeight w:val="354"/>
          <w:jc w:val="center"/>
        </w:trPr>
        <w:tc>
          <w:tcPr>
            <w:tcW w:w="2385" w:type="dxa"/>
            <w:shd w:val="clear" w:color="auto" w:fill="365F91" w:themeFill="accent1" w:themeFillShade="BF"/>
          </w:tcPr>
          <w:p w14:paraId="2BC75594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参数</w:t>
            </w:r>
          </w:p>
        </w:tc>
        <w:tc>
          <w:tcPr>
            <w:tcW w:w="3337" w:type="dxa"/>
            <w:shd w:val="clear" w:color="auto" w:fill="365F91" w:themeFill="accent1" w:themeFillShade="BF"/>
          </w:tcPr>
          <w:p w14:paraId="192AD460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2385" w:type="dxa"/>
            <w:shd w:val="clear" w:color="auto" w:fill="365F91" w:themeFill="accent1" w:themeFillShade="BF"/>
          </w:tcPr>
          <w:p w14:paraId="1B2236E7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是否非空</w:t>
            </w:r>
          </w:p>
        </w:tc>
      </w:tr>
      <w:tr w:rsidR="00EE754E" w14:paraId="0AA605AF" w14:textId="77777777">
        <w:trPr>
          <w:jc w:val="center"/>
        </w:trPr>
        <w:tc>
          <w:tcPr>
            <w:tcW w:w="2385" w:type="dxa"/>
          </w:tcPr>
          <w:p w14:paraId="5B0147E1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</w:p>
        </w:tc>
        <w:tc>
          <w:tcPr>
            <w:tcW w:w="3337" w:type="dxa"/>
          </w:tcPr>
          <w:p w14:paraId="5B2F6C9C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Jdbc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>执行结果</w:t>
            </w:r>
          </w:p>
        </w:tc>
        <w:tc>
          <w:tcPr>
            <w:tcW w:w="2385" w:type="dxa"/>
          </w:tcPr>
          <w:p w14:paraId="45668FC3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7AE7F3C0" w14:textId="77777777">
        <w:trPr>
          <w:jc w:val="center"/>
        </w:trPr>
        <w:tc>
          <w:tcPr>
            <w:tcW w:w="2385" w:type="dxa"/>
          </w:tcPr>
          <w:p w14:paraId="1E34B5E3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msg</w:t>
            </w:r>
          </w:p>
        </w:tc>
        <w:tc>
          <w:tcPr>
            <w:tcW w:w="3337" w:type="dxa"/>
          </w:tcPr>
          <w:p w14:paraId="6732787D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Jdbc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>执行结果，错误信息</w:t>
            </w:r>
          </w:p>
        </w:tc>
        <w:tc>
          <w:tcPr>
            <w:tcW w:w="2385" w:type="dxa"/>
          </w:tcPr>
          <w:p w14:paraId="16454800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</w:tbl>
    <w:p w14:paraId="2F7EFF18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360CF663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2A55166C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外部接口</w:t>
      </w:r>
    </w:p>
    <w:p w14:paraId="1D49FAA3" w14:textId="77777777" w:rsidR="00EE754E" w:rsidRDefault="00000000">
      <w:pPr>
        <w:pStyle w:val="4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新建连接</w:t>
      </w:r>
    </w:p>
    <w:p w14:paraId="3A210B0B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20B177F2" w14:textId="77777777" w:rsidR="00EE754E" w:rsidRDefault="00000000">
      <w:pPr>
        <w:ind w:firstLine="420"/>
        <w:rPr>
          <w:lang w:eastAsia="zh-CN"/>
        </w:rPr>
      </w:pPr>
      <w:r>
        <w:rPr>
          <w:rFonts w:hint="eastAsia"/>
          <w:lang w:eastAsia="zh-CN"/>
        </w:rPr>
        <w:t>数据库连接请求；</w:t>
      </w:r>
    </w:p>
    <w:p w14:paraId="53533550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3A3112F5" w14:textId="77777777" w:rsidR="00EE754E" w:rsidRDefault="00000000">
      <w:pPr>
        <w:pStyle w:val="a0"/>
        <w:ind w:firstLine="42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连接请求结果；</w:t>
      </w:r>
    </w:p>
    <w:p w14:paraId="07B11321" w14:textId="77777777" w:rsidR="00EE754E" w:rsidRDefault="00EE754E">
      <w:pPr>
        <w:pStyle w:val="a0"/>
        <w:ind w:firstLine="420"/>
        <w:rPr>
          <w:color w:val="0000FF"/>
          <w:lang w:eastAsia="zh-CN"/>
        </w:rPr>
      </w:pPr>
    </w:p>
    <w:p w14:paraId="2F378F76" w14:textId="77777777" w:rsidR="00EE754E" w:rsidRDefault="00000000">
      <w:pPr>
        <w:pStyle w:val="4"/>
        <w:rPr>
          <w:lang w:eastAsia="zh-CN"/>
        </w:rPr>
      </w:pPr>
      <w:r>
        <w:rPr>
          <w:rFonts w:hint="eastAsia"/>
          <w:lang w:eastAsia="zh-CN"/>
        </w:rPr>
        <w:t>断开连接</w:t>
      </w:r>
    </w:p>
    <w:p w14:paraId="01877DBC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45EF3CEF" w14:textId="77777777" w:rsidR="00EE754E" w:rsidRDefault="00000000">
      <w:pPr>
        <w:ind w:firstLine="420"/>
        <w:rPr>
          <w:lang w:eastAsia="zh-CN"/>
        </w:rPr>
      </w:pPr>
      <w:r>
        <w:rPr>
          <w:rFonts w:hint="eastAsia"/>
          <w:lang w:eastAsia="zh-CN"/>
        </w:rPr>
        <w:t>数据库断开连接请求；</w:t>
      </w:r>
    </w:p>
    <w:p w14:paraId="06017A0A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01B38F14" w14:textId="77777777" w:rsidR="00EE754E" w:rsidRDefault="00000000">
      <w:pPr>
        <w:pStyle w:val="a0"/>
        <w:ind w:firstLine="420"/>
        <w:rPr>
          <w:color w:val="0000FF"/>
          <w:lang w:eastAsia="zh-CN"/>
        </w:rPr>
      </w:pPr>
      <w:r>
        <w:rPr>
          <w:rFonts w:hint="eastAsia"/>
          <w:color w:val="000000" w:themeColor="text1"/>
          <w:lang w:eastAsia="zh-CN"/>
        </w:rPr>
        <w:t>断开连接返回结果；</w:t>
      </w:r>
    </w:p>
    <w:p w14:paraId="6084A3A4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5B86BF51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正反向行为</w:t>
      </w:r>
    </w:p>
    <w:p w14:paraId="5B66771E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生效说明</w:t>
      </w:r>
    </w:p>
    <w:p w14:paraId="04F49AEF" w14:textId="77777777" w:rsidR="00EE754E" w:rsidRDefault="00000000">
      <w:pPr>
        <w:pStyle w:val="a0"/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创建模式成功，自动在数据库连接实例下生成模式对象；</w:t>
      </w:r>
    </w:p>
    <w:p w14:paraId="36E87EEB" w14:textId="77777777" w:rsidR="00EE754E" w:rsidRDefault="00EE754E">
      <w:pPr>
        <w:pStyle w:val="a0"/>
        <w:ind w:firstLineChars="0" w:firstLine="420"/>
        <w:rPr>
          <w:lang w:eastAsia="zh-CN"/>
        </w:rPr>
      </w:pPr>
    </w:p>
    <w:p w14:paraId="1059CAC6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提示信息</w:t>
      </w:r>
    </w:p>
    <w:p w14:paraId="5FC4D9C1" w14:textId="77777777" w:rsidR="00EE754E" w:rsidRDefault="00000000">
      <w:pPr>
        <w:pStyle w:val="a0"/>
        <w:ind w:firstLine="420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lang w:eastAsia="zh-CN"/>
        </w:rPr>
        <w:t>/</w:t>
      </w:r>
      <w:r>
        <w:rPr>
          <w:rFonts w:hint="eastAsia"/>
          <w:lang w:eastAsia="zh-CN"/>
        </w:rPr>
        <w:t>删除失败，提示失败原因；</w:t>
      </w:r>
    </w:p>
    <w:p w14:paraId="1DE2BA6D" w14:textId="77777777" w:rsidR="00EE754E" w:rsidRDefault="00EE754E">
      <w:pPr>
        <w:pStyle w:val="a0"/>
        <w:ind w:firstLine="420"/>
        <w:rPr>
          <w:lang w:eastAsia="zh-CN"/>
        </w:rPr>
      </w:pPr>
    </w:p>
    <w:p w14:paraId="1E169DFF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安全性</w:t>
      </w:r>
    </w:p>
    <w:p w14:paraId="64B81487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登录安全</w:t>
      </w:r>
    </w:p>
    <w:p w14:paraId="04F87788" w14:textId="77777777" w:rsidR="00EE754E" w:rsidRDefault="00EE754E">
      <w:pPr>
        <w:pStyle w:val="a0"/>
        <w:ind w:firstLine="420"/>
        <w:rPr>
          <w:lang w:eastAsia="zh-CN"/>
        </w:rPr>
      </w:pPr>
    </w:p>
    <w:p w14:paraId="4B0E52E1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影响范围</w:t>
      </w:r>
    </w:p>
    <w:p w14:paraId="7F8E5D99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指标相关</w:t>
      </w:r>
    </w:p>
    <w:p w14:paraId="13A9AAF3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关键资源指标</w:t>
      </w:r>
    </w:p>
    <w:p w14:paraId="6F0FE332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系统性指标</w:t>
      </w:r>
    </w:p>
    <w:p w14:paraId="4F8BFAD6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性能指标</w:t>
      </w:r>
    </w:p>
    <w:p w14:paraId="4822BF61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其他说明</w:t>
      </w:r>
    </w:p>
    <w:p w14:paraId="7814CBB2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50D7553D" w14:textId="77777777" w:rsidR="00EE754E" w:rsidRDefault="00000000">
      <w:pPr>
        <w:pStyle w:val="1"/>
        <w:rPr>
          <w:lang w:eastAsia="zh-CN"/>
        </w:rPr>
      </w:pPr>
      <w:r>
        <w:rPr>
          <w:rFonts w:hint="eastAsia"/>
          <w:lang w:eastAsia="zh-CN"/>
        </w:rPr>
        <w:t>函数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存储过程</w:t>
      </w:r>
      <w:r>
        <w:rPr>
          <w:lang w:eastAsia="zh-CN"/>
        </w:rPr>
        <w:t>管理</w:t>
      </w:r>
    </w:p>
    <w:p w14:paraId="6FEDDC73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功能简述</w:t>
      </w:r>
    </w:p>
    <w:p w14:paraId="132F1912" w14:textId="77777777" w:rsidR="00EE754E" w:rsidRDefault="00EE754E">
      <w:pPr>
        <w:pStyle w:val="a0"/>
        <w:ind w:firstLine="420"/>
        <w:rPr>
          <w:lang w:eastAsia="zh-CN"/>
        </w:rPr>
      </w:pPr>
    </w:p>
    <w:p w14:paraId="10E19398" w14:textId="77777777" w:rsidR="00EE754E" w:rsidRDefault="00000000">
      <w:pPr>
        <w:pStyle w:val="a0"/>
        <w:numPr>
          <w:ilvl w:val="0"/>
          <w:numId w:val="1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用户通过可视化窗口，填写函数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存储过程信息创建函数；</w:t>
      </w:r>
    </w:p>
    <w:p w14:paraId="38E7EFB5" w14:textId="77777777" w:rsidR="00EE754E" w:rsidRDefault="00000000">
      <w:pPr>
        <w:pStyle w:val="a0"/>
        <w:numPr>
          <w:ilvl w:val="0"/>
          <w:numId w:val="1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用户对已创建完成的函数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存储过程进行编辑；</w:t>
      </w:r>
    </w:p>
    <w:p w14:paraId="34E3C327" w14:textId="77777777" w:rsidR="00EE754E" w:rsidRDefault="00000000">
      <w:pPr>
        <w:pStyle w:val="a0"/>
        <w:numPr>
          <w:ilvl w:val="0"/>
          <w:numId w:val="1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用户对已创建完成的函数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存储过程进行删除；</w:t>
      </w:r>
    </w:p>
    <w:p w14:paraId="20C28530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617C49FE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功能说明</w:t>
      </w:r>
    </w:p>
    <w:p w14:paraId="782F8104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对象管理</w:t>
      </w:r>
    </w:p>
    <w:p w14:paraId="51757E4C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创建函数</w:t>
      </w:r>
      <w:r>
        <w:rPr>
          <w:rFonts w:hint="eastAsia"/>
          <w:color w:val="000000" w:themeColor="text1"/>
          <w:lang w:eastAsia="zh-CN"/>
        </w:rPr>
        <w:t>/</w:t>
      </w:r>
      <w:r>
        <w:rPr>
          <w:rFonts w:hint="eastAsia"/>
          <w:color w:val="000000" w:themeColor="text1"/>
          <w:lang w:eastAsia="zh-CN"/>
        </w:rPr>
        <w:t>存储过程，用户填写函数</w:t>
      </w:r>
      <w:r>
        <w:rPr>
          <w:rFonts w:hint="eastAsia"/>
          <w:color w:val="000000" w:themeColor="text1"/>
          <w:lang w:eastAsia="zh-CN"/>
        </w:rPr>
        <w:t>/</w:t>
      </w:r>
      <w:r>
        <w:rPr>
          <w:rFonts w:hint="eastAsia"/>
          <w:color w:val="000000" w:themeColor="text1"/>
          <w:lang w:eastAsia="zh-CN"/>
        </w:rPr>
        <w:t>存储过程信息，后台发起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 xml:space="preserve"> create function/procedure</w:t>
      </w:r>
      <w:r>
        <w:rPr>
          <w:rFonts w:hint="eastAsia"/>
          <w:color w:val="000000" w:themeColor="text1"/>
          <w:lang w:eastAsia="zh-CN"/>
        </w:rPr>
        <w:t>请求，创建函数</w:t>
      </w:r>
      <w:r>
        <w:rPr>
          <w:rFonts w:hint="eastAsia"/>
          <w:color w:val="000000" w:themeColor="text1"/>
          <w:lang w:eastAsia="zh-CN"/>
        </w:rPr>
        <w:t>/</w:t>
      </w:r>
      <w:r>
        <w:rPr>
          <w:rFonts w:hint="eastAsia"/>
          <w:color w:val="000000" w:themeColor="text1"/>
          <w:lang w:eastAsia="zh-CN"/>
        </w:rPr>
        <w:t>存储过程；</w:t>
      </w:r>
    </w:p>
    <w:p w14:paraId="237B0F97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删除函数</w:t>
      </w:r>
      <w:r>
        <w:rPr>
          <w:rFonts w:hint="eastAsia"/>
          <w:color w:val="000000" w:themeColor="text1"/>
          <w:lang w:eastAsia="zh-CN"/>
        </w:rPr>
        <w:t>/</w:t>
      </w:r>
      <w:r>
        <w:rPr>
          <w:rFonts w:hint="eastAsia"/>
          <w:color w:val="000000" w:themeColor="text1"/>
          <w:lang w:eastAsia="zh-CN"/>
        </w:rPr>
        <w:t>存储过程，用户指定函数</w:t>
      </w:r>
      <w:r>
        <w:rPr>
          <w:rFonts w:hint="eastAsia"/>
          <w:color w:val="000000" w:themeColor="text1"/>
          <w:lang w:eastAsia="zh-CN"/>
        </w:rPr>
        <w:t>/</w:t>
      </w:r>
      <w:r>
        <w:rPr>
          <w:rFonts w:hint="eastAsia"/>
          <w:color w:val="000000" w:themeColor="text1"/>
          <w:lang w:eastAsia="zh-CN"/>
        </w:rPr>
        <w:t>存储过程进行删除，后台发起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 xml:space="preserve"> drop function/procedure</w:t>
      </w:r>
      <w:r>
        <w:rPr>
          <w:rFonts w:hint="eastAsia"/>
          <w:color w:val="000000" w:themeColor="text1"/>
          <w:lang w:eastAsia="zh-CN"/>
        </w:rPr>
        <w:t>；</w:t>
      </w:r>
    </w:p>
    <w:p w14:paraId="4311CF80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编辑函数</w:t>
      </w:r>
      <w:r>
        <w:rPr>
          <w:rFonts w:hint="eastAsia"/>
          <w:color w:val="000000" w:themeColor="text1"/>
          <w:lang w:eastAsia="zh-CN"/>
        </w:rPr>
        <w:t>/</w:t>
      </w:r>
      <w:r>
        <w:rPr>
          <w:rFonts w:hint="eastAsia"/>
          <w:color w:val="000000" w:themeColor="text1"/>
          <w:lang w:eastAsia="zh-CN"/>
        </w:rPr>
        <w:t>存储过程，用户调整函数</w:t>
      </w:r>
      <w:r>
        <w:rPr>
          <w:rFonts w:hint="eastAsia"/>
          <w:color w:val="000000" w:themeColor="text1"/>
          <w:lang w:eastAsia="zh-CN"/>
        </w:rPr>
        <w:t>/</w:t>
      </w:r>
      <w:r>
        <w:rPr>
          <w:rFonts w:hint="eastAsia"/>
          <w:color w:val="000000" w:themeColor="text1"/>
          <w:lang w:eastAsia="zh-CN"/>
        </w:rPr>
        <w:t>存储过程信息，后台发起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 xml:space="preserve"> alter function/procedure</w:t>
      </w:r>
      <w:r>
        <w:rPr>
          <w:rFonts w:hint="eastAsia"/>
          <w:color w:val="000000" w:themeColor="text1"/>
          <w:lang w:eastAsia="zh-CN"/>
        </w:rPr>
        <w:t>操作，对函数</w:t>
      </w:r>
      <w:r>
        <w:rPr>
          <w:rFonts w:hint="eastAsia"/>
          <w:color w:val="000000" w:themeColor="text1"/>
          <w:lang w:eastAsia="zh-CN"/>
        </w:rPr>
        <w:t>/</w:t>
      </w:r>
      <w:r>
        <w:rPr>
          <w:rFonts w:hint="eastAsia"/>
          <w:color w:val="000000" w:themeColor="text1"/>
          <w:lang w:eastAsia="zh-CN"/>
        </w:rPr>
        <w:t>存储过程进行更新操作；</w:t>
      </w:r>
    </w:p>
    <w:p w14:paraId="1D522B75" w14:textId="77777777" w:rsidR="00EE754E" w:rsidRDefault="00EE754E">
      <w:pPr>
        <w:pStyle w:val="a0"/>
        <w:ind w:left="420" w:firstLineChars="0" w:firstLine="0"/>
        <w:rPr>
          <w:color w:val="000000" w:themeColor="text1"/>
          <w:lang w:eastAsia="zh-CN"/>
        </w:rPr>
      </w:pPr>
    </w:p>
    <w:p w14:paraId="7459E5B1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使用流程</w:t>
      </w:r>
    </w:p>
    <w:p w14:paraId="37CDAE5D" w14:textId="77777777" w:rsidR="00EE754E" w:rsidRDefault="00000000">
      <w:pPr>
        <w:pStyle w:val="a0"/>
        <w:tabs>
          <w:tab w:val="left" w:pos="840"/>
        </w:tabs>
        <w:ind w:left="420" w:firstLineChars="0" w:firstLine="0"/>
        <w:rPr>
          <w:color w:val="0000FF"/>
          <w:lang w:eastAsia="zh-CN"/>
        </w:rPr>
      </w:pPr>
      <w:r>
        <w:rPr>
          <w:noProof/>
        </w:rPr>
        <w:drawing>
          <wp:inline distT="0" distB="0" distL="114300" distR="114300" wp14:anchorId="39440992" wp14:editId="022FFDC9">
            <wp:extent cx="5940425" cy="3402965"/>
            <wp:effectExtent l="0" t="0" r="3175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6F163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配置参数和文件</w:t>
      </w:r>
    </w:p>
    <w:p w14:paraId="6787475E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数据相关性</w:t>
      </w:r>
    </w:p>
    <w:p w14:paraId="4BC9CA46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接口信息</w:t>
      </w:r>
    </w:p>
    <w:p w14:paraId="1761B334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函数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过程</w:t>
      </w:r>
    </w:p>
    <w:p w14:paraId="1A248837" w14:textId="77777777" w:rsidR="00EE754E" w:rsidRDefault="00000000">
      <w:pPr>
        <w:pStyle w:val="4"/>
        <w:rPr>
          <w:lang w:eastAsia="zh-CN"/>
        </w:rPr>
      </w:pPr>
      <w:r>
        <w:rPr>
          <w:rFonts w:hint="eastAsia"/>
          <w:lang w:eastAsia="zh-CN"/>
        </w:rPr>
        <w:t>新建连接接口</w:t>
      </w:r>
    </w:p>
    <w:p w14:paraId="068A73E9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987"/>
        <w:gridCol w:w="3337"/>
        <w:gridCol w:w="1788"/>
      </w:tblGrid>
      <w:tr w:rsidR="00EE754E" w14:paraId="262E637A" w14:textId="77777777">
        <w:trPr>
          <w:trHeight w:val="354"/>
          <w:jc w:val="center"/>
        </w:trPr>
        <w:tc>
          <w:tcPr>
            <w:tcW w:w="2987" w:type="dxa"/>
            <w:shd w:val="clear" w:color="auto" w:fill="365F91" w:themeFill="accent1" w:themeFillShade="BF"/>
          </w:tcPr>
          <w:p w14:paraId="088D6187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字典</w:t>
            </w:r>
          </w:p>
        </w:tc>
        <w:tc>
          <w:tcPr>
            <w:tcW w:w="3337" w:type="dxa"/>
            <w:shd w:val="clear" w:color="auto" w:fill="365F91" w:themeFill="accent1" w:themeFillShade="BF"/>
          </w:tcPr>
          <w:p w14:paraId="32E32E24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1788" w:type="dxa"/>
            <w:shd w:val="clear" w:color="auto" w:fill="365F91" w:themeFill="accent1" w:themeFillShade="BF"/>
          </w:tcPr>
          <w:p w14:paraId="506DFA76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是否必填</w:t>
            </w:r>
          </w:p>
        </w:tc>
      </w:tr>
      <w:tr w:rsidR="00EE754E" w14:paraId="234D9DA4" w14:textId="77777777">
        <w:trPr>
          <w:jc w:val="center"/>
        </w:trPr>
        <w:tc>
          <w:tcPr>
            <w:tcW w:w="2987" w:type="dxa"/>
          </w:tcPr>
          <w:p w14:paraId="5CAAF44B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模式</w:t>
            </w:r>
          </w:p>
        </w:tc>
        <w:tc>
          <w:tcPr>
            <w:tcW w:w="3337" w:type="dxa"/>
          </w:tcPr>
          <w:p w14:paraId="256ACB32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函数</w:t>
            </w:r>
            <w:r>
              <w:rPr>
                <w:rFonts w:hint="eastAsia"/>
                <w:color w:val="000000" w:themeColor="text1"/>
                <w:lang w:eastAsia="zh-CN"/>
              </w:rPr>
              <w:t>/</w:t>
            </w:r>
            <w:r>
              <w:rPr>
                <w:rFonts w:hint="eastAsia"/>
                <w:color w:val="000000" w:themeColor="text1"/>
                <w:lang w:eastAsia="zh-CN"/>
              </w:rPr>
              <w:t>存储过程所在的模式</w:t>
            </w:r>
          </w:p>
        </w:tc>
        <w:tc>
          <w:tcPr>
            <w:tcW w:w="1788" w:type="dxa"/>
          </w:tcPr>
          <w:p w14:paraId="0D0210DD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24224E58" w14:textId="77777777">
        <w:trPr>
          <w:jc w:val="center"/>
        </w:trPr>
        <w:tc>
          <w:tcPr>
            <w:tcW w:w="2987" w:type="dxa"/>
          </w:tcPr>
          <w:p w14:paraId="73A56E9F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名称</w:t>
            </w:r>
          </w:p>
        </w:tc>
        <w:tc>
          <w:tcPr>
            <w:tcW w:w="3337" w:type="dxa"/>
          </w:tcPr>
          <w:p w14:paraId="2C91C5FF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自定义名称</w:t>
            </w:r>
          </w:p>
        </w:tc>
        <w:tc>
          <w:tcPr>
            <w:tcW w:w="1788" w:type="dxa"/>
          </w:tcPr>
          <w:p w14:paraId="6F658167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5794CF66" w14:textId="77777777">
        <w:trPr>
          <w:jc w:val="center"/>
        </w:trPr>
        <w:tc>
          <w:tcPr>
            <w:tcW w:w="2987" w:type="dxa"/>
          </w:tcPr>
          <w:p w14:paraId="53245E9C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区分大小写</w:t>
            </w:r>
          </w:p>
        </w:tc>
        <w:tc>
          <w:tcPr>
            <w:tcW w:w="3337" w:type="dxa"/>
          </w:tcPr>
          <w:p w14:paraId="354E5BF1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 xml:space="preserve">       </w:t>
            </w:r>
            <w:r>
              <w:rPr>
                <w:rFonts w:hint="eastAsia"/>
                <w:color w:val="000000" w:themeColor="text1"/>
                <w:lang w:eastAsia="zh-CN"/>
              </w:rPr>
              <w:t>名称是否大小写敏感</w:t>
            </w:r>
          </w:p>
        </w:tc>
        <w:tc>
          <w:tcPr>
            <w:tcW w:w="1788" w:type="dxa"/>
          </w:tcPr>
          <w:p w14:paraId="1A29FB27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  <w:tr w:rsidR="00EE754E" w14:paraId="4302329F" w14:textId="77777777">
        <w:trPr>
          <w:jc w:val="center"/>
        </w:trPr>
        <w:tc>
          <w:tcPr>
            <w:tcW w:w="2987" w:type="dxa"/>
          </w:tcPr>
          <w:p w14:paraId="02E559CB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语言</w:t>
            </w:r>
          </w:p>
        </w:tc>
        <w:tc>
          <w:tcPr>
            <w:tcW w:w="3337" w:type="dxa"/>
          </w:tcPr>
          <w:p w14:paraId="33B27D24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PLPGSQL</w:t>
            </w:r>
            <w:r>
              <w:rPr>
                <w:rFonts w:hint="eastAsia"/>
                <w:color w:val="000000" w:themeColor="text1"/>
                <w:lang w:eastAsia="zh-CN"/>
              </w:rPr>
              <w:t>、</w:t>
            </w:r>
            <w:r>
              <w:rPr>
                <w:rFonts w:hint="eastAsia"/>
                <w:color w:val="000000" w:themeColor="text1"/>
                <w:lang w:eastAsia="zh-CN"/>
              </w:rPr>
              <w:t>SQL</w:t>
            </w:r>
            <w:r>
              <w:rPr>
                <w:rFonts w:hint="eastAsia"/>
                <w:color w:val="000000" w:themeColor="text1"/>
                <w:lang w:eastAsia="zh-CN"/>
              </w:rPr>
              <w:t>、</w:t>
            </w:r>
            <w:r>
              <w:rPr>
                <w:rFonts w:hint="eastAsia"/>
                <w:color w:val="000000" w:themeColor="text1"/>
                <w:lang w:eastAsia="zh-CN"/>
              </w:rPr>
              <w:t>C</w:t>
            </w:r>
          </w:p>
        </w:tc>
        <w:tc>
          <w:tcPr>
            <w:tcW w:w="1788" w:type="dxa"/>
          </w:tcPr>
          <w:p w14:paraId="617790FD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2DD34A7A" w14:textId="77777777">
        <w:trPr>
          <w:jc w:val="center"/>
        </w:trPr>
        <w:tc>
          <w:tcPr>
            <w:tcW w:w="2987" w:type="dxa"/>
          </w:tcPr>
          <w:p w14:paraId="465CC924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返回</w:t>
            </w:r>
            <w:proofErr w:type="gramStart"/>
            <w:r>
              <w:rPr>
                <w:rFonts w:hint="eastAsia"/>
                <w:color w:val="000000" w:themeColor="text1"/>
                <w:lang w:eastAsia="zh-CN"/>
              </w:rPr>
              <w:t>值类型</w:t>
            </w:r>
            <w:proofErr w:type="gramEnd"/>
          </w:p>
        </w:tc>
        <w:tc>
          <w:tcPr>
            <w:tcW w:w="3337" w:type="dxa"/>
          </w:tcPr>
          <w:p w14:paraId="709D3993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常见数据类型</w:t>
            </w:r>
          </w:p>
        </w:tc>
        <w:tc>
          <w:tcPr>
            <w:tcW w:w="1788" w:type="dxa"/>
          </w:tcPr>
          <w:p w14:paraId="5AB6B1E3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264504E2" w14:textId="77777777">
        <w:trPr>
          <w:jc w:val="center"/>
        </w:trPr>
        <w:tc>
          <w:tcPr>
            <w:tcW w:w="2987" w:type="dxa"/>
          </w:tcPr>
          <w:p w14:paraId="1DDCEB36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参数列表</w:t>
            </w:r>
          </w:p>
        </w:tc>
        <w:tc>
          <w:tcPr>
            <w:tcW w:w="3337" w:type="dxa"/>
          </w:tcPr>
          <w:p w14:paraId="3F3835A2" w14:textId="77777777" w:rsidR="00EE754E" w:rsidRDefault="00EE754E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</w:p>
        </w:tc>
        <w:tc>
          <w:tcPr>
            <w:tcW w:w="1788" w:type="dxa"/>
          </w:tcPr>
          <w:p w14:paraId="6A6E5879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</w:tbl>
    <w:p w14:paraId="40D90D4C" w14:textId="77777777" w:rsidR="00EE754E" w:rsidRDefault="00EE754E">
      <w:pPr>
        <w:rPr>
          <w:lang w:eastAsia="zh-CN"/>
        </w:rPr>
      </w:pPr>
    </w:p>
    <w:p w14:paraId="61DFE31D" w14:textId="77777777" w:rsidR="00EE754E" w:rsidRDefault="00EE754E">
      <w:pPr>
        <w:rPr>
          <w:lang w:eastAsia="zh-CN"/>
        </w:rPr>
      </w:pPr>
    </w:p>
    <w:p w14:paraId="6518CCD0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85"/>
        <w:gridCol w:w="3337"/>
        <w:gridCol w:w="2385"/>
      </w:tblGrid>
      <w:tr w:rsidR="00EE754E" w14:paraId="30CA239C" w14:textId="77777777">
        <w:trPr>
          <w:trHeight w:val="354"/>
          <w:jc w:val="center"/>
        </w:trPr>
        <w:tc>
          <w:tcPr>
            <w:tcW w:w="2385" w:type="dxa"/>
            <w:shd w:val="clear" w:color="auto" w:fill="365F91" w:themeFill="accent1" w:themeFillShade="BF"/>
          </w:tcPr>
          <w:p w14:paraId="03763C61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参数</w:t>
            </w:r>
          </w:p>
        </w:tc>
        <w:tc>
          <w:tcPr>
            <w:tcW w:w="3337" w:type="dxa"/>
            <w:shd w:val="clear" w:color="auto" w:fill="365F91" w:themeFill="accent1" w:themeFillShade="BF"/>
          </w:tcPr>
          <w:p w14:paraId="69F70F88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2385" w:type="dxa"/>
            <w:shd w:val="clear" w:color="auto" w:fill="365F91" w:themeFill="accent1" w:themeFillShade="BF"/>
          </w:tcPr>
          <w:p w14:paraId="461BBA62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是否非空</w:t>
            </w:r>
          </w:p>
        </w:tc>
      </w:tr>
      <w:tr w:rsidR="00EE754E" w14:paraId="577AE03F" w14:textId="77777777">
        <w:trPr>
          <w:jc w:val="center"/>
        </w:trPr>
        <w:tc>
          <w:tcPr>
            <w:tcW w:w="2385" w:type="dxa"/>
          </w:tcPr>
          <w:p w14:paraId="55C4E1A0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</w:p>
        </w:tc>
        <w:tc>
          <w:tcPr>
            <w:tcW w:w="3337" w:type="dxa"/>
          </w:tcPr>
          <w:p w14:paraId="7D109BAD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Jdbc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>执行结果</w:t>
            </w:r>
          </w:p>
        </w:tc>
        <w:tc>
          <w:tcPr>
            <w:tcW w:w="2385" w:type="dxa"/>
          </w:tcPr>
          <w:p w14:paraId="013132EA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2BDA5719" w14:textId="77777777">
        <w:trPr>
          <w:jc w:val="center"/>
        </w:trPr>
        <w:tc>
          <w:tcPr>
            <w:tcW w:w="2385" w:type="dxa"/>
          </w:tcPr>
          <w:p w14:paraId="1FF9B54B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msg</w:t>
            </w:r>
          </w:p>
        </w:tc>
        <w:tc>
          <w:tcPr>
            <w:tcW w:w="3337" w:type="dxa"/>
          </w:tcPr>
          <w:p w14:paraId="49ACCC79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Jdbc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>执行结果，错误信息</w:t>
            </w:r>
          </w:p>
        </w:tc>
        <w:tc>
          <w:tcPr>
            <w:tcW w:w="2385" w:type="dxa"/>
          </w:tcPr>
          <w:p w14:paraId="052D09B7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</w:tbl>
    <w:p w14:paraId="724C1499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6BBF2C76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外部接口</w:t>
      </w:r>
    </w:p>
    <w:p w14:paraId="2019A6E0" w14:textId="77777777" w:rsidR="00EE754E" w:rsidRDefault="00000000">
      <w:pPr>
        <w:pStyle w:val="4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创建函数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存储过程</w:t>
      </w:r>
    </w:p>
    <w:p w14:paraId="1323AA88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5A51DE00" w14:textId="77777777" w:rsidR="00EE754E" w:rsidRDefault="00000000">
      <w:pPr>
        <w:ind w:firstLine="420"/>
        <w:rPr>
          <w:lang w:eastAsia="zh-CN"/>
        </w:rPr>
      </w:pPr>
      <w:r>
        <w:rPr>
          <w:rFonts w:hint="eastAsia"/>
          <w:lang w:eastAsia="zh-CN"/>
        </w:rPr>
        <w:t>函数名、函数体，发起</w:t>
      </w: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 xml:space="preserve"> create function/procedure</w:t>
      </w:r>
      <w:r>
        <w:rPr>
          <w:rFonts w:hint="eastAsia"/>
          <w:lang w:eastAsia="zh-CN"/>
        </w:rPr>
        <w:t>信息；</w:t>
      </w:r>
    </w:p>
    <w:p w14:paraId="11BE817E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547A69EE" w14:textId="77777777" w:rsidR="00EE754E" w:rsidRDefault="00000000">
      <w:pPr>
        <w:pStyle w:val="a0"/>
        <w:ind w:firstLine="42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请求结果；</w:t>
      </w:r>
    </w:p>
    <w:p w14:paraId="773EC146" w14:textId="77777777" w:rsidR="00EE754E" w:rsidRDefault="00EE754E">
      <w:pPr>
        <w:pStyle w:val="a0"/>
        <w:ind w:firstLine="420"/>
        <w:rPr>
          <w:color w:val="000000" w:themeColor="text1"/>
          <w:lang w:eastAsia="zh-CN"/>
        </w:rPr>
      </w:pPr>
    </w:p>
    <w:p w14:paraId="3D899743" w14:textId="77777777" w:rsidR="00EE754E" w:rsidRDefault="00000000">
      <w:pPr>
        <w:pStyle w:val="4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删除函数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存储过程</w:t>
      </w:r>
    </w:p>
    <w:p w14:paraId="627CB07E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648BB2BB" w14:textId="77777777" w:rsidR="00EE754E" w:rsidRDefault="00000000">
      <w:pPr>
        <w:ind w:firstLine="420"/>
        <w:rPr>
          <w:lang w:eastAsia="zh-CN"/>
        </w:rPr>
      </w:pPr>
      <w:r>
        <w:rPr>
          <w:rFonts w:hint="eastAsia"/>
          <w:lang w:eastAsia="zh-CN"/>
        </w:rPr>
        <w:t>函数名、函数体，发起</w:t>
      </w: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 xml:space="preserve"> drop function/procedure</w:t>
      </w:r>
      <w:r>
        <w:rPr>
          <w:rFonts w:hint="eastAsia"/>
          <w:lang w:eastAsia="zh-CN"/>
        </w:rPr>
        <w:t>信息；</w:t>
      </w:r>
    </w:p>
    <w:p w14:paraId="5E548B6B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6C757FC1" w14:textId="77777777" w:rsidR="00EE754E" w:rsidRDefault="00000000">
      <w:pPr>
        <w:pStyle w:val="a0"/>
        <w:ind w:firstLine="42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请求结果；</w:t>
      </w:r>
    </w:p>
    <w:p w14:paraId="72B300ED" w14:textId="77777777" w:rsidR="00EE754E" w:rsidRDefault="00EE754E">
      <w:pPr>
        <w:pStyle w:val="a0"/>
        <w:ind w:firstLineChars="0" w:firstLine="0"/>
        <w:rPr>
          <w:color w:val="000000" w:themeColor="text1"/>
          <w:lang w:eastAsia="zh-CN"/>
        </w:rPr>
      </w:pPr>
    </w:p>
    <w:p w14:paraId="58378101" w14:textId="77777777" w:rsidR="00EE754E" w:rsidRDefault="00000000">
      <w:pPr>
        <w:pStyle w:val="4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变更函数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存储过程</w:t>
      </w:r>
    </w:p>
    <w:p w14:paraId="645CD568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5873F303" w14:textId="77777777" w:rsidR="00EE754E" w:rsidRDefault="00000000">
      <w:pPr>
        <w:ind w:firstLine="420"/>
        <w:rPr>
          <w:lang w:eastAsia="zh-CN"/>
        </w:rPr>
      </w:pPr>
      <w:r>
        <w:rPr>
          <w:rFonts w:hint="eastAsia"/>
          <w:lang w:eastAsia="zh-CN"/>
        </w:rPr>
        <w:t>函数名、函数体，发起</w:t>
      </w: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 xml:space="preserve"> alter function/procedure</w:t>
      </w:r>
      <w:r>
        <w:rPr>
          <w:rFonts w:hint="eastAsia"/>
          <w:lang w:eastAsia="zh-CN"/>
        </w:rPr>
        <w:t>信息；</w:t>
      </w:r>
    </w:p>
    <w:p w14:paraId="733E9A12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输出</w:t>
      </w:r>
    </w:p>
    <w:p w14:paraId="43A99887" w14:textId="77777777" w:rsidR="00EE754E" w:rsidRDefault="00000000">
      <w:pPr>
        <w:pStyle w:val="a0"/>
        <w:ind w:firstLine="42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请求结果；</w:t>
      </w:r>
    </w:p>
    <w:p w14:paraId="5C4D53C6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1D93BFE1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正反向行为</w:t>
      </w:r>
    </w:p>
    <w:p w14:paraId="4834D243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生效说明</w:t>
      </w:r>
    </w:p>
    <w:p w14:paraId="2D731EAC" w14:textId="77777777" w:rsidR="00EE754E" w:rsidRDefault="00000000">
      <w:pPr>
        <w:pStyle w:val="a0"/>
        <w:ind w:firstLine="420"/>
        <w:rPr>
          <w:lang w:eastAsia="zh-CN"/>
        </w:rPr>
      </w:pPr>
      <w:r>
        <w:rPr>
          <w:rFonts w:hint="eastAsia"/>
          <w:lang w:eastAsia="zh-CN"/>
        </w:rPr>
        <w:t>创建函数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存储过程成功后，在函数组目录下面展示创建成功的函数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存储过程；</w:t>
      </w:r>
    </w:p>
    <w:p w14:paraId="346C6727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提示信息</w:t>
      </w:r>
    </w:p>
    <w:p w14:paraId="3DBE25A0" w14:textId="77777777" w:rsidR="00EE754E" w:rsidRDefault="00000000">
      <w:pPr>
        <w:pStyle w:val="a0"/>
        <w:ind w:firstLine="420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删除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变更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函数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存储过程失败，提示失败信息；</w:t>
      </w:r>
    </w:p>
    <w:p w14:paraId="42B63887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63A35EDE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安全性</w:t>
      </w:r>
    </w:p>
    <w:p w14:paraId="0D7B63F6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影响范围</w:t>
      </w:r>
    </w:p>
    <w:p w14:paraId="51B68AC4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指标相关</w:t>
      </w:r>
    </w:p>
    <w:p w14:paraId="62F65618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关键资源指标</w:t>
      </w:r>
    </w:p>
    <w:p w14:paraId="1F51CF35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系统性指标</w:t>
      </w:r>
    </w:p>
    <w:p w14:paraId="2086DABB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性能指标</w:t>
      </w:r>
    </w:p>
    <w:p w14:paraId="7081ED6E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其他说明</w:t>
      </w:r>
    </w:p>
    <w:p w14:paraId="437E8953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68671270" w14:textId="77777777" w:rsidR="00EE754E" w:rsidRDefault="00000000">
      <w:pPr>
        <w:pStyle w:val="1"/>
        <w:rPr>
          <w:lang w:eastAsia="zh-CN"/>
        </w:rPr>
      </w:pPr>
      <w:proofErr w:type="gramStart"/>
      <w:r>
        <w:rPr>
          <w:rFonts w:hint="eastAsia"/>
          <w:lang w:eastAsia="zh-CN"/>
        </w:rPr>
        <w:t>表对象</w:t>
      </w:r>
      <w:proofErr w:type="gramEnd"/>
      <w:r>
        <w:rPr>
          <w:lang w:eastAsia="zh-CN"/>
        </w:rPr>
        <w:t>管理</w:t>
      </w:r>
    </w:p>
    <w:p w14:paraId="553B31FF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功能简述</w:t>
      </w:r>
    </w:p>
    <w:p w14:paraId="5AF9DF46" w14:textId="77777777" w:rsidR="00EE754E" w:rsidRDefault="00000000">
      <w:pPr>
        <w:pStyle w:val="a0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提供可视化表管理功能，用户可以通过可视化窗口填写</w:t>
      </w:r>
      <w:proofErr w:type="gramStart"/>
      <w:r>
        <w:rPr>
          <w:rFonts w:hint="eastAsia"/>
          <w:lang w:eastAsia="zh-CN"/>
        </w:rPr>
        <w:t>表相关</w:t>
      </w:r>
      <w:proofErr w:type="gramEnd"/>
      <w:r>
        <w:rPr>
          <w:rFonts w:hint="eastAsia"/>
          <w:lang w:eastAsia="zh-CN"/>
        </w:rPr>
        <w:t>的信息，如表名，列等，进行表的创建；</w:t>
      </w:r>
    </w:p>
    <w:p w14:paraId="3EF75FE4" w14:textId="77777777" w:rsidR="00EE754E" w:rsidRDefault="00000000">
      <w:pPr>
        <w:pStyle w:val="a0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对于已经存在或者创建成功的表，用户可以进行表的编辑和删除；</w:t>
      </w:r>
    </w:p>
    <w:p w14:paraId="3326710A" w14:textId="77777777" w:rsidR="00EE754E" w:rsidRDefault="00000000">
      <w:pPr>
        <w:pStyle w:val="a0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另外用户能够对于表信息进行查看；</w:t>
      </w:r>
    </w:p>
    <w:p w14:paraId="64CB63D9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69C26627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功能说明</w:t>
      </w:r>
    </w:p>
    <w:p w14:paraId="61D5DCB4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对象管理</w:t>
      </w:r>
    </w:p>
    <w:p w14:paraId="6480CCDD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创建表，用户填写</w:t>
      </w:r>
      <w:proofErr w:type="gramStart"/>
      <w:r>
        <w:rPr>
          <w:rFonts w:hint="eastAsia"/>
          <w:color w:val="000000" w:themeColor="text1"/>
          <w:lang w:eastAsia="zh-CN"/>
        </w:rPr>
        <w:t>表相关</w:t>
      </w:r>
      <w:proofErr w:type="gramEnd"/>
      <w:r>
        <w:rPr>
          <w:rFonts w:hint="eastAsia"/>
          <w:color w:val="000000" w:themeColor="text1"/>
          <w:lang w:eastAsia="zh-CN"/>
        </w:rPr>
        <w:t>信息，后台发起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 xml:space="preserve"> create table</w:t>
      </w:r>
      <w:r>
        <w:rPr>
          <w:rFonts w:hint="eastAsia"/>
          <w:color w:val="000000" w:themeColor="text1"/>
          <w:lang w:eastAsia="zh-CN"/>
        </w:rPr>
        <w:t>操作；</w:t>
      </w:r>
    </w:p>
    <w:p w14:paraId="3C403492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变更表，用户对已存在表进行信息变更，后台发起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 xml:space="preserve"> alter table</w:t>
      </w:r>
      <w:r>
        <w:rPr>
          <w:rFonts w:hint="eastAsia"/>
          <w:color w:val="000000" w:themeColor="text1"/>
          <w:lang w:eastAsia="zh-CN"/>
        </w:rPr>
        <w:t>操作；</w:t>
      </w:r>
    </w:p>
    <w:p w14:paraId="062D894D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删除表，用户指定要删除的表，后台发起</w:t>
      </w:r>
      <w:r>
        <w:rPr>
          <w:rFonts w:hint="eastAsia"/>
          <w:color w:val="000000" w:themeColor="text1"/>
          <w:lang w:eastAsia="zh-CN"/>
        </w:rPr>
        <w:t xml:space="preserve">drop  table </w:t>
      </w:r>
      <w:r>
        <w:rPr>
          <w:rFonts w:hint="eastAsia"/>
          <w:color w:val="000000" w:themeColor="text1"/>
          <w:lang w:eastAsia="zh-CN"/>
        </w:rPr>
        <w:t>操作；</w:t>
      </w:r>
    </w:p>
    <w:p w14:paraId="1BF914A9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表信息查看，用户可以查询</w:t>
      </w:r>
      <w:proofErr w:type="gramStart"/>
      <w:r>
        <w:rPr>
          <w:rFonts w:hint="eastAsia"/>
          <w:color w:val="000000" w:themeColor="text1"/>
          <w:lang w:eastAsia="zh-CN"/>
        </w:rPr>
        <w:t>表相关</w:t>
      </w:r>
      <w:proofErr w:type="gramEnd"/>
      <w:r>
        <w:rPr>
          <w:rFonts w:hint="eastAsia"/>
          <w:color w:val="000000" w:themeColor="text1"/>
          <w:lang w:eastAsia="zh-CN"/>
        </w:rPr>
        <w:t>信息，如表属性、表</w:t>
      </w:r>
      <w:proofErr w:type="spellStart"/>
      <w:r>
        <w:rPr>
          <w:rFonts w:hint="eastAsia"/>
          <w:color w:val="000000" w:themeColor="text1"/>
          <w:lang w:eastAsia="zh-CN"/>
        </w:rPr>
        <w:t>ddl</w:t>
      </w:r>
      <w:proofErr w:type="spellEnd"/>
      <w:r>
        <w:rPr>
          <w:rFonts w:hint="eastAsia"/>
          <w:color w:val="000000" w:themeColor="text1"/>
          <w:lang w:eastAsia="zh-CN"/>
        </w:rPr>
        <w:t>、表数据等；</w:t>
      </w:r>
    </w:p>
    <w:p w14:paraId="3D9A4806" w14:textId="77777777" w:rsidR="00EE754E" w:rsidRDefault="00EE754E">
      <w:pPr>
        <w:pStyle w:val="a0"/>
        <w:ind w:left="420" w:firstLineChars="0" w:firstLine="0"/>
        <w:rPr>
          <w:color w:val="000000" w:themeColor="text1"/>
          <w:lang w:eastAsia="zh-CN"/>
        </w:rPr>
      </w:pPr>
    </w:p>
    <w:p w14:paraId="62C9E399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使用流程</w:t>
      </w:r>
    </w:p>
    <w:p w14:paraId="762D411E" w14:textId="77777777" w:rsidR="00EE754E" w:rsidRDefault="00000000">
      <w:pPr>
        <w:pStyle w:val="a0"/>
        <w:tabs>
          <w:tab w:val="left" w:pos="840"/>
        </w:tabs>
        <w:ind w:left="420" w:firstLineChars="0" w:firstLine="0"/>
        <w:rPr>
          <w:color w:val="0000FF"/>
          <w:lang w:eastAsia="zh-CN"/>
        </w:rPr>
      </w:pPr>
      <w:r>
        <w:rPr>
          <w:noProof/>
        </w:rPr>
        <w:drawing>
          <wp:inline distT="0" distB="0" distL="114300" distR="114300" wp14:anchorId="0627B009" wp14:editId="3B98FC99">
            <wp:extent cx="5942330" cy="3458845"/>
            <wp:effectExtent l="0" t="0" r="1270" b="825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80240" w14:textId="77777777" w:rsidR="00EE754E" w:rsidRDefault="00000000">
      <w:pPr>
        <w:pStyle w:val="a0"/>
        <w:tabs>
          <w:tab w:val="left" w:pos="840"/>
        </w:tabs>
        <w:ind w:firstLineChars="0" w:firstLine="0"/>
        <w:rPr>
          <w:color w:val="0000FF"/>
          <w:lang w:eastAsia="zh-CN"/>
        </w:rPr>
      </w:pPr>
      <w:r>
        <w:rPr>
          <w:color w:val="0000FF"/>
          <w:lang w:eastAsia="zh-CN"/>
        </w:rPr>
        <w:tab/>
      </w:r>
    </w:p>
    <w:p w14:paraId="36EB2FE3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配置参数和文件</w:t>
      </w:r>
    </w:p>
    <w:p w14:paraId="7798DABF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数据相关性</w:t>
      </w:r>
    </w:p>
    <w:p w14:paraId="3E0CD5EF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接口信息</w:t>
      </w:r>
    </w:p>
    <w:p w14:paraId="0D78181B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函数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过程</w:t>
      </w:r>
    </w:p>
    <w:p w14:paraId="534174F6" w14:textId="77777777" w:rsidR="00EE754E" w:rsidRDefault="00000000">
      <w:pPr>
        <w:pStyle w:val="4"/>
        <w:rPr>
          <w:lang w:eastAsia="zh-CN"/>
        </w:rPr>
      </w:pPr>
      <w:r>
        <w:rPr>
          <w:rFonts w:hint="eastAsia"/>
          <w:lang w:eastAsia="zh-CN"/>
        </w:rPr>
        <w:t>新建连接接口</w:t>
      </w:r>
    </w:p>
    <w:p w14:paraId="1130E134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tbl>
      <w:tblPr>
        <w:tblStyle w:val="ad"/>
        <w:tblW w:w="7731" w:type="dxa"/>
        <w:jc w:val="center"/>
        <w:tblLayout w:type="fixed"/>
        <w:tblLook w:val="04A0" w:firstRow="1" w:lastRow="0" w:firstColumn="1" w:lastColumn="0" w:noHBand="0" w:noVBand="1"/>
      </w:tblPr>
      <w:tblGrid>
        <w:gridCol w:w="2222"/>
        <w:gridCol w:w="3082"/>
        <w:gridCol w:w="1350"/>
        <w:gridCol w:w="1077"/>
      </w:tblGrid>
      <w:tr w:rsidR="00EE754E" w14:paraId="3B8CB996" w14:textId="77777777">
        <w:trPr>
          <w:trHeight w:val="354"/>
          <w:jc w:val="center"/>
        </w:trPr>
        <w:tc>
          <w:tcPr>
            <w:tcW w:w="2222" w:type="dxa"/>
            <w:shd w:val="clear" w:color="auto" w:fill="365F91" w:themeFill="accent1" w:themeFillShade="BF"/>
          </w:tcPr>
          <w:p w14:paraId="1B3C4795" w14:textId="77777777" w:rsidR="00EE754E" w:rsidRDefault="00000000">
            <w:pPr>
              <w:pStyle w:val="a0"/>
              <w:ind w:firstLine="422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字典</w:t>
            </w:r>
          </w:p>
        </w:tc>
        <w:tc>
          <w:tcPr>
            <w:tcW w:w="3082" w:type="dxa"/>
            <w:shd w:val="clear" w:color="auto" w:fill="365F91" w:themeFill="accent1" w:themeFillShade="BF"/>
          </w:tcPr>
          <w:p w14:paraId="7292E1BD" w14:textId="77777777" w:rsidR="00EE754E" w:rsidRDefault="00000000">
            <w:pPr>
              <w:pStyle w:val="a0"/>
              <w:ind w:firstLine="422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1350" w:type="dxa"/>
            <w:shd w:val="clear" w:color="auto" w:fill="365F91" w:themeFill="accent1" w:themeFillShade="BF"/>
          </w:tcPr>
          <w:p w14:paraId="07EAFBDC" w14:textId="77777777" w:rsidR="00EE754E" w:rsidRDefault="00000000">
            <w:pPr>
              <w:pStyle w:val="a0"/>
              <w:ind w:firstLine="422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父节点</w:t>
            </w:r>
          </w:p>
        </w:tc>
        <w:tc>
          <w:tcPr>
            <w:tcW w:w="1077" w:type="dxa"/>
            <w:shd w:val="clear" w:color="auto" w:fill="365F91" w:themeFill="accent1" w:themeFillShade="BF"/>
          </w:tcPr>
          <w:p w14:paraId="5CCCE57C" w14:textId="77777777" w:rsidR="00EE754E" w:rsidRDefault="00000000">
            <w:pPr>
              <w:pStyle w:val="a0"/>
              <w:ind w:firstLine="422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必填</w:t>
            </w:r>
          </w:p>
        </w:tc>
      </w:tr>
      <w:tr w:rsidR="00EE754E" w14:paraId="14445312" w14:textId="77777777">
        <w:trPr>
          <w:jc w:val="center"/>
        </w:trPr>
        <w:tc>
          <w:tcPr>
            <w:tcW w:w="2222" w:type="dxa"/>
          </w:tcPr>
          <w:p w14:paraId="20B88CC8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表名</w:t>
            </w:r>
          </w:p>
        </w:tc>
        <w:tc>
          <w:tcPr>
            <w:tcW w:w="3082" w:type="dxa"/>
          </w:tcPr>
          <w:p w14:paraId="62FD8D9A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表名称</w:t>
            </w:r>
          </w:p>
        </w:tc>
        <w:tc>
          <w:tcPr>
            <w:tcW w:w="1350" w:type="dxa"/>
          </w:tcPr>
          <w:p w14:paraId="342E2895" w14:textId="77777777" w:rsidR="00EE754E" w:rsidRDefault="00EE754E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</w:p>
        </w:tc>
        <w:tc>
          <w:tcPr>
            <w:tcW w:w="1077" w:type="dxa"/>
          </w:tcPr>
          <w:p w14:paraId="69D7BB96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7EA9A76E" w14:textId="77777777">
        <w:trPr>
          <w:jc w:val="center"/>
        </w:trPr>
        <w:tc>
          <w:tcPr>
            <w:tcW w:w="2222" w:type="dxa"/>
          </w:tcPr>
          <w:p w14:paraId="1C338A65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模式</w:t>
            </w:r>
          </w:p>
        </w:tc>
        <w:tc>
          <w:tcPr>
            <w:tcW w:w="3082" w:type="dxa"/>
          </w:tcPr>
          <w:p w14:paraId="005108A8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Schema</w:t>
            </w:r>
          </w:p>
        </w:tc>
        <w:tc>
          <w:tcPr>
            <w:tcW w:w="1350" w:type="dxa"/>
          </w:tcPr>
          <w:p w14:paraId="3FC5BED7" w14:textId="77777777" w:rsidR="00EE754E" w:rsidRDefault="00EE754E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</w:p>
        </w:tc>
        <w:tc>
          <w:tcPr>
            <w:tcW w:w="1077" w:type="dxa"/>
          </w:tcPr>
          <w:p w14:paraId="20372596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2E22194E" w14:textId="77777777">
        <w:trPr>
          <w:jc w:val="center"/>
        </w:trPr>
        <w:tc>
          <w:tcPr>
            <w:tcW w:w="2222" w:type="dxa"/>
          </w:tcPr>
          <w:p w14:paraId="4D893327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proofErr w:type="gramStart"/>
            <w:r>
              <w:rPr>
                <w:rFonts w:hint="eastAsia"/>
                <w:color w:val="000000" w:themeColor="text1"/>
                <w:lang w:eastAsia="zh-CN"/>
              </w:rPr>
              <w:t>表空间</w:t>
            </w:r>
            <w:proofErr w:type="gramEnd"/>
          </w:p>
        </w:tc>
        <w:tc>
          <w:tcPr>
            <w:tcW w:w="3082" w:type="dxa"/>
          </w:tcPr>
          <w:p w14:paraId="237C3351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指定</w:t>
            </w:r>
            <w:r>
              <w:rPr>
                <w:rFonts w:hint="eastAsia"/>
                <w:color w:val="000000" w:themeColor="text1"/>
                <w:lang w:eastAsia="zh-CN"/>
              </w:rPr>
              <w:t>Tablespace</w:t>
            </w:r>
          </w:p>
        </w:tc>
        <w:tc>
          <w:tcPr>
            <w:tcW w:w="1350" w:type="dxa"/>
          </w:tcPr>
          <w:p w14:paraId="6EC95D3A" w14:textId="77777777" w:rsidR="00EE754E" w:rsidRDefault="00EE754E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</w:p>
        </w:tc>
        <w:tc>
          <w:tcPr>
            <w:tcW w:w="1077" w:type="dxa"/>
          </w:tcPr>
          <w:p w14:paraId="3E0A59C1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1A0EC2D9" w14:textId="77777777">
        <w:trPr>
          <w:jc w:val="center"/>
        </w:trPr>
        <w:tc>
          <w:tcPr>
            <w:tcW w:w="2222" w:type="dxa"/>
          </w:tcPr>
          <w:p w14:paraId="6D319728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proofErr w:type="gramStart"/>
            <w:r>
              <w:rPr>
                <w:rFonts w:hint="eastAsia"/>
                <w:color w:val="000000" w:themeColor="text1"/>
                <w:lang w:eastAsia="zh-CN"/>
              </w:rPr>
              <w:t>表类型</w:t>
            </w:r>
            <w:proofErr w:type="gramEnd"/>
          </w:p>
        </w:tc>
        <w:tc>
          <w:tcPr>
            <w:tcW w:w="3082" w:type="dxa"/>
          </w:tcPr>
          <w:p w14:paraId="2280C0DC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普通表</w:t>
            </w:r>
            <w:r>
              <w:rPr>
                <w:rFonts w:hint="eastAsia"/>
                <w:color w:val="000000" w:themeColor="text1"/>
                <w:lang w:eastAsia="zh-CN"/>
              </w:rPr>
              <w:t>/UNLOGGED</w:t>
            </w:r>
          </w:p>
        </w:tc>
        <w:tc>
          <w:tcPr>
            <w:tcW w:w="1350" w:type="dxa"/>
          </w:tcPr>
          <w:p w14:paraId="40737DFB" w14:textId="77777777" w:rsidR="00EE754E" w:rsidRDefault="00EE754E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</w:p>
        </w:tc>
        <w:tc>
          <w:tcPr>
            <w:tcW w:w="1077" w:type="dxa"/>
          </w:tcPr>
          <w:p w14:paraId="29B4D9A8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01BBFBB5" w14:textId="77777777">
        <w:trPr>
          <w:jc w:val="center"/>
        </w:trPr>
        <w:tc>
          <w:tcPr>
            <w:tcW w:w="2222" w:type="dxa"/>
          </w:tcPr>
          <w:p w14:paraId="4355B6E1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表存储方式</w:t>
            </w:r>
          </w:p>
        </w:tc>
        <w:tc>
          <w:tcPr>
            <w:tcW w:w="3082" w:type="dxa"/>
          </w:tcPr>
          <w:p w14:paraId="4A55AA7B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ROW/COLUMN</w:t>
            </w:r>
          </w:p>
        </w:tc>
        <w:tc>
          <w:tcPr>
            <w:tcW w:w="1350" w:type="dxa"/>
          </w:tcPr>
          <w:p w14:paraId="537A1B3B" w14:textId="77777777" w:rsidR="00EE754E" w:rsidRDefault="00EE754E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</w:p>
        </w:tc>
        <w:tc>
          <w:tcPr>
            <w:tcW w:w="1077" w:type="dxa"/>
          </w:tcPr>
          <w:p w14:paraId="0E738B84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364B02B0" w14:textId="77777777">
        <w:trPr>
          <w:jc w:val="center"/>
        </w:trPr>
        <w:tc>
          <w:tcPr>
            <w:tcW w:w="2222" w:type="dxa"/>
          </w:tcPr>
          <w:p w14:paraId="23B3FD70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填充因子</w:t>
            </w:r>
          </w:p>
        </w:tc>
        <w:tc>
          <w:tcPr>
            <w:tcW w:w="3082" w:type="dxa"/>
          </w:tcPr>
          <w:p w14:paraId="4B0E6B62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350" w:type="dxa"/>
          </w:tcPr>
          <w:p w14:paraId="033A7A34" w14:textId="77777777" w:rsidR="00EE754E" w:rsidRDefault="00EE754E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</w:p>
        </w:tc>
        <w:tc>
          <w:tcPr>
            <w:tcW w:w="1077" w:type="dxa"/>
          </w:tcPr>
          <w:p w14:paraId="756ECA12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  <w:tr w:rsidR="00EE754E" w14:paraId="6C7BD219" w14:textId="77777777">
        <w:trPr>
          <w:jc w:val="center"/>
        </w:trPr>
        <w:tc>
          <w:tcPr>
            <w:tcW w:w="2222" w:type="dxa"/>
          </w:tcPr>
          <w:p w14:paraId="76B2E4F0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表描述</w:t>
            </w:r>
          </w:p>
        </w:tc>
        <w:tc>
          <w:tcPr>
            <w:tcW w:w="3082" w:type="dxa"/>
          </w:tcPr>
          <w:p w14:paraId="4805C492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Comments</w:t>
            </w:r>
          </w:p>
        </w:tc>
        <w:tc>
          <w:tcPr>
            <w:tcW w:w="1350" w:type="dxa"/>
          </w:tcPr>
          <w:p w14:paraId="2052F8C5" w14:textId="77777777" w:rsidR="00EE754E" w:rsidRDefault="00EE754E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</w:p>
        </w:tc>
        <w:tc>
          <w:tcPr>
            <w:tcW w:w="1077" w:type="dxa"/>
          </w:tcPr>
          <w:p w14:paraId="2A1E6E57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  <w:tr w:rsidR="00EE754E" w14:paraId="460A5EB6" w14:textId="77777777">
        <w:trPr>
          <w:jc w:val="center"/>
        </w:trPr>
        <w:tc>
          <w:tcPr>
            <w:tcW w:w="2222" w:type="dxa"/>
          </w:tcPr>
          <w:p w14:paraId="653808C2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列字段列表</w:t>
            </w:r>
          </w:p>
        </w:tc>
        <w:tc>
          <w:tcPr>
            <w:tcW w:w="3082" w:type="dxa"/>
          </w:tcPr>
          <w:p w14:paraId="31B4E819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350" w:type="dxa"/>
          </w:tcPr>
          <w:p w14:paraId="0438D6F6" w14:textId="77777777" w:rsidR="00EE754E" w:rsidRDefault="00EE754E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</w:p>
        </w:tc>
        <w:tc>
          <w:tcPr>
            <w:tcW w:w="1077" w:type="dxa"/>
          </w:tcPr>
          <w:p w14:paraId="139B409C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02DE9DFF" w14:textId="77777777">
        <w:trPr>
          <w:jc w:val="center"/>
        </w:trPr>
        <w:tc>
          <w:tcPr>
            <w:tcW w:w="2222" w:type="dxa"/>
          </w:tcPr>
          <w:p w14:paraId="16E0553F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proofErr w:type="gramStart"/>
            <w:r>
              <w:rPr>
                <w:rFonts w:hint="eastAsia"/>
                <w:color w:val="000000" w:themeColor="text1"/>
                <w:lang w:eastAsia="zh-CN"/>
              </w:rPr>
              <w:t>列对象</w:t>
            </w:r>
            <w:proofErr w:type="gramEnd"/>
          </w:p>
        </w:tc>
        <w:tc>
          <w:tcPr>
            <w:tcW w:w="3082" w:type="dxa"/>
          </w:tcPr>
          <w:p w14:paraId="3732FF4B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350" w:type="dxa"/>
          </w:tcPr>
          <w:p w14:paraId="3A78BCEF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字段列表</w:t>
            </w:r>
          </w:p>
        </w:tc>
        <w:tc>
          <w:tcPr>
            <w:tcW w:w="1077" w:type="dxa"/>
          </w:tcPr>
          <w:p w14:paraId="44F4EAC0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5B08E2DF" w14:textId="77777777">
        <w:trPr>
          <w:jc w:val="center"/>
        </w:trPr>
        <w:tc>
          <w:tcPr>
            <w:tcW w:w="2222" w:type="dxa"/>
          </w:tcPr>
          <w:p w14:paraId="315FF5BC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列名</w:t>
            </w:r>
          </w:p>
        </w:tc>
        <w:tc>
          <w:tcPr>
            <w:tcW w:w="3082" w:type="dxa"/>
          </w:tcPr>
          <w:p w14:paraId="49630CAF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字段名称</w:t>
            </w:r>
          </w:p>
        </w:tc>
        <w:tc>
          <w:tcPr>
            <w:tcW w:w="1350" w:type="dxa"/>
          </w:tcPr>
          <w:p w14:paraId="77EA68D1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proofErr w:type="gramStart"/>
            <w:r>
              <w:rPr>
                <w:rFonts w:hint="eastAsia"/>
                <w:color w:val="000000" w:themeColor="text1"/>
                <w:lang w:eastAsia="zh-CN"/>
              </w:rPr>
              <w:t>列对象</w:t>
            </w:r>
            <w:proofErr w:type="gramEnd"/>
          </w:p>
        </w:tc>
        <w:tc>
          <w:tcPr>
            <w:tcW w:w="1077" w:type="dxa"/>
          </w:tcPr>
          <w:p w14:paraId="76C4128F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5E23D24B" w14:textId="77777777">
        <w:trPr>
          <w:jc w:val="center"/>
        </w:trPr>
        <w:tc>
          <w:tcPr>
            <w:tcW w:w="2222" w:type="dxa"/>
          </w:tcPr>
          <w:p w14:paraId="7EF466A4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阵列维度</w:t>
            </w:r>
          </w:p>
        </w:tc>
        <w:tc>
          <w:tcPr>
            <w:tcW w:w="3082" w:type="dxa"/>
          </w:tcPr>
          <w:p w14:paraId="0112956C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350" w:type="dxa"/>
          </w:tcPr>
          <w:p w14:paraId="40FAFCD1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proofErr w:type="gramStart"/>
            <w:r>
              <w:rPr>
                <w:rFonts w:hint="eastAsia"/>
                <w:color w:val="000000" w:themeColor="text1"/>
                <w:lang w:eastAsia="zh-CN"/>
              </w:rPr>
              <w:t>列对象</w:t>
            </w:r>
            <w:proofErr w:type="gramEnd"/>
          </w:p>
        </w:tc>
        <w:tc>
          <w:tcPr>
            <w:tcW w:w="1077" w:type="dxa"/>
          </w:tcPr>
          <w:p w14:paraId="77C1BAAF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7E6A2BD4" w14:textId="77777777">
        <w:trPr>
          <w:trHeight w:val="90"/>
          <w:jc w:val="center"/>
        </w:trPr>
        <w:tc>
          <w:tcPr>
            <w:tcW w:w="2222" w:type="dxa"/>
          </w:tcPr>
          <w:p w14:paraId="1F4777DE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数据类型</w:t>
            </w:r>
          </w:p>
        </w:tc>
        <w:tc>
          <w:tcPr>
            <w:tcW w:w="3082" w:type="dxa"/>
          </w:tcPr>
          <w:p w14:paraId="13CE335A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350" w:type="dxa"/>
          </w:tcPr>
          <w:p w14:paraId="6894C3E8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proofErr w:type="gramStart"/>
            <w:r>
              <w:rPr>
                <w:rFonts w:hint="eastAsia"/>
                <w:color w:val="000000" w:themeColor="text1"/>
                <w:lang w:eastAsia="zh-CN"/>
              </w:rPr>
              <w:t>列对象</w:t>
            </w:r>
            <w:proofErr w:type="gramEnd"/>
          </w:p>
        </w:tc>
        <w:tc>
          <w:tcPr>
            <w:tcW w:w="1077" w:type="dxa"/>
          </w:tcPr>
          <w:p w14:paraId="2E2C8EAC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53AB3D59" w14:textId="77777777">
        <w:trPr>
          <w:jc w:val="center"/>
        </w:trPr>
        <w:tc>
          <w:tcPr>
            <w:tcW w:w="2222" w:type="dxa"/>
          </w:tcPr>
          <w:p w14:paraId="4A2071EE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精度</w:t>
            </w:r>
            <w:r>
              <w:rPr>
                <w:rFonts w:hint="eastAsia"/>
                <w:color w:val="000000" w:themeColor="text1"/>
                <w:lang w:eastAsia="zh-CN"/>
              </w:rPr>
              <w:t>/</w:t>
            </w:r>
            <w:r>
              <w:rPr>
                <w:rFonts w:hint="eastAsia"/>
                <w:color w:val="000000" w:themeColor="text1"/>
                <w:lang w:eastAsia="zh-CN"/>
              </w:rPr>
              <w:t>大小</w:t>
            </w:r>
          </w:p>
        </w:tc>
        <w:tc>
          <w:tcPr>
            <w:tcW w:w="3082" w:type="dxa"/>
          </w:tcPr>
          <w:p w14:paraId="59BF927F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针对</w:t>
            </w:r>
            <w:r>
              <w:rPr>
                <w:rFonts w:hint="eastAsia"/>
                <w:color w:val="000000" w:themeColor="text1"/>
                <w:lang w:eastAsia="zh-CN"/>
              </w:rPr>
              <w:t>decimal</w:t>
            </w:r>
            <w:r>
              <w:rPr>
                <w:rFonts w:hint="eastAsia"/>
                <w:color w:val="000000" w:themeColor="text1"/>
                <w:lang w:eastAsia="zh-CN"/>
              </w:rPr>
              <w:t>等要求精度</w:t>
            </w:r>
            <w:r>
              <w:rPr>
                <w:rFonts w:hint="eastAsia"/>
                <w:color w:val="000000" w:themeColor="text1"/>
                <w:lang w:eastAsia="zh-CN"/>
              </w:rPr>
              <w:t>/</w:t>
            </w:r>
            <w:r>
              <w:rPr>
                <w:rFonts w:hint="eastAsia"/>
                <w:color w:val="000000" w:themeColor="text1"/>
                <w:lang w:eastAsia="zh-CN"/>
              </w:rPr>
              <w:t>大小的类型</w:t>
            </w:r>
          </w:p>
        </w:tc>
        <w:tc>
          <w:tcPr>
            <w:tcW w:w="1350" w:type="dxa"/>
          </w:tcPr>
          <w:p w14:paraId="25640694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proofErr w:type="gramStart"/>
            <w:r>
              <w:rPr>
                <w:rFonts w:hint="eastAsia"/>
                <w:color w:val="000000" w:themeColor="text1"/>
                <w:lang w:eastAsia="zh-CN"/>
              </w:rPr>
              <w:t>列对象</w:t>
            </w:r>
            <w:proofErr w:type="gramEnd"/>
          </w:p>
        </w:tc>
        <w:tc>
          <w:tcPr>
            <w:tcW w:w="1077" w:type="dxa"/>
          </w:tcPr>
          <w:p w14:paraId="095D1996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  <w:tr w:rsidR="00EE754E" w14:paraId="3B412E45" w14:textId="77777777">
        <w:trPr>
          <w:jc w:val="center"/>
        </w:trPr>
        <w:tc>
          <w:tcPr>
            <w:tcW w:w="2222" w:type="dxa"/>
          </w:tcPr>
          <w:p w14:paraId="6B5D5F76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列约束</w:t>
            </w:r>
          </w:p>
        </w:tc>
        <w:tc>
          <w:tcPr>
            <w:tcW w:w="3082" w:type="dxa"/>
          </w:tcPr>
          <w:p w14:paraId="782433CA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非空、唯一、缺省</w:t>
            </w:r>
          </w:p>
        </w:tc>
        <w:tc>
          <w:tcPr>
            <w:tcW w:w="1350" w:type="dxa"/>
          </w:tcPr>
          <w:p w14:paraId="1FE3CB63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proofErr w:type="gramStart"/>
            <w:r>
              <w:rPr>
                <w:rFonts w:hint="eastAsia"/>
                <w:color w:val="000000" w:themeColor="text1"/>
                <w:lang w:eastAsia="zh-CN"/>
              </w:rPr>
              <w:t>列对象</w:t>
            </w:r>
            <w:proofErr w:type="gramEnd"/>
          </w:p>
        </w:tc>
        <w:tc>
          <w:tcPr>
            <w:tcW w:w="1077" w:type="dxa"/>
          </w:tcPr>
          <w:p w14:paraId="00FE6A50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  <w:tr w:rsidR="00EE754E" w14:paraId="5778201E" w14:textId="77777777">
        <w:trPr>
          <w:jc w:val="center"/>
        </w:trPr>
        <w:tc>
          <w:tcPr>
            <w:tcW w:w="2222" w:type="dxa"/>
          </w:tcPr>
          <w:p w14:paraId="4E98D12D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列描述</w:t>
            </w:r>
          </w:p>
        </w:tc>
        <w:tc>
          <w:tcPr>
            <w:tcW w:w="3082" w:type="dxa"/>
          </w:tcPr>
          <w:p w14:paraId="579D94EC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描述</w:t>
            </w:r>
          </w:p>
        </w:tc>
        <w:tc>
          <w:tcPr>
            <w:tcW w:w="1350" w:type="dxa"/>
          </w:tcPr>
          <w:p w14:paraId="5366F8F3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proofErr w:type="gramStart"/>
            <w:r>
              <w:rPr>
                <w:rFonts w:hint="eastAsia"/>
                <w:color w:val="000000" w:themeColor="text1"/>
                <w:lang w:eastAsia="zh-CN"/>
              </w:rPr>
              <w:t>列对象</w:t>
            </w:r>
            <w:proofErr w:type="gramEnd"/>
          </w:p>
        </w:tc>
        <w:tc>
          <w:tcPr>
            <w:tcW w:w="1077" w:type="dxa"/>
          </w:tcPr>
          <w:p w14:paraId="30696C9A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  <w:tr w:rsidR="00EE754E" w14:paraId="0A608929" w14:textId="77777777">
        <w:trPr>
          <w:jc w:val="center"/>
        </w:trPr>
        <w:tc>
          <w:tcPr>
            <w:tcW w:w="2222" w:type="dxa"/>
          </w:tcPr>
          <w:p w14:paraId="36750660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数据分布</w:t>
            </w:r>
          </w:p>
        </w:tc>
        <w:tc>
          <w:tcPr>
            <w:tcW w:w="3082" w:type="dxa"/>
          </w:tcPr>
          <w:p w14:paraId="428264CB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默认、</w:t>
            </w:r>
            <w:r>
              <w:rPr>
                <w:rFonts w:hint="eastAsia"/>
                <w:color w:val="000000" w:themeColor="text1"/>
                <w:lang w:eastAsia="zh-CN"/>
              </w:rPr>
              <w:t>REPLICATION</w:t>
            </w:r>
            <w:r>
              <w:rPr>
                <w:rFonts w:hint="eastAsia"/>
                <w:color w:val="000000" w:themeColor="text1"/>
                <w:lang w:eastAsia="zh-CN"/>
              </w:rPr>
              <w:t>、</w:t>
            </w:r>
            <w:r>
              <w:rPr>
                <w:rFonts w:hint="eastAsia"/>
                <w:color w:val="000000" w:themeColor="text1"/>
                <w:lang w:eastAsia="zh-CN"/>
              </w:rPr>
              <w:t>HASH</w:t>
            </w:r>
          </w:p>
        </w:tc>
        <w:tc>
          <w:tcPr>
            <w:tcW w:w="1350" w:type="dxa"/>
          </w:tcPr>
          <w:p w14:paraId="1F61AA5F" w14:textId="77777777" w:rsidR="00EE754E" w:rsidRDefault="00EE754E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</w:p>
        </w:tc>
        <w:tc>
          <w:tcPr>
            <w:tcW w:w="1077" w:type="dxa"/>
          </w:tcPr>
          <w:p w14:paraId="00D1C433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444F06D3" w14:textId="77777777">
        <w:trPr>
          <w:jc w:val="center"/>
        </w:trPr>
        <w:tc>
          <w:tcPr>
            <w:tcW w:w="2222" w:type="dxa"/>
          </w:tcPr>
          <w:p w14:paraId="347A98F4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约束名称</w:t>
            </w:r>
          </w:p>
        </w:tc>
        <w:tc>
          <w:tcPr>
            <w:tcW w:w="3082" w:type="dxa"/>
          </w:tcPr>
          <w:p w14:paraId="5E4A8A50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350" w:type="dxa"/>
          </w:tcPr>
          <w:p w14:paraId="6CA91410" w14:textId="77777777" w:rsidR="00EE754E" w:rsidRDefault="00EE754E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</w:p>
        </w:tc>
        <w:tc>
          <w:tcPr>
            <w:tcW w:w="1077" w:type="dxa"/>
          </w:tcPr>
          <w:p w14:paraId="2D7388AC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381063B7" w14:textId="77777777">
        <w:trPr>
          <w:jc w:val="center"/>
        </w:trPr>
        <w:tc>
          <w:tcPr>
            <w:tcW w:w="2222" w:type="dxa"/>
          </w:tcPr>
          <w:p w14:paraId="26C5AC6A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约束类型</w:t>
            </w:r>
          </w:p>
        </w:tc>
        <w:tc>
          <w:tcPr>
            <w:tcW w:w="3082" w:type="dxa"/>
          </w:tcPr>
          <w:p w14:paraId="0874173B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CHECK/UNIQUE/PRIMARY KEY/FOREIGN KEY</w:t>
            </w:r>
          </w:p>
        </w:tc>
        <w:tc>
          <w:tcPr>
            <w:tcW w:w="1350" w:type="dxa"/>
          </w:tcPr>
          <w:p w14:paraId="68ABF92A" w14:textId="77777777" w:rsidR="00EE754E" w:rsidRDefault="00EE754E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</w:p>
        </w:tc>
        <w:tc>
          <w:tcPr>
            <w:tcW w:w="1077" w:type="dxa"/>
          </w:tcPr>
          <w:p w14:paraId="2882AC15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1C3C69A1" w14:textId="77777777">
        <w:trPr>
          <w:jc w:val="center"/>
        </w:trPr>
        <w:tc>
          <w:tcPr>
            <w:tcW w:w="2222" w:type="dxa"/>
          </w:tcPr>
          <w:p w14:paraId="67CE4543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约束目标列</w:t>
            </w:r>
          </w:p>
        </w:tc>
        <w:tc>
          <w:tcPr>
            <w:tcW w:w="3082" w:type="dxa"/>
          </w:tcPr>
          <w:p w14:paraId="6F43F6C0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350" w:type="dxa"/>
          </w:tcPr>
          <w:p w14:paraId="1D5E14AB" w14:textId="77777777" w:rsidR="00EE754E" w:rsidRDefault="00EE754E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</w:p>
        </w:tc>
        <w:tc>
          <w:tcPr>
            <w:tcW w:w="1077" w:type="dxa"/>
          </w:tcPr>
          <w:p w14:paraId="3D4BB3C5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08586044" w14:textId="77777777">
        <w:trPr>
          <w:jc w:val="center"/>
        </w:trPr>
        <w:tc>
          <w:tcPr>
            <w:tcW w:w="2222" w:type="dxa"/>
          </w:tcPr>
          <w:p w14:paraId="54AD0FE4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检查表达式</w:t>
            </w:r>
          </w:p>
        </w:tc>
        <w:tc>
          <w:tcPr>
            <w:tcW w:w="3082" w:type="dxa"/>
          </w:tcPr>
          <w:p w14:paraId="0E4785D5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350" w:type="dxa"/>
          </w:tcPr>
          <w:p w14:paraId="68E5F459" w14:textId="77777777" w:rsidR="00EE754E" w:rsidRDefault="00EE754E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</w:p>
        </w:tc>
        <w:tc>
          <w:tcPr>
            <w:tcW w:w="1077" w:type="dxa"/>
          </w:tcPr>
          <w:p w14:paraId="58DBEE78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01FDF6D6" w14:textId="77777777">
        <w:trPr>
          <w:jc w:val="center"/>
        </w:trPr>
        <w:tc>
          <w:tcPr>
            <w:tcW w:w="2222" w:type="dxa"/>
          </w:tcPr>
          <w:p w14:paraId="4171CF0B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索引名</w:t>
            </w:r>
          </w:p>
        </w:tc>
        <w:tc>
          <w:tcPr>
            <w:tcW w:w="3082" w:type="dxa"/>
          </w:tcPr>
          <w:p w14:paraId="4620B7A1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350" w:type="dxa"/>
          </w:tcPr>
          <w:p w14:paraId="70318522" w14:textId="77777777" w:rsidR="00EE754E" w:rsidRDefault="00EE754E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</w:p>
        </w:tc>
        <w:tc>
          <w:tcPr>
            <w:tcW w:w="1077" w:type="dxa"/>
          </w:tcPr>
          <w:p w14:paraId="36CD6DE7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462C9E39" w14:textId="77777777">
        <w:trPr>
          <w:jc w:val="center"/>
        </w:trPr>
        <w:tc>
          <w:tcPr>
            <w:tcW w:w="2222" w:type="dxa"/>
          </w:tcPr>
          <w:p w14:paraId="06F320E6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访问方式</w:t>
            </w:r>
          </w:p>
        </w:tc>
        <w:tc>
          <w:tcPr>
            <w:tcW w:w="3082" w:type="dxa"/>
          </w:tcPr>
          <w:p w14:paraId="3841D107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btree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>、</w:t>
            </w: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cbtree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>、</w:t>
            </w: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cgin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>、</w:t>
            </w:r>
            <w:r>
              <w:rPr>
                <w:rFonts w:hint="eastAsia"/>
                <w:color w:val="000000" w:themeColor="text1"/>
                <w:lang w:eastAsia="zh-CN"/>
              </w:rPr>
              <w:t>gin</w:t>
            </w:r>
            <w:r>
              <w:rPr>
                <w:rFonts w:hint="eastAsia"/>
                <w:color w:val="000000" w:themeColor="text1"/>
                <w:lang w:eastAsia="zh-CN"/>
              </w:rPr>
              <w:t>、</w:t>
            </w:r>
            <w:r>
              <w:rPr>
                <w:rFonts w:hint="eastAsia"/>
                <w:color w:val="000000" w:themeColor="text1"/>
                <w:lang w:eastAsia="zh-CN"/>
              </w:rPr>
              <w:t>gist</w:t>
            </w:r>
            <w:r>
              <w:rPr>
                <w:rFonts w:hint="eastAsia"/>
                <w:color w:val="000000" w:themeColor="text1"/>
                <w:lang w:eastAsia="zh-CN"/>
              </w:rPr>
              <w:t>、</w:t>
            </w:r>
            <w:r>
              <w:rPr>
                <w:rFonts w:hint="eastAsia"/>
                <w:color w:val="000000" w:themeColor="text1"/>
                <w:lang w:eastAsia="zh-CN"/>
              </w:rPr>
              <w:t>hash</w:t>
            </w:r>
            <w:r>
              <w:rPr>
                <w:rFonts w:hint="eastAsia"/>
                <w:color w:val="000000" w:themeColor="text1"/>
                <w:lang w:eastAsia="zh-CN"/>
              </w:rPr>
              <w:t>、</w:t>
            </w: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psort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>、</w:t>
            </w: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spgist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>、</w:t>
            </w: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ubtree</w:t>
            </w:r>
            <w:proofErr w:type="spellEnd"/>
          </w:p>
        </w:tc>
        <w:tc>
          <w:tcPr>
            <w:tcW w:w="1350" w:type="dxa"/>
          </w:tcPr>
          <w:p w14:paraId="4FFCD03A" w14:textId="77777777" w:rsidR="00EE754E" w:rsidRDefault="00EE754E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</w:p>
        </w:tc>
        <w:tc>
          <w:tcPr>
            <w:tcW w:w="1077" w:type="dxa"/>
          </w:tcPr>
          <w:p w14:paraId="30CD11B2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  <w:tr w:rsidR="00EE754E" w14:paraId="19CCA614" w14:textId="77777777">
        <w:trPr>
          <w:jc w:val="center"/>
        </w:trPr>
        <w:tc>
          <w:tcPr>
            <w:tcW w:w="2222" w:type="dxa"/>
          </w:tcPr>
          <w:p w14:paraId="38BED244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proofErr w:type="gramStart"/>
            <w:r>
              <w:rPr>
                <w:rFonts w:hint="eastAsia"/>
                <w:color w:val="000000" w:themeColor="text1"/>
                <w:lang w:eastAsia="zh-CN"/>
              </w:rPr>
              <w:t>表空间</w:t>
            </w:r>
            <w:proofErr w:type="gramEnd"/>
          </w:p>
        </w:tc>
        <w:tc>
          <w:tcPr>
            <w:tcW w:w="3082" w:type="dxa"/>
          </w:tcPr>
          <w:p w14:paraId="0B954137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350" w:type="dxa"/>
          </w:tcPr>
          <w:p w14:paraId="77F38B88" w14:textId="77777777" w:rsidR="00EE754E" w:rsidRDefault="00EE754E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</w:p>
        </w:tc>
        <w:tc>
          <w:tcPr>
            <w:tcW w:w="1077" w:type="dxa"/>
          </w:tcPr>
          <w:p w14:paraId="553CD538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  <w:tr w:rsidR="00EE754E" w14:paraId="2A63E2E9" w14:textId="77777777">
        <w:trPr>
          <w:jc w:val="center"/>
        </w:trPr>
        <w:tc>
          <w:tcPr>
            <w:tcW w:w="2222" w:type="dxa"/>
          </w:tcPr>
          <w:p w14:paraId="5B0C13D9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填充因子</w:t>
            </w:r>
          </w:p>
        </w:tc>
        <w:tc>
          <w:tcPr>
            <w:tcW w:w="3082" w:type="dxa"/>
          </w:tcPr>
          <w:p w14:paraId="796249B7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350" w:type="dxa"/>
          </w:tcPr>
          <w:p w14:paraId="4AB2E22C" w14:textId="77777777" w:rsidR="00EE754E" w:rsidRDefault="00EE754E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</w:p>
        </w:tc>
        <w:tc>
          <w:tcPr>
            <w:tcW w:w="1077" w:type="dxa"/>
          </w:tcPr>
          <w:p w14:paraId="4B9B9304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60062EAD" w14:textId="77777777">
        <w:trPr>
          <w:jc w:val="center"/>
        </w:trPr>
        <w:tc>
          <w:tcPr>
            <w:tcW w:w="2222" w:type="dxa"/>
          </w:tcPr>
          <w:p w14:paraId="5504D20B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索引目标列</w:t>
            </w:r>
          </w:p>
        </w:tc>
        <w:tc>
          <w:tcPr>
            <w:tcW w:w="3082" w:type="dxa"/>
          </w:tcPr>
          <w:p w14:paraId="34FAE230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350" w:type="dxa"/>
          </w:tcPr>
          <w:p w14:paraId="17C41E63" w14:textId="77777777" w:rsidR="00EE754E" w:rsidRDefault="00EE754E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</w:p>
        </w:tc>
        <w:tc>
          <w:tcPr>
            <w:tcW w:w="1077" w:type="dxa"/>
          </w:tcPr>
          <w:p w14:paraId="59CE725D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5D66004E" w14:textId="77777777">
        <w:trPr>
          <w:jc w:val="center"/>
        </w:trPr>
        <w:tc>
          <w:tcPr>
            <w:tcW w:w="2222" w:type="dxa"/>
          </w:tcPr>
          <w:p w14:paraId="68399B55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WHERE</w:t>
            </w:r>
            <w:r>
              <w:rPr>
                <w:rFonts w:hint="eastAsia"/>
                <w:color w:val="000000" w:themeColor="text1"/>
                <w:lang w:eastAsia="zh-CN"/>
              </w:rPr>
              <w:t>表达式</w:t>
            </w:r>
          </w:p>
        </w:tc>
        <w:tc>
          <w:tcPr>
            <w:tcW w:w="3082" w:type="dxa"/>
          </w:tcPr>
          <w:p w14:paraId="0508E8B8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350" w:type="dxa"/>
          </w:tcPr>
          <w:p w14:paraId="41D49058" w14:textId="77777777" w:rsidR="00EE754E" w:rsidRDefault="00EE754E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</w:p>
        </w:tc>
        <w:tc>
          <w:tcPr>
            <w:tcW w:w="1077" w:type="dxa"/>
          </w:tcPr>
          <w:p w14:paraId="12B24DF9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</w:tbl>
    <w:p w14:paraId="2D2688AE" w14:textId="77777777" w:rsidR="00EE754E" w:rsidRDefault="00EE754E">
      <w:pPr>
        <w:rPr>
          <w:lang w:eastAsia="zh-CN"/>
        </w:rPr>
      </w:pPr>
    </w:p>
    <w:p w14:paraId="3A56349B" w14:textId="77777777" w:rsidR="00EE754E" w:rsidRDefault="00EE754E">
      <w:pPr>
        <w:rPr>
          <w:lang w:eastAsia="zh-CN"/>
        </w:rPr>
      </w:pPr>
    </w:p>
    <w:p w14:paraId="182CFD65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85"/>
        <w:gridCol w:w="3337"/>
        <w:gridCol w:w="2385"/>
      </w:tblGrid>
      <w:tr w:rsidR="00EE754E" w14:paraId="6C9D138C" w14:textId="77777777">
        <w:trPr>
          <w:trHeight w:val="354"/>
          <w:jc w:val="center"/>
        </w:trPr>
        <w:tc>
          <w:tcPr>
            <w:tcW w:w="2385" w:type="dxa"/>
            <w:shd w:val="clear" w:color="auto" w:fill="365F91" w:themeFill="accent1" w:themeFillShade="BF"/>
          </w:tcPr>
          <w:p w14:paraId="1101D26D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参数</w:t>
            </w:r>
          </w:p>
        </w:tc>
        <w:tc>
          <w:tcPr>
            <w:tcW w:w="3337" w:type="dxa"/>
            <w:shd w:val="clear" w:color="auto" w:fill="365F91" w:themeFill="accent1" w:themeFillShade="BF"/>
          </w:tcPr>
          <w:p w14:paraId="0DF2650F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2385" w:type="dxa"/>
            <w:shd w:val="clear" w:color="auto" w:fill="365F91" w:themeFill="accent1" w:themeFillShade="BF"/>
          </w:tcPr>
          <w:p w14:paraId="271BB28A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是否非空</w:t>
            </w:r>
          </w:p>
        </w:tc>
      </w:tr>
      <w:tr w:rsidR="00EE754E" w14:paraId="1C4FBA53" w14:textId="77777777">
        <w:trPr>
          <w:jc w:val="center"/>
        </w:trPr>
        <w:tc>
          <w:tcPr>
            <w:tcW w:w="2385" w:type="dxa"/>
          </w:tcPr>
          <w:p w14:paraId="6103E3A2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</w:p>
        </w:tc>
        <w:tc>
          <w:tcPr>
            <w:tcW w:w="3337" w:type="dxa"/>
          </w:tcPr>
          <w:p w14:paraId="6D40AEC4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Jdbc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>执行结果</w:t>
            </w:r>
          </w:p>
        </w:tc>
        <w:tc>
          <w:tcPr>
            <w:tcW w:w="2385" w:type="dxa"/>
          </w:tcPr>
          <w:p w14:paraId="657D8B23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4F8F86D7" w14:textId="77777777">
        <w:trPr>
          <w:jc w:val="center"/>
        </w:trPr>
        <w:tc>
          <w:tcPr>
            <w:tcW w:w="2385" w:type="dxa"/>
          </w:tcPr>
          <w:p w14:paraId="39ABB840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msg</w:t>
            </w:r>
          </w:p>
        </w:tc>
        <w:tc>
          <w:tcPr>
            <w:tcW w:w="3337" w:type="dxa"/>
          </w:tcPr>
          <w:p w14:paraId="0BC84EA3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Jdbc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>执行结果，错误信息</w:t>
            </w:r>
          </w:p>
        </w:tc>
        <w:tc>
          <w:tcPr>
            <w:tcW w:w="2385" w:type="dxa"/>
          </w:tcPr>
          <w:p w14:paraId="1E7D7F76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</w:tbl>
    <w:p w14:paraId="5034D00E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151E7CC9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外部接口</w:t>
      </w:r>
    </w:p>
    <w:p w14:paraId="4DA5DA60" w14:textId="77777777" w:rsidR="00EE754E" w:rsidRDefault="00000000">
      <w:pPr>
        <w:pStyle w:val="4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新建</w:t>
      </w:r>
      <w:r>
        <w:rPr>
          <w:rFonts w:hint="eastAsia"/>
          <w:lang w:eastAsia="zh-CN"/>
        </w:rPr>
        <w:t>table</w:t>
      </w:r>
    </w:p>
    <w:p w14:paraId="6EB766EB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0CF4419B" w14:textId="77777777" w:rsidR="00EE754E" w:rsidRDefault="00000000">
      <w:pPr>
        <w:ind w:firstLine="420"/>
        <w:rPr>
          <w:lang w:eastAsia="zh-CN"/>
        </w:rPr>
      </w:pPr>
      <w:r>
        <w:rPr>
          <w:rFonts w:hint="eastAsia"/>
          <w:lang w:eastAsia="zh-CN"/>
        </w:rPr>
        <w:t>用户填写表信息后，后台发起</w:t>
      </w:r>
      <w:r>
        <w:rPr>
          <w:rFonts w:hint="eastAsia"/>
          <w:lang w:eastAsia="zh-CN"/>
        </w:rPr>
        <w:t>create table</w:t>
      </w:r>
      <w:r>
        <w:rPr>
          <w:rFonts w:hint="eastAsia"/>
          <w:lang w:eastAsia="zh-CN"/>
        </w:rPr>
        <w:t>操作；</w:t>
      </w:r>
    </w:p>
    <w:p w14:paraId="11859115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4C1B87D4" w14:textId="77777777" w:rsidR="00EE754E" w:rsidRDefault="00000000">
      <w:pPr>
        <w:pStyle w:val="a0"/>
        <w:ind w:firstLine="42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请求结果；</w:t>
      </w:r>
    </w:p>
    <w:p w14:paraId="5736A881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66EB4A8E" w14:textId="77777777" w:rsidR="00EE754E" w:rsidRDefault="00000000">
      <w:pPr>
        <w:pStyle w:val="4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变更</w:t>
      </w:r>
      <w:r>
        <w:rPr>
          <w:rFonts w:hint="eastAsia"/>
          <w:lang w:eastAsia="zh-CN"/>
        </w:rPr>
        <w:t>table</w:t>
      </w:r>
    </w:p>
    <w:p w14:paraId="6B9826CA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4715013A" w14:textId="77777777" w:rsidR="00EE754E" w:rsidRDefault="00000000">
      <w:pPr>
        <w:ind w:firstLine="420"/>
        <w:rPr>
          <w:lang w:eastAsia="zh-CN"/>
        </w:rPr>
      </w:pPr>
      <w:r>
        <w:rPr>
          <w:rFonts w:hint="eastAsia"/>
          <w:lang w:eastAsia="zh-CN"/>
        </w:rPr>
        <w:t>用户填写表信息后，后台发起</w:t>
      </w:r>
      <w:r>
        <w:rPr>
          <w:lang w:eastAsia="zh-CN"/>
        </w:rPr>
        <w:t xml:space="preserve">alter </w:t>
      </w:r>
      <w:r>
        <w:rPr>
          <w:rFonts w:hint="eastAsia"/>
          <w:lang w:eastAsia="zh-CN"/>
        </w:rPr>
        <w:t>table</w:t>
      </w:r>
      <w:r>
        <w:rPr>
          <w:rFonts w:hint="eastAsia"/>
          <w:lang w:eastAsia="zh-CN"/>
        </w:rPr>
        <w:t>操作；</w:t>
      </w:r>
    </w:p>
    <w:p w14:paraId="0BDCF301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3663142D" w14:textId="77777777" w:rsidR="00EE754E" w:rsidRDefault="00000000">
      <w:pPr>
        <w:pStyle w:val="a0"/>
        <w:ind w:firstLine="42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请求结果；</w:t>
      </w:r>
    </w:p>
    <w:p w14:paraId="1209DFA3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1FD5292A" w14:textId="77777777" w:rsidR="00EE754E" w:rsidRDefault="00000000">
      <w:pPr>
        <w:pStyle w:val="4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删除</w:t>
      </w:r>
      <w:r>
        <w:rPr>
          <w:rFonts w:hint="eastAsia"/>
          <w:lang w:eastAsia="zh-CN"/>
        </w:rPr>
        <w:t>table</w:t>
      </w:r>
    </w:p>
    <w:p w14:paraId="4F98E588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37AA71DE" w14:textId="77777777" w:rsidR="00EE754E" w:rsidRDefault="00000000">
      <w:pPr>
        <w:ind w:firstLine="420"/>
        <w:rPr>
          <w:lang w:eastAsia="zh-CN"/>
        </w:rPr>
      </w:pPr>
      <w:r>
        <w:rPr>
          <w:rFonts w:hint="eastAsia"/>
          <w:lang w:eastAsia="zh-CN"/>
        </w:rPr>
        <w:t>用户指定</w:t>
      </w:r>
      <w:r>
        <w:rPr>
          <w:rFonts w:hint="eastAsia"/>
          <w:lang w:eastAsia="zh-CN"/>
        </w:rPr>
        <w:t>table</w:t>
      </w:r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执行</w:t>
      </w:r>
      <w:r>
        <w:rPr>
          <w:rFonts w:hint="eastAsia"/>
          <w:lang w:eastAsia="zh-CN"/>
        </w:rPr>
        <w:t>drop table</w:t>
      </w:r>
      <w:r>
        <w:rPr>
          <w:rFonts w:hint="eastAsia"/>
          <w:lang w:eastAsia="zh-CN"/>
        </w:rPr>
        <w:t>；</w:t>
      </w:r>
    </w:p>
    <w:p w14:paraId="20DF14DD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29301324" w14:textId="77777777" w:rsidR="00EE754E" w:rsidRDefault="00000000">
      <w:pPr>
        <w:pStyle w:val="a0"/>
        <w:ind w:firstLine="420"/>
        <w:rPr>
          <w:color w:val="0000FF"/>
          <w:lang w:eastAsia="zh-CN"/>
        </w:rPr>
      </w:pPr>
      <w:r>
        <w:rPr>
          <w:rFonts w:hint="eastAsia"/>
          <w:color w:val="000000" w:themeColor="text1"/>
          <w:lang w:eastAsia="zh-CN"/>
        </w:rPr>
        <w:t>返回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请求结果；</w:t>
      </w:r>
    </w:p>
    <w:p w14:paraId="345B100A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24831FCF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正反向行为</w:t>
      </w:r>
    </w:p>
    <w:p w14:paraId="55680950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生效说明</w:t>
      </w:r>
    </w:p>
    <w:p w14:paraId="133A15FC" w14:textId="77777777" w:rsidR="00EE754E" w:rsidRDefault="00000000">
      <w:pPr>
        <w:pStyle w:val="a0"/>
        <w:ind w:firstLine="420"/>
        <w:rPr>
          <w:lang w:eastAsia="zh-CN"/>
        </w:rPr>
      </w:pPr>
      <w:r>
        <w:rPr>
          <w:rFonts w:hint="eastAsia"/>
          <w:lang w:eastAsia="zh-CN"/>
        </w:rPr>
        <w:t>用户创建完成表后，在对象浏览器树处展示创建成功的表；</w:t>
      </w:r>
    </w:p>
    <w:p w14:paraId="366A28CF" w14:textId="77777777" w:rsidR="00EE754E" w:rsidRDefault="00000000">
      <w:pPr>
        <w:pStyle w:val="a0"/>
        <w:ind w:firstLine="420"/>
        <w:rPr>
          <w:lang w:eastAsia="zh-CN"/>
        </w:rPr>
      </w:pPr>
      <w:r>
        <w:rPr>
          <w:rFonts w:hint="eastAsia"/>
          <w:lang w:eastAsia="zh-CN"/>
        </w:rPr>
        <w:t>用户删除表后，对象浏览器自动刷新删除表对象；</w:t>
      </w:r>
    </w:p>
    <w:p w14:paraId="21AC52E2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提示信息</w:t>
      </w:r>
    </w:p>
    <w:p w14:paraId="6AF47F17" w14:textId="77777777" w:rsidR="00EE754E" w:rsidRDefault="00000000">
      <w:pPr>
        <w:pStyle w:val="a0"/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变更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删除表对象，如失败，则提示失败的</w:t>
      </w: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返回信息；</w:t>
      </w:r>
    </w:p>
    <w:p w14:paraId="40BC9123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1D18C841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安全性</w:t>
      </w:r>
    </w:p>
    <w:p w14:paraId="5AC7259A" w14:textId="77777777" w:rsidR="00EE754E" w:rsidRDefault="00EE754E">
      <w:pPr>
        <w:pStyle w:val="a0"/>
        <w:ind w:firstLine="420"/>
        <w:rPr>
          <w:lang w:eastAsia="zh-CN"/>
        </w:rPr>
      </w:pPr>
    </w:p>
    <w:p w14:paraId="24FA636F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影响范围</w:t>
      </w:r>
    </w:p>
    <w:p w14:paraId="34C54EAD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指标相关</w:t>
      </w:r>
    </w:p>
    <w:p w14:paraId="106802EA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关键资源指标</w:t>
      </w:r>
    </w:p>
    <w:p w14:paraId="01448A1A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系统性指标</w:t>
      </w:r>
    </w:p>
    <w:p w14:paraId="3D72B8AC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性能指标</w:t>
      </w:r>
    </w:p>
    <w:p w14:paraId="75238549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其他说明</w:t>
      </w:r>
    </w:p>
    <w:p w14:paraId="6EBD2EEA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6ABDA856" w14:textId="77777777" w:rsidR="00EE754E" w:rsidRDefault="00000000">
      <w:pPr>
        <w:pStyle w:val="1"/>
        <w:rPr>
          <w:lang w:eastAsia="zh-CN"/>
        </w:rPr>
      </w:pPr>
      <w:proofErr w:type="gramStart"/>
      <w:r>
        <w:rPr>
          <w:rFonts w:hint="eastAsia"/>
          <w:lang w:eastAsia="zh-CN"/>
        </w:rPr>
        <w:t>列对象</w:t>
      </w:r>
      <w:proofErr w:type="gramEnd"/>
      <w:r>
        <w:rPr>
          <w:lang w:eastAsia="zh-CN"/>
        </w:rPr>
        <w:t>管理</w:t>
      </w:r>
    </w:p>
    <w:p w14:paraId="08EFE9A6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功能简述</w:t>
      </w:r>
    </w:p>
    <w:p w14:paraId="76E34930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087BA602" w14:textId="77777777" w:rsidR="00EE754E" w:rsidRDefault="00000000">
      <w:pPr>
        <w:pStyle w:val="a0"/>
        <w:numPr>
          <w:ilvl w:val="1"/>
          <w:numId w:val="12"/>
        </w:numPr>
        <w:rPr>
          <w:lang w:eastAsia="zh-CN"/>
        </w:rPr>
      </w:pPr>
      <w:r>
        <w:rPr>
          <w:rFonts w:hint="eastAsia"/>
          <w:lang w:eastAsia="zh-CN"/>
        </w:rPr>
        <w:t>用户使用可视化窗口填写列信息，进行列对象的创建；</w:t>
      </w:r>
    </w:p>
    <w:p w14:paraId="0A9C600A" w14:textId="77777777" w:rsidR="00EE754E" w:rsidRDefault="00000000">
      <w:pPr>
        <w:pStyle w:val="a0"/>
        <w:numPr>
          <w:ilvl w:val="1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列编辑，用户指</w:t>
      </w:r>
      <w:proofErr w:type="gramStart"/>
      <w:r>
        <w:rPr>
          <w:rFonts w:hint="eastAsia"/>
          <w:lang w:eastAsia="zh-CN"/>
        </w:rPr>
        <w:t>定列</w:t>
      </w:r>
      <w:proofErr w:type="gramEnd"/>
      <w:r>
        <w:rPr>
          <w:rFonts w:hint="eastAsia"/>
          <w:lang w:eastAsia="zh-CN"/>
        </w:rPr>
        <w:t>对象，使用可视化窗口对</w:t>
      </w:r>
      <w:proofErr w:type="gramStart"/>
      <w:r>
        <w:rPr>
          <w:rFonts w:hint="eastAsia"/>
          <w:lang w:eastAsia="zh-CN"/>
        </w:rPr>
        <w:t>列对象</w:t>
      </w:r>
      <w:proofErr w:type="gramEnd"/>
      <w:r>
        <w:rPr>
          <w:rFonts w:hint="eastAsia"/>
          <w:lang w:eastAsia="zh-CN"/>
        </w:rPr>
        <w:t>进行编辑，修改列类型、命名等；</w:t>
      </w:r>
    </w:p>
    <w:p w14:paraId="2C1D13C9" w14:textId="77777777" w:rsidR="00EE754E" w:rsidRDefault="00000000">
      <w:pPr>
        <w:pStyle w:val="a0"/>
        <w:numPr>
          <w:ilvl w:val="1"/>
          <w:numId w:val="12"/>
        </w:numPr>
        <w:rPr>
          <w:lang w:eastAsia="zh-CN"/>
        </w:rPr>
      </w:pPr>
      <w:r>
        <w:rPr>
          <w:rFonts w:hint="eastAsia"/>
          <w:lang w:eastAsia="zh-CN"/>
        </w:rPr>
        <w:t>用户指定删除列对象，执行</w:t>
      </w:r>
      <w:r>
        <w:rPr>
          <w:rFonts w:hint="eastAsia"/>
          <w:lang w:eastAsia="zh-CN"/>
        </w:rPr>
        <w:t>drop column</w:t>
      </w:r>
      <w:r>
        <w:rPr>
          <w:rFonts w:hint="eastAsia"/>
          <w:lang w:eastAsia="zh-CN"/>
        </w:rPr>
        <w:t>操作；</w:t>
      </w:r>
    </w:p>
    <w:p w14:paraId="728CC9AD" w14:textId="77777777" w:rsidR="00EE754E" w:rsidRDefault="00000000">
      <w:pPr>
        <w:pStyle w:val="a0"/>
        <w:numPr>
          <w:ilvl w:val="1"/>
          <w:numId w:val="12"/>
        </w:numPr>
        <w:rPr>
          <w:lang w:eastAsia="zh-CN"/>
        </w:rPr>
      </w:pPr>
      <w:r>
        <w:rPr>
          <w:rFonts w:hint="eastAsia"/>
          <w:lang w:eastAsia="zh-CN"/>
        </w:rPr>
        <w:t>查看列，用户通过可视化窗口，查看列的相关信息，如列的</w:t>
      </w:r>
      <w:proofErr w:type="spellStart"/>
      <w:r>
        <w:rPr>
          <w:rFonts w:hint="eastAsia"/>
          <w:lang w:eastAsia="zh-CN"/>
        </w:rPr>
        <w:t>ddl</w:t>
      </w:r>
      <w:proofErr w:type="spellEnd"/>
      <w:r>
        <w:rPr>
          <w:rFonts w:hint="eastAsia"/>
          <w:lang w:eastAsia="zh-CN"/>
        </w:rPr>
        <w:t>，列数据等；</w:t>
      </w:r>
    </w:p>
    <w:p w14:paraId="1E21F2E0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176F4D20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功能说明</w:t>
      </w:r>
    </w:p>
    <w:p w14:paraId="23EE7E9F" w14:textId="77777777" w:rsidR="00EE754E" w:rsidRDefault="00000000">
      <w:pPr>
        <w:pStyle w:val="3"/>
        <w:rPr>
          <w:lang w:eastAsia="zh-CN"/>
        </w:rPr>
      </w:pPr>
      <w:proofErr w:type="gramStart"/>
      <w:r>
        <w:rPr>
          <w:rFonts w:hint="eastAsia"/>
          <w:lang w:eastAsia="zh-CN"/>
        </w:rPr>
        <w:t>列对象</w:t>
      </w:r>
      <w:proofErr w:type="gramEnd"/>
      <w:r>
        <w:rPr>
          <w:rFonts w:hint="eastAsia"/>
          <w:lang w:eastAsia="zh-CN"/>
        </w:rPr>
        <w:t>管理</w:t>
      </w:r>
    </w:p>
    <w:p w14:paraId="0F7C63DE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创建列对象，用户填写</w:t>
      </w:r>
      <w:proofErr w:type="gramStart"/>
      <w:r>
        <w:rPr>
          <w:rFonts w:hint="eastAsia"/>
          <w:color w:val="000000" w:themeColor="text1"/>
          <w:lang w:eastAsia="zh-CN"/>
        </w:rPr>
        <w:t>列相关</w:t>
      </w:r>
      <w:proofErr w:type="gramEnd"/>
      <w:r>
        <w:rPr>
          <w:rFonts w:hint="eastAsia"/>
          <w:color w:val="000000" w:themeColor="text1"/>
          <w:lang w:eastAsia="zh-CN"/>
        </w:rPr>
        <w:t>信息，后台发起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 xml:space="preserve"> create column</w:t>
      </w:r>
      <w:r>
        <w:rPr>
          <w:rFonts w:hint="eastAsia"/>
          <w:color w:val="000000" w:themeColor="text1"/>
          <w:lang w:eastAsia="zh-CN"/>
        </w:rPr>
        <w:t>请求；</w:t>
      </w:r>
    </w:p>
    <w:p w14:paraId="321007C7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修改列对象，用户对已存在的</w:t>
      </w:r>
      <w:proofErr w:type="gramStart"/>
      <w:r>
        <w:rPr>
          <w:rFonts w:hint="eastAsia"/>
          <w:color w:val="000000" w:themeColor="text1"/>
          <w:lang w:eastAsia="zh-CN"/>
        </w:rPr>
        <w:t>列对象</w:t>
      </w:r>
      <w:proofErr w:type="gramEnd"/>
      <w:r>
        <w:rPr>
          <w:rFonts w:hint="eastAsia"/>
          <w:color w:val="000000" w:themeColor="text1"/>
          <w:lang w:eastAsia="zh-CN"/>
        </w:rPr>
        <w:t>进行信息变更，后台发起</w:t>
      </w:r>
      <w:r>
        <w:rPr>
          <w:rFonts w:hint="eastAsia"/>
          <w:color w:val="000000" w:themeColor="text1"/>
          <w:lang w:eastAsia="zh-CN"/>
        </w:rPr>
        <w:t>alter table column</w:t>
      </w:r>
      <w:r>
        <w:rPr>
          <w:rFonts w:hint="eastAsia"/>
          <w:color w:val="000000" w:themeColor="text1"/>
          <w:lang w:eastAsia="zh-CN"/>
        </w:rPr>
        <w:t>请求；</w:t>
      </w:r>
    </w:p>
    <w:p w14:paraId="2C0725C0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删除列对象，用户指定删除列，后台发起</w:t>
      </w:r>
      <w:r>
        <w:rPr>
          <w:rFonts w:hint="eastAsia"/>
          <w:color w:val="000000" w:themeColor="text1"/>
          <w:lang w:eastAsia="zh-CN"/>
        </w:rPr>
        <w:t>alter table drop column</w:t>
      </w:r>
      <w:r>
        <w:rPr>
          <w:rFonts w:hint="eastAsia"/>
          <w:color w:val="000000" w:themeColor="text1"/>
          <w:lang w:eastAsia="zh-CN"/>
        </w:rPr>
        <w:t>操作；</w:t>
      </w:r>
    </w:p>
    <w:p w14:paraId="29400307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查看列对象，通过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查询</w:t>
      </w:r>
      <w:proofErr w:type="spellStart"/>
      <w:r>
        <w:rPr>
          <w:rFonts w:hint="eastAsia"/>
          <w:color w:val="000000" w:themeColor="text1"/>
          <w:lang w:eastAsia="zh-CN"/>
        </w:rPr>
        <w:t>pg_attribute</w:t>
      </w:r>
      <w:proofErr w:type="spellEnd"/>
      <w:r>
        <w:rPr>
          <w:rFonts w:hint="eastAsia"/>
          <w:color w:val="000000" w:themeColor="text1"/>
          <w:lang w:eastAsia="zh-CN"/>
        </w:rPr>
        <w:t>相关表的系统表，对表信息进行可视化展示；</w:t>
      </w:r>
    </w:p>
    <w:p w14:paraId="17C0F9F0" w14:textId="77777777" w:rsidR="00EE754E" w:rsidRDefault="00EE754E">
      <w:pPr>
        <w:pStyle w:val="a0"/>
        <w:ind w:left="420" w:firstLineChars="0" w:firstLine="0"/>
        <w:rPr>
          <w:color w:val="000000" w:themeColor="text1"/>
          <w:lang w:eastAsia="zh-CN"/>
        </w:rPr>
      </w:pPr>
    </w:p>
    <w:p w14:paraId="61413038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使用流程</w:t>
      </w:r>
    </w:p>
    <w:p w14:paraId="1CE3D1DA" w14:textId="77777777" w:rsidR="00EE754E" w:rsidRDefault="00EE754E">
      <w:pPr>
        <w:pStyle w:val="a0"/>
        <w:tabs>
          <w:tab w:val="left" w:pos="840"/>
        </w:tabs>
        <w:ind w:left="420" w:firstLineChars="0" w:firstLine="0"/>
        <w:rPr>
          <w:color w:val="0000FF"/>
          <w:lang w:eastAsia="zh-CN"/>
        </w:rPr>
      </w:pPr>
    </w:p>
    <w:p w14:paraId="6AF6552F" w14:textId="77777777" w:rsidR="00EE754E" w:rsidRDefault="00EE754E">
      <w:pPr>
        <w:pStyle w:val="a0"/>
        <w:tabs>
          <w:tab w:val="left" w:pos="840"/>
        </w:tabs>
        <w:ind w:left="420" w:firstLineChars="0" w:firstLine="0"/>
        <w:rPr>
          <w:color w:val="0000FF"/>
          <w:lang w:eastAsia="zh-CN"/>
        </w:rPr>
      </w:pPr>
    </w:p>
    <w:p w14:paraId="072EE6BC" w14:textId="77777777" w:rsidR="00EE754E" w:rsidRDefault="00000000">
      <w:pPr>
        <w:pStyle w:val="a0"/>
        <w:tabs>
          <w:tab w:val="left" w:pos="840"/>
        </w:tabs>
        <w:ind w:left="420" w:firstLineChars="0" w:firstLine="0"/>
        <w:rPr>
          <w:color w:val="0000FF"/>
          <w:lang w:eastAsia="zh-CN"/>
        </w:rPr>
      </w:pPr>
      <w:r>
        <w:rPr>
          <w:noProof/>
        </w:rPr>
        <w:lastRenderedPageBreak/>
        <w:drawing>
          <wp:inline distT="0" distB="0" distL="114300" distR="114300" wp14:anchorId="771F544F" wp14:editId="07F24A59">
            <wp:extent cx="5943600" cy="2986405"/>
            <wp:effectExtent l="0" t="0" r="0" b="444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67B1C" w14:textId="77777777" w:rsidR="00EE754E" w:rsidRDefault="00EE754E">
      <w:pPr>
        <w:pStyle w:val="a0"/>
        <w:tabs>
          <w:tab w:val="left" w:pos="840"/>
        </w:tabs>
        <w:ind w:firstLineChars="0" w:firstLine="0"/>
        <w:rPr>
          <w:color w:val="0000FF"/>
          <w:lang w:eastAsia="zh-CN"/>
        </w:rPr>
      </w:pPr>
    </w:p>
    <w:p w14:paraId="69BDBF94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配置参数和文件</w:t>
      </w:r>
    </w:p>
    <w:p w14:paraId="2F6B8BE0" w14:textId="77777777" w:rsidR="00EE754E" w:rsidRDefault="00000000">
      <w:pPr>
        <w:pStyle w:val="3"/>
        <w:tabs>
          <w:tab w:val="left" w:pos="2341"/>
        </w:tabs>
        <w:rPr>
          <w:lang w:eastAsia="zh-CN"/>
        </w:rPr>
      </w:pPr>
      <w:r>
        <w:rPr>
          <w:rFonts w:hint="eastAsia"/>
          <w:lang w:eastAsia="zh-CN"/>
        </w:rPr>
        <w:t>数据相关性</w:t>
      </w:r>
      <w:r>
        <w:rPr>
          <w:lang w:eastAsia="zh-CN"/>
        </w:rPr>
        <w:tab/>
      </w:r>
    </w:p>
    <w:p w14:paraId="4BE1D48F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接口信息</w:t>
      </w:r>
    </w:p>
    <w:p w14:paraId="31A45707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列管理</w:t>
      </w:r>
    </w:p>
    <w:p w14:paraId="08AB82A9" w14:textId="77777777" w:rsidR="00EE754E" w:rsidRDefault="00000000">
      <w:pPr>
        <w:pStyle w:val="4"/>
        <w:rPr>
          <w:lang w:eastAsia="zh-CN"/>
        </w:rPr>
      </w:pPr>
      <w:r>
        <w:rPr>
          <w:rFonts w:hint="eastAsia"/>
          <w:lang w:eastAsia="zh-CN"/>
        </w:rPr>
        <w:t>新建列接口</w:t>
      </w:r>
    </w:p>
    <w:p w14:paraId="36C03C13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85"/>
        <w:gridCol w:w="3889"/>
        <w:gridCol w:w="1788"/>
      </w:tblGrid>
      <w:tr w:rsidR="00EE754E" w14:paraId="788D2623" w14:textId="77777777">
        <w:trPr>
          <w:trHeight w:val="354"/>
          <w:jc w:val="center"/>
        </w:trPr>
        <w:tc>
          <w:tcPr>
            <w:tcW w:w="2385" w:type="dxa"/>
            <w:shd w:val="clear" w:color="auto" w:fill="365F91" w:themeFill="accent1" w:themeFillShade="BF"/>
          </w:tcPr>
          <w:p w14:paraId="07CD84F7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字典</w:t>
            </w:r>
          </w:p>
        </w:tc>
        <w:tc>
          <w:tcPr>
            <w:tcW w:w="3889" w:type="dxa"/>
            <w:shd w:val="clear" w:color="auto" w:fill="365F91" w:themeFill="accent1" w:themeFillShade="BF"/>
          </w:tcPr>
          <w:p w14:paraId="7272A5F5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1788" w:type="dxa"/>
            <w:shd w:val="clear" w:color="auto" w:fill="365F91" w:themeFill="accent1" w:themeFillShade="BF"/>
          </w:tcPr>
          <w:p w14:paraId="3355AAFB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是否必填</w:t>
            </w:r>
          </w:p>
        </w:tc>
      </w:tr>
      <w:tr w:rsidR="00EE754E" w14:paraId="678A1963" w14:textId="77777777">
        <w:trPr>
          <w:trHeight w:val="90"/>
          <w:jc w:val="center"/>
        </w:trPr>
        <w:tc>
          <w:tcPr>
            <w:tcW w:w="2385" w:type="dxa"/>
          </w:tcPr>
          <w:p w14:paraId="59FD0D71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列名</w:t>
            </w:r>
          </w:p>
        </w:tc>
        <w:tc>
          <w:tcPr>
            <w:tcW w:w="3889" w:type="dxa"/>
          </w:tcPr>
          <w:p w14:paraId="5BF98449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列名称</w:t>
            </w:r>
          </w:p>
        </w:tc>
        <w:tc>
          <w:tcPr>
            <w:tcW w:w="1788" w:type="dxa"/>
          </w:tcPr>
          <w:p w14:paraId="0E54D55D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6EC5FC9A" w14:textId="77777777">
        <w:trPr>
          <w:jc w:val="center"/>
        </w:trPr>
        <w:tc>
          <w:tcPr>
            <w:tcW w:w="2385" w:type="dxa"/>
          </w:tcPr>
          <w:p w14:paraId="37FCEB8B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数据类型</w:t>
            </w:r>
          </w:p>
        </w:tc>
        <w:tc>
          <w:tcPr>
            <w:tcW w:w="3889" w:type="dxa"/>
          </w:tcPr>
          <w:p w14:paraId="7CE501A5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列数据类型，参考</w:t>
            </w: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pg_types</w:t>
            </w:r>
            <w:proofErr w:type="spellEnd"/>
          </w:p>
        </w:tc>
        <w:tc>
          <w:tcPr>
            <w:tcW w:w="1788" w:type="dxa"/>
          </w:tcPr>
          <w:p w14:paraId="787D0216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6CE48687" w14:textId="77777777">
        <w:trPr>
          <w:jc w:val="center"/>
        </w:trPr>
        <w:tc>
          <w:tcPr>
            <w:tcW w:w="2385" w:type="dxa"/>
          </w:tcPr>
          <w:p w14:paraId="3C788E77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精度</w:t>
            </w:r>
            <w:r>
              <w:rPr>
                <w:rFonts w:hint="eastAsia"/>
                <w:color w:val="000000" w:themeColor="text1"/>
                <w:lang w:eastAsia="zh-CN"/>
              </w:rPr>
              <w:t>/</w:t>
            </w:r>
            <w:r>
              <w:rPr>
                <w:rFonts w:hint="eastAsia"/>
                <w:color w:val="000000" w:themeColor="text1"/>
                <w:lang w:eastAsia="zh-CN"/>
              </w:rPr>
              <w:t>大小</w:t>
            </w:r>
          </w:p>
        </w:tc>
        <w:tc>
          <w:tcPr>
            <w:tcW w:w="3889" w:type="dxa"/>
          </w:tcPr>
          <w:p w14:paraId="77FE4212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针对</w:t>
            </w:r>
            <w:r>
              <w:rPr>
                <w:rFonts w:hint="eastAsia"/>
                <w:color w:val="000000" w:themeColor="text1"/>
                <w:lang w:eastAsia="zh-CN"/>
              </w:rPr>
              <w:t>decimal</w:t>
            </w:r>
            <w:r>
              <w:rPr>
                <w:rFonts w:hint="eastAsia"/>
                <w:color w:val="000000" w:themeColor="text1"/>
                <w:lang w:eastAsia="zh-CN"/>
              </w:rPr>
              <w:t>等数字类型设定精度</w:t>
            </w:r>
          </w:p>
        </w:tc>
        <w:tc>
          <w:tcPr>
            <w:tcW w:w="1788" w:type="dxa"/>
          </w:tcPr>
          <w:p w14:paraId="70399A62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  <w:tr w:rsidR="00EE754E" w14:paraId="79B6C9A7" w14:textId="77777777">
        <w:trPr>
          <w:jc w:val="center"/>
        </w:trPr>
        <w:tc>
          <w:tcPr>
            <w:tcW w:w="2385" w:type="dxa"/>
          </w:tcPr>
          <w:p w14:paraId="1609DCA9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列约束</w:t>
            </w:r>
          </w:p>
        </w:tc>
        <w:tc>
          <w:tcPr>
            <w:tcW w:w="3889" w:type="dxa"/>
          </w:tcPr>
          <w:p w14:paraId="1362FD5D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非空、唯一、缺省</w:t>
            </w:r>
          </w:p>
        </w:tc>
        <w:tc>
          <w:tcPr>
            <w:tcW w:w="1788" w:type="dxa"/>
          </w:tcPr>
          <w:p w14:paraId="579E9494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  <w:tr w:rsidR="00EE754E" w14:paraId="2708E585" w14:textId="77777777">
        <w:trPr>
          <w:jc w:val="center"/>
        </w:trPr>
        <w:tc>
          <w:tcPr>
            <w:tcW w:w="2385" w:type="dxa"/>
          </w:tcPr>
          <w:p w14:paraId="74630E57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列描述</w:t>
            </w:r>
          </w:p>
        </w:tc>
        <w:tc>
          <w:tcPr>
            <w:tcW w:w="3889" w:type="dxa"/>
          </w:tcPr>
          <w:p w14:paraId="172A176B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Comment</w:t>
            </w:r>
          </w:p>
        </w:tc>
        <w:tc>
          <w:tcPr>
            <w:tcW w:w="1788" w:type="dxa"/>
          </w:tcPr>
          <w:p w14:paraId="44D1286E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</w:tbl>
    <w:p w14:paraId="1B59E5D4" w14:textId="77777777" w:rsidR="00EE754E" w:rsidRDefault="00EE754E">
      <w:pPr>
        <w:rPr>
          <w:lang w:eastAsia="zh-CN"/>
        </w:rPr>
      </w:pPr>
    </w:p>
    <w:p w14:paraId="62D2A691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85"/>
        <w:gridCol w:w="3337"/>
        <w:gridCol w:w="2385"/>
      </w:tblGrid>
      <w:tr w:rsidR="00EE754E" w14:paraId="4CC1912C" w14:textId="77777777">
        <w:trPr>
          <w:trHeight w:val="354"/>
          <w:jc w:val="center"/>
        </w:trPr>
        <w:tc>
          <w:tcPr>
            <w:tcW w:w="2385" w:type="dxa"/>
            <w:shd w:val="clear" w:color="auto" w:fill="365F91" w:themeFill="accent1" w:themeFillShade="BF"/>
          </w:tcPr>
          <w:p w14:paraId="464CFD7D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lastRenderedPageBreak/>
              <w:t>参数</w:t>
            </w:r>
          </w:p>
        </w:tc>
        <w:tc>
          <w:tcPr>
            <w:tcW w:w="3337" w:type="dxa"/>
            <w:shd w:val="clear" w:color="auto" w:fill="365F91" w:themeFill="accent1" w:themeFillShade="BF"/>
          </w:tcPr>
          <w:p w14:paraId="12A58512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2385" w:type="dxa"/>
            <w:shd w:val="clear" w:color="auto" w:fill="365F91" w:themeFill="accent1" w:themeFillShade="BF"/>
          </w:tcPr>
          <w:p w14:paraId="72EEC327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是否非空</w:t>
            </w:r>
          </w:p>
        </w:tc>
      </w:tr>
      <w:tr w:rsidR="00EE754E" w14:paraId="4C30AA8D" w14:textId="77777777">
        <w:trPr>
          <w:jc w:val="center"/>
        </w:trPr>
        <w:tc>
          <w:tcPr>
            <w:tcW w:w="2385" w:type="dxa"/>
          </w:tcPr>
          <w:p w14:paraId="38EB354D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</w:p>
        </w:tc>
        <w:tc>
          <w:tcPr>
            <w:tcW w:w="3337" w:type="dxa"/>
          </w:tcPr>
          <w:p w14:paraId="3268AF87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Jdbc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>执行结果</w:t>
            </w:r>
          </w:p>
        </w:tc>
        <w:tc>
          <w:tcPr>
            <w:tcW w:w="2385" w:type="dxa"/>
          </w:tcPr>
          <w:p w14:paraId="75229EBD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3E9B8DA6" w14:textId="77777777">
        <w:trPr>
          <w:jc w:val="center"/>
        </w:trPr>
        <w:tc>
          <w:tcPr>
            <w:tcW w:w="2385" w:type="dxa"/>
          </w:tcPr>
          <w:p w14:paraId="020BC0AA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msg</w:t>
            </w:r>
          </w:p>
        </w:tc>
        <w:tc>
          <w:tcPr>
            <w:tcW w:w="3337" w:type="dxa"/>
          </w:tcPr>
          <w:p w14:paraId="17EADA48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Jdbc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>执行结果，错误信息</w:t>
            </w:r>
          </w:p>
        </w:tc>
        <w:tc>
          <w:tcPr>
            <w:tcW w:w="2385" w:type="dxa"/>
          </w:tcPr>
          <w:p w14:paraId="27C4A931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</w:tbl>
    <w:p w14:paraId="7095F2C4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438F44C3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外部接口</w:t>
      </w:r>
    </w:p>
    <w:p w14:paraId="6A4DB48B" w14:textId="77777777" w:rsidR="00EE754E" w:rsidRDefault="00000000">
      <w:pPr>
        <w:pStyle w:val="4"/>
        <w:rPr>
          <w:lang w:eastAsia="zh-CN"/>
        </w:rPr>
      </w:pPr>
      <w:r>
        <w:rPr>
          <w:rFonts w:hint="eastAsia"/>
          <w:lang w:eastAsia="zh-CN"/>
        </w:rPr>
        <w:t>创建列对象</w:t>
      </w:r>
    </w:p>
    <w:p w14:paraId="4214322E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1BD5E7F4" w14:textId="77777777" w:rsidR="00EE754E" w:rsidRDefault="00000000">
      <w:pPr>
        <w:ind w:firstLine="420"/>
        <w:rPr>
          <w:lang w:eastAsia="zh-CN"/>
        </w:rPr>
      </w:pPr>
      <w:r>
        <w:rPr>
          <w:rFonts w:hint="eastAsia"/>
          <w:lang w:eastAsia="zh-CN"/>
        </w:rPr>
        <w:t>新建列发起</w:t>
      </w: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alter table add column </w:t>
      </w:r>
      <w:r>
        <w:rPr>
          <w:rFonts w:hint="eastAsia"/>
          <w:lang w:eastAsia="zh-CN"/>
        </w:rPr>
        <w:t>请求；</w:t>
      </w:r>
    </w:p>
    <w:p w14:paraId="78303BED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6D77ED74" w14:textId="77777777" w:rsidR="00EE754E" w:rsidRDefault="00000000">
      <w:pPr>
        <w:pStyle w:val="a0"/>
        <w:ind w:firstLine="42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返回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请求结果；</w:t>
      </w:r>
    </w:p>
    <w:p w14:paraId="2CDD6CCF" w14:textId="77777777" w:rsidR="00EE754E" w:rsidRDefault="00EE754E">
      <w:pPr>
        <w:pStyle w:val="a0"/>
        <w:ind w:firstLineChars="0" w:firstLine="0"/>
        <w:rPr>
          <w:color w:val="000000" w:themeColor="text1"/>
          <w:lang w:eastAsia="zh-CN"/>
        </w:rPr>
      </w:pPr>
    </w:p>
    <w:p w14:paraId="45A409CE" w14:textId="77777777" w:rsidR="00EE754E" w:rsidRDefault="00000000">
      <w:pPr>
        <w:pStyle w:val="4"/>
        <w:rPr>
          <w:lang w:eastAsia="zh-CN"/>
        </w:rPr>
      </w:pPr>
      <w:r>
        <w:rPr>
          <w:rFonts w:hint="eastAsia"/>
          <w:lang w:eastAsia="zh-CN"/>
        </w:rPr>
        <w:t>修改列对象</w:t>
      </w:r>
    </w:p>
    <w:p w14:paraId="4118FE0D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76D706DF" w14:textId="77777777" w:rsidR="00EE754E" w:rsidRDefault="00000000">
      <w:pPr>
        <w:ind w:firstLine="420"/>
        <w:rPr>
          <w:lang w:eastAsia="zh-CN"/>
        </w:rPr>
      </w:pPr>
      <w:r>
        <w:rPr>
          <w:rFonts w:hint="eastAsia"/>
          <w:lang w:eastAsia="zh-CN"/>
        </w:rPr>
        <w:t>修改列发起</w:t>
      </w: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alter table alter column </w:t>
      </w:r>
      <w:r>
        <w:rPr>
          <w:rFonts w:hint="eastAsia"/>
          <w:lang w:eastAsia="zh-CN"/>
        </w:rPr>
        <w:t>请求；</w:t>
      </w:r>
    </w:p>
    <w:p w14:paraId="322F8429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63EDE924" w14:textId="77777777" w:rsidR="00EE754E" w:rsidRDefault="00000000">
      <w:pPr>
        <w:pStyle w:val="a0"/>
        <w:ind w:firstLine="420"/>
        <w:rPr>
          <w:color w:val="0000FF"/>
          <w:lang w:eastAsia="zh-CN"/>
        </w:rPr>
      </w:pPr>
      <w:r>
        <w:rPr>
          <w:rFonts w:hint="eastAsia"/>
          <w:color w:val="000000" w:themeColor="text1"/>
          <w:lang w:eastAsia="zh-CN"/>
        </w:rPr>
        <w:t>返回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请求结果；</w:t>
      </w:r>
    </w:p>
    <w:p w14:paraId="3915F886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1AEBFC7B" w14:textId="77777777" w:rsidR="00EE754E" w:rsidRDefault="00000000">
      <w:pPr>
        <w:pStyle w:val="4"/>
        <w:rPr>
          <w:lang w:eastAsia="zh-CN"/>
        </w:rPr>
      </w:pPr>
      <w:r>
        <w:rPr>
          <w:rFonts w:hint="eastAsia"/>
          <w:lang w:eastAsia="zh-CN"/>
        </w:rPr>
        <w:t>删除列对象</w:t>
      </w:r>
    </w:p>
    <w:p w14:paraId="6A41BF51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77556EF3" w14:textId="77777777" w:rsidR="00EE754E" w:rsidRDefault="00000000">
      <w:pPr>
        <w:ind w:firstLine="420"/>
        <w:rPr>
          <w:lang w:eastAsia="zh-CN"/>
        </w:rPr>
      </w:pPr>
      <w:r>
        <w:rPr>
          <w:rFonts w:hint="eastAsia"/>
          <w:lang w:eastAsia="zh-CN"/>
        </w:rPr>
        <w:t>修改列发起</w:t>
      </w: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alter table alter column</w:t>
      </w:r>
      <w:r>
        <w:rPr>
          <w:rFonts w:hint="eastAsia"/>
          <w:lang w:eastAsia="zh-CN"/>
        </w:rPr>
        <w:t>请求；</w:t>
      </w:r>
    </w:p>
    <w:p w14:paraId="238E4907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249468FC" w14:textId="77777777" w:rsidR="00EE754E" w:rsidRDefault="00000000">
      <w:pPr>
        <w:pStyle w:val="a0"/>
        <w:ind w:firstLine="420"/>
        <w:rPr>
          <w:color w:val="0000FF"/>
          <w:lang w:eastAsia="zh-CN"/>
        </w:rPr>
      </w:pPr>
      <w:r>
        <w:rPr>
          <w:rFonts w:hint="eastAsia"/>
          <w:color w:val="000000" w:themeColor="text1"/>
          <w:lang w:eastAsia="zh-CN"/>
        </w:rPr>
        <w:t>返回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结果；</w:t>
      </w:r>
    </w:p>
    <w:p w14:paraId="6C8C6469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60F4FA51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正反向行为</w:t>
      </w:r>
    </w:p>
    <w:p w14:paraId="3133DE1A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生效说明</w:t>
      </w:r>
    </w:p>
    <w:p w14:paraId="2DDC5BC5" w14:textId="77777777" w:rsidR="00EE754E" w:rsidRDefault="00000000">
      <w:pPr>
        <w:pStyle w:val="a0"/>
        <w:ind w:firstLine="420"/>
        <w:rPr>
          <w:lang w:eastAsia="zh-CN"/>
        </w:rPr>
      </w:pPr>
      <w:r>
        <w:rPr>
          <w:rFonts w:hint="eastAsia"/>
          <w:lang w:eastAsia="zh-CN"/>
        </w:rPr>
        <w:t>创建</w:t>
      </w:r>
      <w:proofErr w:type="gramStart"/>
      <w:r>
        <w:rPr>
          <w:rFonts w:hint="eastAsia"/>
          <w:lang w:eastAsia="zh-CN"/>
        </w:rPr>
        <w:t>列成功</w:t>
      </w:r>
      <w:proofErr w:type="gramEnd"/>
      <w:r>
        <w:rPr>
          <w:rFonts w:hint="eastAsia"/>
          <w:lang w:eastAsia="zh-CN"/>
        </w:rPr>
        <w:t>后，浏览器树的表节点下，</w:t>
      </w:r>
      <w:proofErr w:type="gramStart"/>
      <w:r>
        <w:rPr>
          <w:rFonts w:hint="eastAsia"/>
          <w:lang w:eastAsia="zh-CN"/>
        </w:rPr>
        <w:t>列对象</w:t>
      </w:r>
      <w:proofErr w:type="gramEnd"/>
      <w:r>
        <w:rPr>
          <w:rFonts w:hint="eastAsia"/>
          <w:lang w:eastAsia="zh-CN"/>
        </w:rPr>
        <w:t>列表自动刷新；</w:t>
      </w:r>
    </w:p>
    <w:p w14:paraId="79B9639D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提示信息</w:t>
      </w:r>
    </w:p>
    <w:p w14:paraId="582F7013" w14:textId="77777777" w:rsidR="00EE754E" w:rsidRDefault="00000000">
      <w:pPr>
        <w:pStyle w:val="a0"/>
        <w:ind w:firstLine="420"/>
        <w:rPr>
          <w:lang w:eastAsia="zh-CN"/>
        </w:rPr>
      </w:pPr>
      <w:r>
        <w:rPr>
          <w:rFonts w:hint="eastAsia"/>
          <w:lang w:eastAsia="zh-CN"/>
        </w:rPr>
        <w:t>如果创建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编辑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修改</w:t>
      </w:r>
      <w:proofErr w:type="gramStart"/>
      <w:r>
        <w:rPr>
          <w:rFonts w:hint="eastAsia"/>
          <w:lang w:eastAsia="zh-CN"/>
        </w:rPr>
        <w:t>列对象</w:t>
      </w:r>
      <w:proofErr w:type="gramEnd"/>
      <w:r>
        <w:rPr>
          <w:rFonts w:hint="eastAsia"/>
          <w:lang w:eastAsia="zh-CN"/>
        </w:rPr>
        <w:t>发生</w:t>
      </w: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错误，则提示错误信息；</w:t>
      </w:r>
    </w:p>
    <w:p w14:paraId="2EEB746D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19DE462D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安全性</w:t>
      </w:r>
    </w:p>
    <w:p w14:paraId="7F36F83F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登录安全</w:t>
      </w:r>
    </w:p>
    <w:p w14:paraId="7ADE8929" w14:textId="77777777" w:rsidR="00EE754E" w:rsidRDefault="00EE754E">
      <w:pPr>
        <w:pStyle w:val="a0"/>
        <w:ind w:firstLine="420"/>
        <w:rPr>
          <w:lang w:eastAsia="zh-CN"/>
        </w:rPr>
      </w:pPr>
    </w:p>
    <w:p w14:paraId="4640E8E6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影响范围</w:t>
      </w:r>
    </w:p>
    <w:p w14:paraId="433394E6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指标相关</w:t>
      </w:r>
    </w:p>
    <w:p w14:paraId="2CE41120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关键资源指标</w:t>
      </w:r>
    </w:p>
    <w:p w14:paraId="4471BCBC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系统性指标</w:t>
      </w:r>
    </w:p>
    <w:p w14:paraId="5A625668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性能指标</w:t>
      </w:r>
    </w:p>
    <w:p w14:paraId="0999B305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其他说明</w:t>
      </w:r>
    </w:p>
    <w:p w14:paraId="6875751F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7D1B09D7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1155664F" w14:textId="77777777" w:rsidR="00EE754E" w:rsidRDefault="00000000">
      <w:pPr>
        <w:pStyle w:val="1"/>
        <w:rPr>
          <w:lang w:eastAsia="zh-CN"/>
        </w:rPr>
      </w:pPr>
      <w:r>
        <w:rPr>
          <w:rFonts w:hint="eastAsia"/>
          <w:lang w:eastAsia="zh-CN"/>
        </w:rPr>
        <w:t>约束对象</w:t>
      </w:r>
      <w:r>
        <w:rPr>
          <w:lang w:eastAsia="zh-CN"/>
        </w:rPr>
        <w:t>管理</w:t>
      </w:r>
    </w:p>
    <w:p w14:paraId="14429914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功能简述</w:t>
      </w:r>
    </w:p>
    <w:p w14:paraId="59F74677" w14:textId="77777777" w:rsidR="00EE754E" w:rsidRDefault="00000000">
      <w:pPr>
        <w:pStyle w:val="a0"/>
        <w:numPr>
          <w:ilvl w:val="0"/>
          <w:numId w:val="1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创建约束，用户通过可视化界面填写约束信息，发起约束创建；</w:t>
      </w:r>
    </w:p>
    <w:p w14:paraId="7E5737E4" w14:textId="77777777" w:rsidR="00EE754E" w:rsidRDefault="00000000">
      <w:pPr>
        <w:pStyle w:val="a0"/>
        <w:numPr>
          <w:ilvl w:val="0"/>
          <w:numId w:val="1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编辑约束，用户对已存在的约束，变更约束信息，进行约束创建；</w:t>
      </w:r>
    </w:p>
    <w:p w14:paraId="73081EE9" w14:textId="77777777" w:rsidR="00EE754E" w:rsidRDefault="00000000">
      <w:pPr>
        <w:pStyle w:val="a0"/>
        <w:numPr>
          <w:ilvl w:val="0"/>
          <w:numId w:val="1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删除约束，用户指定约束进行删除；</w:t>
      </w:r>
    </w:p>
    <w:p w14:paraId="1996BEDE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4725059E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功能说明</w:t>
      </w:r>
    </w:p>
    <w:p w14:paraId="7255565D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创建约束</w:t>
      </w:r>
    </w:p>
    <w:p w14:paraId="4EDF1111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创建约束，用户通过可视化界面填写约束信息，发起创建约束请求，后台发起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请求：</w:t>
      </w:r>
      <w:r>
        <w:rPr>
          <w:rFonts w:hint="eastAsia"/>
          <w:color w:val="000000" w:themeColor="text1"/>
          <w:lang w:eastAsia="zh-CN"/>
        </w:rPr>
        <w:t>create constraint xxx</w:t>
      </w:r>
      <w:r>
        <w:rPr>
          <w:rFonts w:hint="eastAsia"/>
          <w:color w:val="000000" w:themeColor="text1"/>
          <w:lang w:eastAsia="zh-CN"/>
        </w:rPr>
        <w:t>；</w:t>
      </w:r>
    </w:p>
    <w:p w14:paraId="5E9E8693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编辑约束，用户对约束进行编辑操作，后台根据编辑内容，发起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：</w:t>
      </w:r>
      <w:r>
        <w:rPr>
          <w:rFonts w:hint="eastAsia"/>
          <w:color w:val="000000" w:themeColor="text1"/>
          <w:lang w:eastAsia="zh-CN"/>
        </w:rPr>
        <w:t>alter constraint xxx</w:t>
      </w:r>
      <w:r>
        <w:rPr>
          <w:rFonts w:hint="eastAsia"/>
          <w:color w:val="000000" w:themeColor="text1"/>
          <w:lang w:eastAsia="zh-CN"/>
        </w:rPr>
        <w:t>；</w:t>
      </w:r>
    </w:p>
    <w:p w14:paraId="029DA799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删除约束，用户指定删除约束，发起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：</w:t>
      </w:r>
      <w:r>
        <w:rPr>
          <w:rFonts w:hint="eastAsia"/>
          <w:color w:val="000000" w:themeColor="text1"/>
          <w:lang w:eastAsia="zh-CN"/>
        </w:rPr>
        <w:t>drop constraint xxx</w:t>
      </w:r>
      <w:r>
        <w:rPr>
          <w:rFonts w:hint="eastAsia"/>
          <w:color w:val="000000" w:themeColor="text1"/>
          <w:lang w:eastAsia="zh-CN"/>
        </w:rPr>
        <w:t>请求；</w:t>
      </w:r>
    </w:p>
    <w:p w14:paraId="75334529" w14:textId="77777777" w:rsidR="00EE754E" w:rsidRDefault="00EE754E">
      <w:pPr>
        <w:pStyle w:val="a0"/>
        <w:ind w:left="420" w:firstLineChars="0" w:firstLine="0"/>
        <w:rPr>
          <w:color w:val="000000" w:themeColor="text1"/>
          <w:lang w:eastAsia="zh-CN"/>
        </w:rPr>
      </w:pPr>
    </w:p>
    <w:p w14:paraId="4AF13905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使用流程</w:t>
      </w:r>
    </w:p>
    <w:p w14:paraId="232560CA" w14:textId="77777777" w:rsidR="00EE754E" w:rsidRDefault="00000000">
      <w:pPr>
        <w:pStyle w:val="a0"/>
        <w:tabs>
          <w:tab w:val="left" w:pos="840"/>
        </w:tabs>
        <w:ind w:left="420" w:firstLineChars="0" w:firstLine="0"/>
        <w:rPr>
          <w:color w:val="0000FF"/>
          <w:lang w:eastAsia="zh-CN"/>
        </w:rPr>
      </w:pPr>
      <w:r>
        <w:rPr>
          <w:noProof/>
        </w:rPr>
        <w:drawing>
          <wp:inline distT="0" distB="0" distL="114300" distR="114300" wp14:anchorId="751ADE51" wp14:editId="22CFCD27">
            <wp:extent cx="5939155" cy="3301365"/>
            <wp:effectExtent l="0" t="0" r="4445" b="133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F567" w14:textId="77777777" w:rsidR="00EE754E" w:rsidRDefault="00EE754E">
      <w:pPr>
        <w:pStyle w:val="a0"/>
        <w:tabs>
          <w:tab w:val="left" w:pos="840"/>
        </w:tabs>
        <w:ind w:firstLineChars="0" w:firstLine="0"/>
        <w:rPr>
          <w:color w:val="0000FF"/>
          <w:lang w:eastAsia="zh-CN"/>
        </w:rPr>
      </w:pPr>
    </w:p>
    <w:p w14:paraId="2F197052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配置参数和文件</w:t>
      </w:r>
    </w:p>
    <w:p w14:paraId="7DF6D606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数据相关性</w:t>
      </w:r>
    </w:p>
    <w:p w14:paraId="017D9507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接口信息</w:t>
      </w:r>
    </w:p>
    <w:p w14:paraId="49CACFEF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约束对象管理接口</w:t>
      </w:r>
    </w:p>
    <w:p w14:paraId="0497EBFB" w14:textId="77777777" w:rsidR="00EE754E" w:rsidRDefault="00000000">
      <w:pPr>
        <w:pStyle w:val="4"/>
        <w:rPr>
          <w:lang w:eastAsia="zh-CN"/>
        </w:rPr>
      </w:pPr>
      <w:r>
        <w:rPr>
          <w:rFonts w:hint="eastAsia"/>
          <w:lang w:eastAsia="zh-CN"/>
        </w:rPr>
        <w:t>新建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编辑约束接口</w:t>
      </w:r>
    </w:p>
    <w:p w14:paraId="5344A731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85"/>
        <w:gridCol w:w="3889"/>
        <w:gridCol w:w="1788"/>
      </w:tblGrid>
      <w:tr w:rsidR="00EE754E" w14:paraId="72B5A5F9" w14:textId="77777777">
        <w:trPr>
          <w:trHeight w:val="354"/>
          <w:jc w:val="center"/>
        </w:trPr>
        <w:tc>
          <w:tcPr>
            <w:tcW w:w="2385" w:type="dxa"/>
            <w:shd w:val="clear" w:color="auto" w:fill="365F91" w:themeFill="accent1" w:themeFillShade="BF"/>
          </w:tcPr>
          <w:p w14:paraId="0BCEE6AF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字典</w:t>
            </w:r>
          </w:p>
        </w:tc>
        <w:tc>
          <w:tcPr>
            <w:tcW w:w="3889" w:type="dxa"/>
            <w:shd w:val="clear" w:color="auto" w:fill="365F91" w:themeFill="accent1" w:themeFillShade="BF"/>
          </w:tcPr>
          <w:p w14:paraId="1B747FEC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1788" w:type="dxa"/>
            <w:shd w:val="clear" w:color="auto" w:fill="365F91" w:themeFill="accent1" w:themeFillShade="BF"/>
          </w:tcPr>
          <w:p w14:paraId="5F5C4AFD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是否必填</w:t>
            </w:r>
          </w:p>
        </w:tc>
      </w:tr>
      <w:tr w:rsidR="00EE754E" w14:paraId="7679D071" w14:textId="77777777">
        <w:trPr>
          <w:jc w:val="center"/>
        </w:trPr>
        <w:tc>
          <w:tcPr>
            <w:tcW w:w="2385" w:type="dxa"/>
          </w:tcPr>
          <w:p w14:paraId="3DAD2809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约束对象</w:t>
            </w:r>
          </w:p>
        </w:tc>
        <w:tc>
          <w:tcPr>
            <w:tcW w:w="3889" w:type="dxa"/>
          </w:tcPr>
          <w:p w14:paraId="36E5AE5F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约束目标，这里指</w:t>
            </w:r>
            <w:proofErr w:type="gramStart"/>
            <w:r>
              <w:rPr>
                <w:rFonts w:hint="eastAsia"/>
                <w:color w:val="000000" w:themeColor="text1"/>
                <w:lang w:eastAsia="zh-CN"/>
              </w:rPr>
              <w:t>表对象</w:t>
            </w:r>
            <w:proofErr w:type="gramEnd"/>
          </w:p>
        </w:tc>
        <w:tc>
          <w:tcPr>
            <w:tcW w:w="1788" w:type="dxa"/>
          </w:tcPr>
          <w:p w14:paraId="245F48D5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569A4781" w14:textId="77777777">
        <w:trPr>
          <w:jc w:val="center"/>
        </w:trPr>
        <w:tc>
          <w:tcPr>
            <w:tcW w:w="2385" w:type="dxa"/>
          </w:tcPr>
          <w:p w14:paraId="3A3E80AD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约束名称</w:t>
            </w:r>
          </w:p>
        </w:tc>
        <w:tc>
          <w:tcPr>
            <w:tcW w:w="3889" w:type="dxa"/>
          </w:tcPr>
          <w:p w14:paraId="0ADB4FFB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约束名称</w:t>
            </w:r>
          </w:p>
        </w:tc>
        <w:tc>
          <w:tcPr>
            <w:tcW w:w="1788" w:type="dxa"/>
          </w:tcPr>
          <w:p w14:paraId="1A980F93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7C2BE274" w14:textId="77777777">
        <w:trPr>
          <w:jc w:val="center"/>
        </w:trPr>
        <w:tc>
          <w:tcPr>
            <w:tcW w:w="2385" w:type="dxa"/>
          </w:tcPr>
          <w:p w14:paraId="77B5F62D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约束类型</w:t>
            </w:r>
          </w:p>
        </w:tc>
        <w:tc>
          <w:tcPr>
            <w:tcW w:w="3889" w:type="dxa"/>
          </w:tcPr>
          <w:p w14:paraId="1AB22625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检查、唯一、主键、</w:t>
            </w:r>
            <w:proofErr w:type="gramStart"/>
            <w:r>
              <w:rPr>
                <w:rFonts w:hint="eastAsia"/>
                <w:color w:val="000000" w:themeColor="text1"/>
                <w:lang w:eastAsia="zh-CN"/>
              </w:rPr>
              <w:t>外键</w:t>
            </w:r>
            <w:proofErr w:type="gramEnd"/>
          </w:p>
        </w:tc>
        <w:tc>
          <w:tcPr>
            <w:tcW w:w="1788" w:type="dxa"/>
          </w:tcPr>
          <w:p w14:paraId="3F6E0E6B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70B82294" w14:textId="77777777">
        <w:trPr>
          <w:jc w:val="center"/>
        </w:trPr>
        <w:tc>
          <w:tcPr>
            <w:tcW w:w="2385" w:type="dxa"/>
          </w:tcPr>
          <w:p w14:paraId="3A9B7633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表达式</w:t>
            </w:r>
          </w:p>
        </w:tc>
        <w:tc>
          <w:tcPr>
            <w:tcW w:w="3889" w:type="dxa"/>
          </w:tcPr>
          <w:p w14:paraId="79125851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表达式</w:t>
            </w:r>
          </w:p>
        </w:tc>
        <w:tc>
          <w:tcPr>
            <w:tcW w:w="1788" w:type="dxa"/>
          </w:tcPr>
          <w:p w14:paraId="4FD31ACE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</w:tbl>
    <w:p w14:paraId="63138E7C" w14:textId="77777777" w:rsidR="00EE754E" w:rsidRDefault="00EE754E">
      <w:pPr>
        <w:rPr>
          <w:lang w:eastAsia="zh-CN"/>
        </w:rPr>
      </w:pPr>
    </w:p>
    <w:p w14:paraId="004E1BAB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85"/>
        <w:gridCol w:w="3337"/>
        <w:gridCol w:w="2385"/>
      </w:tblGrid>
      <w:tr w:rsidR="00EE754E" w14:paraId="7B05485D" w14:textId="77777777">
        <w:trPr>
          <w:trHeight w:val="354"/>
          <w:jc w:val="center"/>
        </w:trPr>
        <w:tc>
          <w:tcPr>
            <w:tcW w:w="2385" w:type="dxa"/>
            <w:shd w:val="clear" w:color="auto" w:fill="365F91" w:themeFill="accent1" w:themeFillShade="BF"/>
          </w:tcPr>
          <w:p w14:paraId="4F8822D2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参数</w:t>
            </w:r>
          </w:p>
        </w:tc>
        <w:tc>
          <w:tcPr>
            <w:tcW w:w="3337" w:type="dxa"/>
            <w:shd w:val="clear" w:color="auto" w:fill="365F91" w:themeFill="accent1" w:themeFillShade="BF"/>
          </w:tcPr>
          <w:p w14:paraId="34ACB8DE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2385" w:type="dxa"/>
            <w:shd w:val="clear" w:color="auto" w:fill="365F91" w:themeFill="accent1" w:themeFillShade="BF"/>
          </w:tcPr>
          <w:p w14:paraId="613CF80F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是否非空</w:t>
            </w:r>
          </w:p>
        </w:tc>
      </w:tr>
      <w:tr w:rsidR="00EE754E" w14:paraId="3AB6438B" w14:textId="77777777">
        <w:trPr>
          <w:jc w:val="center"/>
        </w:trPr>
        <w:tc>
          <w:tcPr>
            <w:tcW w:w="2385" w:type="dxa"/>
          </w:tcPr>
          <w:p w14:paraId="14B60DBA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</w:p>
        </w:tc>
        <w:tc>
          <w:tcPr>
            <w:tcW w:w="3337" w:type="dxa"/>
          </w:tcPr>
          <w:p w14:paraId="27394874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Jdbc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>执行结果</w:t>
            </w:r>
          </w:p>
        </w:tc>
        <w:tc>
          <w:tcPr>
            <w:tcW w:w="2385" w:type="dxa"/>
          </w:tcPr>
          <w:p w14:paraId="5B9D403D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0C900DE1" w14:textId="77777777">
        <w:trPr>
          <w:jc w:val="center"/>
        </w:trPr>
        <w:tc>
          <w:tcPr>
            <w:tcW w:w="2385" w:type="dxa"/>
          </w:tcPr>
          <w:p w14:paraId="7D4A0E19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msg</w:t>
            </w:r>
          </w:p>
        </w:tc>
        <w:tc>
          <w:tcPr>
            <w:tcW w:w="3337" w:type="dxa"/>
          </w:tcPr>
          <w:p w14:paraId="1D0BD6C9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Jdbc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>执行结果，错误信息</w:t>
            </w:r>
          </w:p>
        </w:tc>
        <w:tc>
          <w:tcPr>
            <w:tcW w:w="2385" w:type="dxa"/>
          </w:tcPr>
          <w:p w14:paraId="6A3BA0AD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</w:tbl>
    <w:p w14:paraId="0D711BFA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474AF1E1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外部接口</w:t>
      </w:r>
    </w:p>
    <w:p w14:paraId="212E1716" w14:textId="77777777" w:rsidR="00EE754E" w:rsidRDefault="00000000">
      <w:pPr>
        <w:pStyle w:val="4"/>
        <w:rPr>
          <w:lang w:eastAsia="zh-CN"/>
        </w:rPr>
      </w:pPr>
      <w:proofErr w:type="spellStart"/>
      <w:r>
        <w:rPr>
          <w:lang w:eastAsia="zh-CN"/>
        </w:rPr>
        <w:t>Jdbc</w:t>
      </w:r>
      <w:proofErr w:type="spellEnd"/>
      <w:r>
        <w:rPr>
          <w:rFonts w:hint="eastAsia"/>
          <w:lang w:eastAsia="zh-CN"/>
        </w:rPr>
        <w:t>新建约束接口</w:t>
      </w:r>
    </w:p>
    <w:p w14:paraId="00387260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10887604" w14:textId="77777777" w:rsidR="00EE754E" w:rsidRDefault="00000000">
      <w:pPr>
        <w:ind w:firstLine="420"/>
        <w:rPr>
          <w:lang w:eastAsia="zh-CN"/>
        </w:rPr>
      </w:pPr>
      <w:r>
        <w:rPr>
          <w:rFonts w:hint="eastAsia"/>
          <w:lang w:eastAsia="zh-CN"/>
        </w:rPr>
        <w:t>新建约束接口，</w:t>
      </w: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请求：</w:t>
      </w:r>
      <w:r>
        <w:rPr>
          <w:rFonts w:hint="eastAsia"/>
          <w:color w:val="000000" w:themeColor="text1"/>
          <w:lang w:eastAsia="zh-CN"/>
        </w:rPr>
        <w:t>create constraint xxx</w:t>
      </w:r>
    </w:p>
    <w:p w14:paraId="5E242037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2AF4BEFF" w14:textId="77777777" w:rsidR="00EE754E" w:rsidRDefault="00000000">
      <w:pPr>
        <w:pStyle w:val="a0"/>
        <w:ind w:firstLine="42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返回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请求结果；</w:t>
      </w:r>
    </w:p>
    <w:p w14:paraId="0A50009A" w14:textId="77777777" w:rsidR="00EE754E" w:rsidRDefault="00EE754E">
      <w:pPr>
        <w:pStyle w:val="a0"/>
        <w:ind w:firstLine="420"/>
        <w:rPr>
          <w:color w:val="0000FF"/>
          <w:lang w:eastAsia="zh-CN"/>
        </w:rPr>
      </w:pPr>
    </w:p>
    <w:p w14:paraId="3A33BDC2" w14:textId="77777777" w:rsidR="00EE754E" w:rsidRDefault="00000000">
      <w:pPr>
        <w:pStyle w:val="4"/>
        <w:rPr>
          <w:lang w:eastAsia="zh-CN"/>
        </w:rPr>
      </w:pPr>
      <w:proofErr w:type="spellStart"/>
      <w:r>
        <w:rPr>
          <w:lang w:eastAsia="zh-CN"/>
        </w:rPr>
        <w:t>Jdb</w:t>
      </w:r>
      <w:r>
        <w:rPr>
          <w:rFonts w:hint="eastAsia"/>
          <w:lang w:eastAsia="zh-CN"/>
        </w:rPr>
        <w:t>c</w:t>
      </w:r>
      <w:proofErr w:type="spellEnd"/>
      <w:r>
        <w:rPr>
          <w:rFonts w:hint="eastAsia"/>
          <w:lang w:eastAsia="zh-CN"/>
        </w:rPr>
        <w:t>编辑约束接口</w:t>
      </w:r>
    </w:p>
    <w:p w14:paraId="6E037C96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16CF80C7" w14:textId="77777777" w:rsidR="00EE754E" w:rsidRDefault="00000000">
      <w:pPr>
        <w:ind w:firstLine="420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编辑约束接口，</w:t>
      </w: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请求：</w:t>
      </w:r>
      <w:r>
        <w:rPr>
          <w:rFonts w:hint="eastAsia"/>
          <w:color w:val="000000" w:themeColor="text1"/>
          <w:lang w:eastAsia="zh-CN"/>
        </w:rPr>
        <w:t>alter constraint xxx</w:t>
      </w:r>
    </w:p>
    <w:p w14:paraId="318C168E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664A0B44" w14:textId="77777777" w:rsidR="00EE754E" w:rsidRDefault="00000000">
      <w:pPr>
        <w:pStyle w:val="a0"/>
        <w:ind w:firstLine="42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返回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请求结果；</w:t>
      </w:r>
    </w:p>
    <w:p w14:paraId="419F2D0F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12906DDF" w14:textId="77777777" w:rsidR="00EE754E" w:rsidRDefault="00000000">
      <w:pPr>
        <w:pStyle w:val="4"/>
        <w:rPr>
          <w:lang w:eastAsia="zh-CN"/>
        </w:rPr>
      </w:pPr>
      <w:proofErr w:type="spellStart"/>
      <w:r>
        <w:rPr>
          <w:lang w:eastAsia="zh-CN"/>
        </w:rPr>
        <w:t>Jdb</w:t>
      </w:r>
      <w:r>
        <w:rPr>
          <w:rFonts w:hint="eastAsia"/>
          <w:lang w:eastAsia="zh-CN"/>
        </w:rPr>
        <w:t>c</w:t>
      </w:r>
      <w:proofErr w:type="spellEnd"/>
      <w:r>
        <w:rPr>
          <w:rFonts w:hint="eastAsia"/>
          <w:lang w:eastAsia="zh-CN"/>
        </w:rPr>
        <w:t>删除约束接口</w:t>
      </w:r>
    </w:p>
    <w:p w14:paraId="49D3BA2F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5A9A836D" w14:textId="77777777" w:rsidR="00EE754E" w:rsidRDefault="00000000">
      <w:pPr>
        <w:ind w:firstLine="420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删除约束接口，</w:t>
      </w: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请求：</w:t>
      </w:r>
      <w:r>
        <w:rPr>
          <w:color w:val="000000" w:themeColor="text1"/>
          <w:lang w:eastAsia="zh-CN"/>
        </w:rPr>
        <w:t xml:space="preserve">drop </w:t>
      </w:r>
      <w:r>
        <w:rPr>
          <w:rFonts w:hint="eastAsia"/>
          <w:color w:val="000000" w:themeColor="text1"/>
          <w:lang w:eastAsia="zh-CN"/>
        </w:rPr>
        <w:t>constraint xxx</w:t>
      </w:r>
    </w:p>
    <w:p w14:paraId="74B0CB14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3D6BC057" w14:textId="77777777" w:rsidR="00EE754E" w:rsidRDefault="00000000">
      <w:pPr>
        <w:pStyle w:val="a0"/>
        <w:ind w:firstLine="42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返回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请求结果；</w:t>
      </w:r>
    </w:p>
    <w:p w14:paraId="69BEB008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5374085C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25718904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正反向行为</w:t>
      </w:r>
    </w:p>
    <w:p w14:paraId="0FA21EE5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生效说明</w:t>
      </w:r>
    </w:p>
    <w:p w14:paraId="5987F2C2" w14:textId="77777777" w:rsidR="00EE754E" w:rsidRDefault="00000000">
      <w:pPr>
        <w:pStyle w:val="a0"/>
        <w:ind w:firstLine="420"/>
        <w:rPr>
          <w:lang w:eastAsia="zh-CN"/>
        </w:rPr>
      </w:pPr>
      <w:r>
        <w:rPr>
          <w:rFonts w:hint="eastAsia"/>
          <w:lang w:eastAsia="zh-CN"/>
        </w:rPr>
        <w:t>创建约束成功后，在对象浏览器树的</w:t>
      </w:r>
      <w:proofErr w:type="gramStart"/>
      <w:r>
        <w:rPr>
          <w:rFonts w:hint="eastAsia"/>
          <w:lang w:eastAsia="zh-CN"/>
        </w:rPr>
        <w:t>约束组</w:t>
      </w:r>
      <w:proofErr w:type="gramEnd"/>
      <w:r>
        <w:rPr>
          <w:rFonts w:hint="eastAsia"/>
          <w:lang w:eastAsia="zh-CN"/>
        </w:rPr>
        <w:t>下，展示创建成功的约束对象；</w:t>
      </w:r>
    </w:p>
    <w:p w14:paraId="4F78E5D3" w14:textId="77777777" w:rsidR="00EE754E" w:rsidRDefault="00EE754E">
      <w:pPr>
        <w:pStyle w:val="a0"/>
        <w:ind w:firstLine="420"/>
        <w:rPr>
          <w:lang w:eastAsia="zh-CN"/>
        </w:rPr>
      </w:pPr>
    </w:p>
    <w:p w14:paraId="6C15B853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提示信息</w:t>
      </w:r>
    </w:p>
    <w:p w14:paraId="184D3ED7" w14:textId="77777777" w:rsidR="00EE754E" w:rsidRDefault="00000000">
      <w:pPr>
        <w:pStyle w:val="a0"/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编辑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删除失败时，则提示</w:t>
      </w: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错误信息；</w:t>
      </w:r>
    </w:p>
    <w:p w14:paraId="66708D27" w14:textId="77777777" w:rsidR="00EE754E" w:rsidRDefault="00EE754E">
      <w:pPr>
        <w:pStyle w:val="a0"/>
        <w:ind w:firstLineChars="0" w:firstLine="420"/>
        <w:rPr>
          <w:lang w:eastAsia="zh-CN"/>
        </w:rPr>
      </w:pPr>
    </w:p>
    <w:p w14:paraId="06E40336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安全性</w:t>
      </w:r>
    </w:p>
    <w:p w14:paraId="745BF3A0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影响范围</w:t>
      </w:r>
    </w:p>
    <w:p w14:paraId="069E2622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指标相关</w:t>
      </w:r>
    </w:p>
    <w:p w14:paraId="7C299421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关键资源指标</w:t>
      </w:r>
    </w:p>
    <w:p w14:paraId="6224B584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系统性指标</w:t>
      </w:r>
    </w:p>
    <w:p w14:paraId="355468CA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性能指标</w:t>
      </w:r>
    </w:p>
    <w:p w14:paraId="0244CD13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其他说明</w:t>
      </w:r>
    </w:p>
    <w:p w14:paraId="247C1484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472BD1CA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771C07F3" w14:textId="77777777" w:rsidR="00EE754E" w:rsidRDefault="00000000">
      <w:pPr>
        <w:pStyle w:val="1"/>
        <w:rPr>
          <w:lang w:eastAsia="zh-CN"/>
        </w:rPr>
      </w:pPr>
      <w:r>
        <w:rPr>
          <w:rFonts w:hint="eastAsia"/>
          <w:lang w:eastAsia="zh-CN"/>
        </w:rPr>
        <w:t>索引对象</w:t>
      </w:r>
      <w:r>
        <w:rPr>
          <w:lang w:eastAsia="zh-CN"/>
        </w:rPr>
        <w:t>管理</w:t>
      </w:r>
    </w:p>
    <w:p w14:paraId="0969DFC1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功能简述</w:t>
      </w:r>
    </w:p>
    <w:p w14:paraId="3DB9A6EF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16460507" w14:textId="77777777" w:rsidR="00EE754E" w:rsidRDefault="00000000">
      <w:pPr>
        <w:pStyle w:val="a0"/>
        <w:numPr>
          <w:ilvl w:val="0"/>
          <w:numId w:val="1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创建索引，用户通过可视化窗口填写索引信息，发起索引的创建；</w:t>
      </w:r>
    </w:p>
    <w:p w14:paraId="173BAE18" w14:textId="77777777" w:rsidR="00EE754E" w:rsidRDefault="00000000">
      <w:pPr>
        <w:pStyle w:val="a0"/>
        <w:numPr>
          <w:ilvl w:val="0"/>
          <w:numId w:val="1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编辑索引，用户对已存在的索引进行信息的展示和编辑；</w:t>
      </w:r>
    </w:p>
    <w:p w14:paraId="67928C4F" w14:textId="77777777" w:rsidR="00EE754E" w:rsidRDefault="00000000">
      <w:pPr>
        <w:pStyle w:val="a0"/>
        <w:numPr>
          <w:ilvl w:val="0"/>
          <w:numId w:val="1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删除索引，指定删除索引；</w:t>
      </w:r>
    </w:p>
    <w:p w14:paraId="7C1D9860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166B8760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功能说明</w:t>
      </w:r>
    </w:p>
    <w:p w14:paraId="363521F3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对象管理</w:t>
      </w:r>
    </w:p>
    <w:p w14:paraId="2F644A55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创建索引，用户填写索引信息，后台发起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：</w:t>
      </w:r>
      <w:r>
        <w:rPr>
          <w:rFonts w:hint="eastAsia"/>
          <w:color w:val="000000" w:themeColor="text1"/>
          <w:lang w:eastAsia="zh-CN"/>
        </w:rPr>
        <w:t>create index xxx on table</w:t>
      </w:r>
      <w:r>
        <w:rPr>
          <w:rFonts w:hint="eastAsia"/>
          <w:color w:val="000000" w:themeColor="text1"/>
          <w:lang w:eastAsia="zh-CN"/>
        </w:rPr>
        <w:t>；</w:t>
      </w:r>
    </w:p>
    <w:p w14:paraId="35847DAA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删除索引，用户指定删除索引，后台发起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：</w:t>
      </w:r>
      <w:r>
        <w:rPr>
          <w:rFonts w:hint="eastAsia"/>
          <w:color w:val="000000" w:themeColor="text1"/>
          <w:lang w:eastAsia="zh-CN"/>
        </w:rPr>
        <w:t>drop index xxx</w:t>
      </w:r>
      <w:r>
        <w:rPr>
          <w:rFonts w:hint="eastAsia"/>
          <w:color w:val="000000" w:themeColor="text1"/>
          <w:lang w:eastAsia="zh-CN"/>
        </w:rPr>
        <w:t>；</w:t>
      </w:r>
    </w:p>
    <w:p w14:paraId="36D5B3FB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重名</w:t>
      </w:r>
      <w:proofErr w:type="gramStart"/>
      <w:r>
        <w:rPr>
          <w:rFonts w:hint="eastAsia"/>
          <w:color w:val="000000" w:themeColor="text1"/>
          <w:lang w:eastAsia="zh-CN"/>
        </w:rPr>
        <w:t>名</w:t>
      </w:r>
      <w:proofErr w:type="gramEnd"/>
      <w:r>
        <w:rPr>
          <w:rFonts w:hint="eastAsia"/>
          <w:color w:val="000000" w:themeColor="text1"/>
          <w:lang w:eastAsia="zh-CN"/>
        </w:rPr>
        <w:t>索引，后台发起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：</w:t>
      </w:r>
      <w:r>
        <w:rPr>
          <w:rFonts w:hint="eastAsia"/>
          <w:color w:val="000000" w:themeColor="text1"/>
          <w:lang w:eastAsia="zh-CN"/>
        </w:rPr>
        <w:t>rename index xxx to newname</w:t>
      </w:r>
      <w:r>
        <w:rPr>
          <w:rFonts w:hint="eastAsia"/>
          <w:color w:val="000000" w:themeColor="text1"/>
          <w:lang w:eastAsia="zh-CN"/>
        </w:rPr>
        <w:t>；</w:t>
      </w:r>
    </w:p>
    <w:p w14:paraId="3F667A20" w14:textId="77777777" w:rsidR="00EE754E" w:rsidRDefault="00EE754E">
      <w:pPr>
        <w:pStyle w:val="a0"/>
        <w:ind w:left="420" w:firstLineChars="0" w:firstLine="0"/>
        <w:rPr>
          <w:color w:val="000000" w:themeColor="text1"/>
          <w:lang w:eastAsia="zh-CN"/>
        </w:rPr>
      </w:pPr>
    </w:p>
    <w:p w14:paraId="59680493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使用流程</w:t>
      </w:r>
    </w:p>
    <w:p w14:paraId="06846B46" w14:textId="77777777" w:rsidR="00EE754E" w:rsidRDefault="00000000">
      <w:pPr>
        <w:pStyle w:val="a0"/>
        <w:tabs>
          <w:tab w:val="left" w:pos="840"/>
        </w:tabs>
        <w:ind w:left="420" w:firstLineChars="0" w:firstLine="0"/>
        <w:rPr>
          <w:color w:val="0000FF"/>
          <w:lang w:eastAsia="zh-CN"/>
        </w:rPr>
      </w:pPr>
      <w:r>
        <w:rPr>
          <w:noProof/>
        </w:rPr>
        <w:drawing>
          <wp:inline distT="0" distB="0" distL="114300" distR="114300" wp14:anchorId="18FE113C" wp14:editId="65E7E9E2">
            <wp:extent cx="5941695" cy="2967355"/>
            <wp:effectExtent l="0" t="0" r="1905" b="444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4172D" w14:textId="77777777" w:rsidR="00EE754E" w:rsidRDefault="00000000">
      <w:pPr>
        <w:pStyle w:val="a0"/>
        <w:tabs>
          <w:tab w:val="left" w:pos="840"/>
        </w:tabs>
        <w:ind w:firstLineChars="0" w:firstLine="0"/>
        <w:rPr>
          <w:color w:val="0000FF"/>
          <w:lang w:eastAsia="zh-CN"/>
        </w:rPr>
      </w:pPr>
      <w:r>
        <w:rPr>
          <w:color w:val="0000FF"/>
          <w:lang w:eastAsia="zh-CN"/>
        </w:rPr>
        <w:tab/>
      </w:r>
    </w:p>
    <w:p w14:paraId="1AC9DC69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配置参数和文件</w:t>
      </w:r>
    </w:p>
    <w:p w14:paraId="4D19716D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数据相关性</w:t>
      </w:r>
    </w:p>
    <w:p w14:paraId="64212ECC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接口信息</w:t>
      </w:r>
    </w:p>
    <w:p w14:paraId="680D3DE5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对象管理</w:t>
      </w:r>
    </w:p>
    <w:p w14:paraId="5F0C68B6" w14:textId="77777777" w:rsidR="00EE754E" w:rsidRDefault="00000000">
      <w:pPr>
        <w:pStyle w:val="4"/>
        <w:rPr>
          <w:lang w:eastAsia="zh-CN"/>
        </w:rPr>
      </w:pPr>
      <w:r>
        <w:rPr>
          <w:rFonts w:hint="eastAsia"/>
          <w:lang w:eastAsia="zh-CN"/>
        </w:rPr>
        <w:t>新建索引接口</w:t>
      </w:r>
    </w:p>
    <w:p w14:paraId="7A19E4E2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85"/>
        <w:gridCol w:w="3889"/>
        <w:gridCol w:w="1788"/>
      </w:tblGrid>
      <w:tr w:rsidR="00EE754E" w14:paraId="0B722C7C" w14:textId="77777777">
        <w:trPr>
          <w:trHeight w:val="354"/>
          <w:jc w:val="center"/>
        </w:trPr>
        <w:tc>
          <w:tcPr>
            <w:tcW w:w="2385" w:type="dxa"/>
            <w:shd w:val="clear" w:color="auto" w:fill="365F91" w:themeFill="accent1" w:themeFillShade="BF"/>
          </w:tcPr>
          <w:p w14:paraId="4E6E98FA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字典</w:t>
            </w:r>
          </w:p>
        </w:tc>
        <w:tc>
          <w:tcPr>
            <w:tcW w:w="3889" w:type="dxa"/>
            <w:shd w:val="clear" w:color="auto" w:fill="365F91" w:themeFill="accent1" w:themeFillShade="BF"/>
          </w:tcPr>
          <w:p w14:paraId="03EF97CD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1788" w:type="dxa"/>
            <w:shd w:val="clear" w:color="auto" w:fill="365F91" w:themeFill="accent1" w:themeFillShade="BF"/>
          </w:tcPr>
          <w:p w14:paraId="199F32F2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是否必填</w:t>
            </w:r>
          </w:p>
        </w:tc>
      </w:tr>
      <w:tr w:rsidR="00EE754E" w14:paraId="776D4FF2" w14:textId="77777777">
        <w:trPr>
          <w:jc w:val="center"/>
        </w:trPr>
        <w:tc>
          <w:tcPr>
            <w:tcW w:w="2385" w:type="dxa"/>
          </w:tcPr>
          <w:p w14:paraId="362137DC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索引名</w:t>
            </w:r>
          </w:p>
        </w:tc>
        <w:tc>
          <w:tcPr>
            <w:tcW w:w="3889" w:type="dxa"/>
          </w:tcPr>
          <w:p w14:paraId="3368D035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索引名</w:t>
            </w:r>
          </w:p>
        </w:tc>
        <w:tc>
          <w:tcPr>
            <w:tcW w:w="1788" w:type="dxa"/>
          </w:tcPr>
          <w:p w14:paraId="57086090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08A2D946" w14:textId="77777777">
        <w:trPr>
          <w:jc w:val="center"/>
        </w:trPr>
        <w:tc>
          <w:tcPr>
            <w:tcW w:w="2385" w:type="dxa"/>
          </w:tcPr>
          <w:p w14:paraId="37A0FCBD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访问方式</w:t>
            </w:r>
          </w:p>
        </w:tc>
        <w:tc>
          <w:tcPr>
            <w:tcW w:w="3889" w:type="dxa"/>
          </w:tcPr>
          <w:p w14:paraId="360CA206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Btree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>、</w:t>
            </w: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cbtree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>、</w:t>
            </w: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cgin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>、</w:t>
            </w:r>
            <w:r>
              <w:rPr>
                <w:rFonts w:hint="eastAsia"/>
                <w:color w:val="000000" w:themeColor="text1"/>
                <w:lang w:eastAsia="zh-CN"/>
              </w:rPr>
              <w:t>gin</w:t>
            </w:r>
            <w:r>
              <w:rPr>
                <w:rFonts w:hint="eastAsia"/>
                <w:color w:val="000000" w:themeColor="text1"/>
                <w:lang w:eastAsia="zh-CN"/>
              </w:rPr>
              <w:t>、</w:t>
            </w:r>
            <w:r>
              <w:rPr>
                <w:rFonts w:hint="eastAsia"/>
                <w:color w:val="000000" w:themeColor="text1"/>
                <w:lang w:eastAsia="zh-CN"/>
              </w:rPr>
              <w:t>gist</w:t>
            </w:r>
            <w:r>
              <w:rPr>
                <w:rFonts w:hint="eastAsia"/>
                <w:color w:val="000000" w:themeColor="text1"/>
                <w:lang w:eastAsia="zh-CN"/>
              </w:rPr>
              <w:t>、</w:t>
            </w:r>
          </w:p>
          <w:p w14:paraId="1DB07EF9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Hash</w:t>
            </w:r>
            <w:r>
              <w:rPr>
                <w:rFonts w:hint="eastAsia"/>
                <w:color w:val="000000" w:themeColor="text1"/>
                <w:lang w:eastAsia="zh-CN"/>
              </w:rPr>
              <w:t>、</w:t>
            </w: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psort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>、</w:t>
            </w: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spgist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>、</w:t>
            </w: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ubtree</w:t>
            </w:r>
            <w:proofErr w:type="spellEnd"/>
          </w:p>
        </w:tc>
        <w:tc>
          <w:tcPr>
            <w:tcW w:w="1788" w:type="dxa"/>
          </w:tcPr>
          <w:p w14:paraId="1703D22D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  <w:tr w:rsidR="00EE754E" w14:paraId="7F8C2AF9" w14:textId="77777777">
        <w:trPr>
          <w:jc w:val="center"/>
        </w:trPr>
        <w:tc>
          <w:tcPr>
            <w:tcW w:w="2385" w:type="dxa"/>
          </w:tcPr>
          <w:p w14:paraId="6A760C7F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proofErr w:type="gramStart"/>
            <w:r>
              <w:rPr>
                <w:rFonts w:hint="eastAsia"/>
                <w:color w:val="000000" w:themeColor="text1"/>
                <w:lang w:eastAsia="zh-CN"/>
              </w:rPr>
              <w:t>表空间</w:t>
            </w:r>
            <w:proofErr w:type="gramEnd"/>
          </w:p>
        </w:tc>
        <w:tc>
          <w:tcPr>
            <w:tcW w:w="3889" w:type="dxa"/>
          </w:tcPr>
          <w:p w14:paraId="4DCA5B92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788" w:type="dxa"/>
          </w:tcPr>
          <w:p w14:paraId="6727DE68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  <w:tr w:rsidR="00EE754E" w14:paraId="591B1C8F" w14:textId="77777777">
        <w:trPr>
          <w:jc w:val="center"/>
        </w:trPr>
        <w:tc>
          <w:tcPr>
            <w:tcW w:w="2385" w:type="dxa"/>
          </w:tcPr>
          <w:p w14:paraId="3F598193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填充因子</w:t>
            </w:r>
          </w:p>
        </w:tc>
        <w:tc>
          <w:tcPr>
            <w:tcW w:w="3889" w:type="dxa"/>
          </w:tcPr>
          <w:p w14:paraId="67CCCCA0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788" w:type="dxa"/>
          </w:tcPr>
          <w:p w14:paraId="36D3095E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  <w:tr w:rsidR="00EE754E" w14:paraId="372A2858" w14:textId="77777777">
        <w:trPr>
          <w:jc w:val="center"/>
        </w:trPr>
        <w:tc>
          <w:tcPr>
            <w:tcW w:w="2385" w:type="dxa"/>
          </w:tcPr>
          <w:p w14:paraId="002389BF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表达式</w:t>
            </w:r>
          </w:p>
        </w:tc>
        <w:tc>
          <w:tcPr>
            <w:tcW w:w="3889" w:type="dxa"/>
          </w:tcPr>
          <w:p w14:paraId="6E681829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788" w:type="dxa"/>
          </w:tcPr>
          <w:p w14:paraId="2A73CA71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  <w:tr w:rsidR="00EE754E" w14:paraId="6E26744A" w14:textId="77777777">
        <w:trPr>
          <w:jc w:val="center"/>
        </w:trPr>
        <w:tc>
          <w:tcPr>
            <w:tcW w:w="2385" w:type="dxa"/>
          </w:tcPr>
          <w:p w14:paraId="675A82E5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索引目标</w:t>
            </w:r>
          </w:p>
        </w:tc>
        <w:tc>
          <w:tcPr>
            <w:tcW w:w="3889" w:type="dxa"/>
          </w:tcPr>
          <w:p w14:paraId="165C7D9C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788" w:type="dxa"/>
          </w:tcPr>
          <w:p w14:paraId="754B8B28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</w:tbl>
    <w:p w14:paraId="54483756" w14:textId="77777777" w:rsidR="00EE754E" w:rsidRDefault="00EE754E">
      <w:pPr>
        <w:rPr>
          <w:lang w:eastAsia="zh-CN"/>
        </w:rPr>
      </w:pPr>
    </w:p>
    <w:p w14:paraId="717FD334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85"/>
        <w:gridCol w:w="3337"/>
        <w:gridCol w:w="2385"/>
      </w:tblGrid>
      <w:tr w:rsidR="00EE754E" w14:paraId="113A9692" w14:textId="77777777">
        <w:trPr>
          <w:trHeight w:val="354"/>
          <w:jc w:val="center"/>
        </w:trPr>
        <w:tc>
          <w:tcPr>
            <w:tcW w:w="2385" w:type="dxa"/>
            <w:shd w:val="clear" w:color="auto" w:fill="365F91" w:themeFill="accent1" w:themeFillShade="BF"/>
          </w:tcPr>
          <w:p w14:paraId="4FD6607C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参数</w:t>
            </w:r>
          </w:p>
        </w:tc>
        <w:tc>
          <w:tcPr>
            <w:tcW w:w="3337" w:type="dxa"/>
            <w:shd w:val="clear" w:color="auto" w:fill="365F91" w:themeFill="accent1" w:themeFillShade="BF"/>
          </w:tcPr>
          <w:p w14:paraId="6E4052C8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2385" w:type="dxa"/>
            <w:shd w:val="clear" w:color="auto" w:fill="365F91" w:themeFill="accent1" w:themeFillShade="BF"/>
          </w:tcPr>
          <w:p w14:paraId="34B4A56A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是否非空</w:t>
            </w:r>
          </w:p>
        </w:tc>
      </w:tr>
      <w:tr w:rsidR="00EE754E" w14:paraId="1D9AE330" w14:textId="77777777">
        <w:trPr>
          <w:jc w:val="center"/>
        </w:trPr>
        <w:tc>
          <w:tcPr>
            <w:tcW w:w="2385" w:type="dxa"/>
          </w:tcPr>
          <w:p w14:paraId="0FAF2852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</w:p>
        </w:tc>
        <w:tc>
          <w:tcPr>
            <w:tcW w:w="3337" w:type="dxa"/>
          </w:tcPr>
          <w:p w14:paraId="4DAA9DFE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执行结果</w:t>
            </w:r>
          </w:p>
        </w:tc>
        <w:tc>
          <w:tcPr>
            <w:tcW w:w="2385" w:type="dxa"/>
          </w:tcPr>
          <w:p w14:paraId="257BE8B3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62D4FEDB" w14:textId="77777777">
        <w:trPr>
          <w:jc w:val="center"/>
        </w:trPr>
        <w:tc>
          <w:tcPr>
            <w:tcW w:w="2385" w:type="dxa"/>
          </w:tcPr>
          <w:p w14:paraId="5A0A58D7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msg</w:t>
            </w:r>
          </w:p>
        </w:tc>
        <w:tc>
          <w:tcPr>
            <w:tcW w:w="3337" w:type="dxa"/>
          </w:tcPr>
          <w:p w14:paraId="59FF16FB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执行结果，错误信息</w:t>
            </w:r>
          </w:p>
        </w:tc>
        <w:tc>
          <w:tcPr>
            <w:tcW w:w="2385" w:type="dxa"/>
          </w:tcPr>
          <w:p w14:paraId="2A218416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</w:tbl>
    <w:p w14:paraId="2042009C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1F1E2D7A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外部接口</w:t>
      </w:r>
    </w:p>
    <w:p w14:paraId="63C35BC3" w14:textId="77777777" w:rsidR="00EE754E" w:rsidRDefault="00000000">
      <w:pPr>
        <w:pStyle w:val="4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新建索引连接</w:t>
      </w:r>
    </w:p>
    <w:p w14:paraId="58A43BC1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2F9534E1" w14:textId="77777777" w:rsidR="00EE754E" w:rsidRDefault="00000000">
      <w:pPr>
        <w:ind w:firstLine="420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发起</w:t>
      </w:r>
      <w:r>
        <w:rPr>
          <w:rFonts w:hint="eastAsia"/>
          <w:lang w:eastAsia="zh-CN"/>
        </w:rPr>
        <w:t>create index</w:t>
      </w:r>
      <w:r>
        <w:rPr>
          <w:rFonts w:hint="eastAsia"/>
          <w:lang w:eastAsia="zh-CN"/>
        </w:rPr>
        <w:t>请求；</w:t>
      </w:r>
    </w:p>
    <w:p w14:paraId="0A1A6672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31D8DA90" w14:textId="77777777" w:rsidR="00EE754E" w:rsidRDefault="00000000">
      <w:pPr>
        <w:pStyle w:val="a0"/>
        <w:ind w:firstLine="42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返回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响应信息；</w:t>
      </w:r>
    </w:p>
    <w:p w14:paraId="67459429" w14:textId="77777777" w:rsidR="00EE754E" w:rsidRDefault="00EE754E">
      <w:pPr>
        <w:pStyle w:val="a0"/>
        <w:ind w:firstLine="420"/>
        <w:rPr>
          <w:color w:val="0000FF"/>
          <w:lang w:eastAsia="zh-CN"/>
        </w:rPr>
      </w:pPr>
    </w:p>
    <w:p w14:paraId="7351DE87" w14:textId="77777777" w:rsidR="00EE754E" w:rsidRDefault="00000000">
      <w:pPr>
        <w:pStyle w:val="4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编辑索引</w:t>
      </w:r>
    </w:p>
    <w:p w14:paraId="26D2E7FE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041AB400" w14:textId="77777777" w:rsidR="00EE754E" w:rsidRDefault="00000000">
      <w:pPr>
        <w:ind w:firstLine="420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发起</w:t>
      </w:r>
      <w:r>
        <w:rPr>
          <w:rFonts w:hint="eastAsia"/>
          <w:lang w:eastAsia="zh-CN"/>
        </w:rPr>
        <w:t>alter index</w:t>
      </w:r>
      <w:r>
        <w:rPr>
          <w:rFonts w:hint="eastAsia"/>
          <w:lang w:eastAsia="zh-CN"/>
        </w:rPr>
        <w:t>请求；</w:t>
      </w:r>
    </w:p>
    <w:p w14:paraId="0F78045F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0A4C75F9" w14:textId="77777777" w:rsidR="00EE754E" w:rsidRDefault="00000000">
      <w:pPr>
        <w:pStyle w:val="a0"/>
        <w:ind w:firstLine="420"/>
        <w:rPr>
          <w:color w:val="0000FF"/>
          <w:lang w:eastAsia="zh-CN"/>
        </w:rPr>
      </w:pPr>
      <w:r>
        <w:rPr>
          <w:rFonts w:hint="eastAsia"/>
          <w:color w:val="000000" w:themeColor="text1"/>
          <w:lang w:eastAsia="zh-CN"/>
        </w:rPr>
        <w:t>返回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响应信息；</w:t>
      </w:r>
    </w:p>
    <w:p w14:paraId="3256938C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3E671D47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14DB0835" w14:textId="77777777" w:rsidR="00EE754E" w:rsidRDefault="00000000">
      <w:pPr>
        <w:pStyle w:val="4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重命名索引</w:t>
      </w:r>
    </w:p>
    <w:p w14:paraId="31D6A3CF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12570BC7" w14:textId="77777777" w:rsidR="00EE754E" w:rsidRDefault="00000000">
      <w:pPr>
        <w:ind w:firstLine="420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发起</w:t>
      </w:r>
      <w:r>
        <w:rPr>
          <w:rFonts w:hint="eastAsia"/>
          <w:lang w:eastAsia="zh-CN"/>
        </w:rPr>
        <w:t xml:space="preserve">rename  index </w:t>
      </w:r>
      <w:r>
        <w:rPr>
          <w:rFonts w:hint="eastAsia"/>
          <w:lang w:eastAsia="zh-CN"/>
        </w:rPr>
        <w:t>请求；</w:t>
      </w:r>
    </w:p>
    <w:p w14:paraId="306B8106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274191B5" w14:textId="77777777" w:rsidR="00EE754E" w:rsidRDefault="00000000">
      <w:pPr>
        <w:pStyle w:val="a0"/>
        <w:ind w:firstLineChars="0" w:firstLine="420"/>
        <w:rPr>
          <w:color w:val="0000FF"/>
          <w:lang w:eastAsia="zh-CN"/>
        </w:rPr>
      </w:pPr>
      <w:r>
        <w:rPr>
          <w:rFonts w:hint="eastAsia"/>
          <w:color w:val="000000" w:themeColor="text1"/>
          <w:lang w:eastAsia="zh-CN"/>
        </w:rPr>
        <w:t>返回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响应信息；</w:t>
      </w:r>
    </w:p>
    <w:p w14:paraId="197F8E05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4D78114F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正反向行为</w:t>
      </w:r>
    </w:p>
    <w:p w14:paraId="123CE615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生效说明</w:t>
      </w:r>
    </w:p>
    <w:p w14:paraId="45537A10" w14:textId="77777777" w:rsidR="00EE754E" w:rsidRDefault="00000000">
      <w:pPr>
        <w:pStyle w:val="a0"/>
        <w:ind w:firstLine="420"/>
        <w:rPr>
          <w:lang w:eastAsia="zh-CN"/>
        </w:rPr>
      </w:pPr>
      <w:r>
        <w:rPr>
          <w:rFonts w:hint="eastAsia"/>
          <w:lang w:eastAsia="zh-CN"/>
        </w:rPr>
        <w:t>索引创建成功后，对象浏览器树的索引组节点下展示该索引；</w:t>
      </w:r>
    </w:p>
    <w:p w14:paraId="2E7E87C3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472B1669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提示信息</w:t>
      </w:r>
    </w:p>
    <w:p w14:paraId="5B079A6D" w14:textId="77777777" w:rsidR="00EE754E" w:rsidRDefault="00000000">
      <w:pPr>
        <w:pStyle w:val="a0"/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编辑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删除失败时，则提示</w:t>
      </w: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错误信息；</w:t>
      </w:r>
    </w:p>
    <w:p w14:paraId="4DBC3119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47B45C55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安全性</w:t>
      </w:r>
    </w:p>
    <w:p w14:paraId="6D46F0F5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影响范围</w:t>
      </w:r>
    </w:p>
    <w:p w14:paraId="5596DD2A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指标相关</w:t>
      </w:r>
    </w:p>
    <w:p w14:paraId="17AF7F55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关键资源指标</w:t>
      </w:r>
    </w:p>
    <w:p w14:paraId="42B4A902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系统性指标</w:t>
      </w:r>
    </w:p>
    <w:p w14:paraId="27C4965B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性能指标</w:t>
      </w:r>
    </w:p>
    <w:p w14:paraId="3BC8F8BA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其他说明</w:t>
      </w:r>
    </w:p>
    <w:p w14:paraId="27FABEFB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597D5AA1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390ABC36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6BE348C5" w14:textId="77777777" w:rsidR="00EE754E" w:rsidRDefault="00000000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视图对象</w:t>
      </w:r>
      <w:r>
        <w:rPr>
          <w:lang w:eastAsia="zh-CN"/>
        </w:rPr>
        <w:t>管理</w:t>
      </w:r>
    </w:p>
    <w:p w14:paraId="096B8FA7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功能简述</w:t>
      </w:r>
    </w:p>
    <w:p w14:paraId="7E72A44C" w14:textId="77777777" w:rsidR="00EE754E" w:rsidRDefault="00EE754E">
      <w:pPr>
        <w:pStyle w:val="a0"/>
        <w:ind w:firstLineChars="0" w:firstLine="420"/>
        <w:rPr>
          <w:lang w:eastAsia="zh-CN"/>
        </w:rPr>
      </w:pPr>
    </w:p>
    <w:p w14:paraId="0F160561" w14:textId="77777777" w:rsidR="00EE754E" w:rsidRDefault="00000000">
      <w:pPr>
        <w:pStyle w:val="a0"/>
        <w:numPr>
          <w:ilvl w:val="0"/>
          <w:numId w:val="1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创建视图，用户通过可视化窗口填写视图信息（名称、类型、查询</w:t>
      </w:r>
      <w:proofErr w:type="spellStart"/>
      <w:r>
        <w:rPr>
          <w:rFonts w:hint="eastAsia"/>
          <w:lang w:eastAsia="zh-CN"/>
        </w:rPr>
        <w:t>sql</w:t>
      </w:r>
      <w:proofErr w:type="spellEnd"/>
      <w:r>
        <w:rPr>
          <w:rFonts w:hint="eastAsia"/>
          <w:lang w:eastAsia="zh-CN"/>
        </w:rPr>
        <w:t>），发起视图创建；</w:t>
      </w:r>
    </w:p>
    <w:p w14:paraId="5AD900D3" w14:textId="77777777" w:rsidR="00EE754E" w:rsidRDefault="00000000">
      <w:pPr>
        <w:pStyle w:val="a0"/>
        <w:numPr>
          <w:ilvl w:val="0"/>
          <w:numId w:val="1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编辑视图，用户对存在的视图进行变更；</w:t>
      </w:r>
    </w:p>
    <w:p w14:paraId="52018D65" w14:textId="77777777" w:rsidR="00EE754E" w:rsidRDefault="00000000">
      <w:pPr>
        <w:pStyle w:val="a0"/>
        <w:numPr>
          <w:ilvl w:val="0"/>
          <w:numId w:val="1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删除视图，用户打开对象浏览器，指定删除视图；</w:t>
      </w:r>
    </w:p>
    <w:p w14:paraId="209A475E" w14:textId="77777777" w:rsidR="00EE754E" w:rsidRDefault="00000000">
      <w:pPr>
        <w:pStyle w:val="a0"/>
        <w:numPr>
          <w:ilvl w:val="0"/>
          <w:numId w:val="1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查看视图，允许用户查看视图数据、查看</w:t>
      </w:r>
      <w:r>
        <w:rPr>
          <w:rFonts w:hint="eastAsia"/>
          <w:lang w:eastAsia="zh-CN"/>
        </w:rPr>
        <w:t>DDL</w:t>
      </w:r>
      <w:r>
        <w:rPr>
          <w:rFonts w:hint="eastAsia"/>
          <w:lang w:eastAsia="zh-CN"/>
        </w:rPr>
        <w:t>；</w:t>
      </w:r>
    </w:p>
    <w:p w14:paraId="59B0954C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665C6EA2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功能说明</w:t>
      </w:r>
    </w:p>
    <w:p w14:paraId="030D1785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创建视图</w:t>
      </w:r>
    </w:p>
    <w:p w14:paraId="284BF48D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创建视图，用户填写视图信息，后台发起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：</w:t>
      </w:r>
      <w:r>
        <w:rPr>
          <w:rFonts w:hint="eastAsia"/>
          <w:color w:val="000000" w:themeColor="text1"/>
          <w:lang w:eastAsia="zh-CN"/>
        </w:rPr>
        <w:t>create view xxx</w:t>
      </w:r>
      <w:r>
        <w:rPr>
          <w:rFonts w:hint="eastAsia"/>
          <w:color w:val="000000" w:themeColor="text1"/>
          <w:lang w:eastAsia="zh-CN"/>
        </w:rPr>
        <w:t>请求；</w:t>
      </w:r>
    </w:p>
    <w:p w14:paraId="04F197A6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编辑视图，用户输入视图信息，后台发起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：</w:t>
      </w:r>
      <w:r>
        <w:rPr>
          <w:rFonts w:hint="eastAsia"/>
          <w:color w:val="000000" w:themeColor="text1"/>
          <w:lang w:eastAsia="zh-CN"/>
        </w:rPr>
        <w:t>alter view xxx</w:t>
      </w:r>
      <w:r>
        <w:rPr>
          <w:rFonts w:hint="eastAsia"/>
          <w:color w:val="000000" w:themeColor="text1"/>
          <w:lang w:eastAsia="zh-CN"/>
        </w:rPr>
        <w:t>请求；</w:t>
      </w:r>
    </w:p>
    <w:p w14:paraId="43537E4A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删除视图，用户输入视图信息，后台发起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：</w:t>
      </w:r>
      <w:r>
        <w:rPr>
          <w:rFonts w:hint="eastAsia"/>
          <w:color w:val="000000" w:themeColor="text1"/>
          <w:lang w:eastAsia="zh-CN"/>
        </w:rPr>
        <w:t>drop view xxx</w:t>
      </w:r>
      <w:r>
        <w:rPr>
          <w:rFonts w:hint="eastAsia"/>
          <w:color w:val="000000" w:themeColor="text1"/>
          <w:lang w:eastAsia="zh-CN"/>
        </w:rPr>
        <w:t>请求；</w:t>
      </w:r>
    </w:p>
    <w:p w14:paraId="7520C58E" w14:textId="77777777" w:rsidR="00EE754E" w:rsidRDefault="00EE754E">
      <w:pPr>
        <w:pStyle w:val="a0"/>
        <w:ind w:left="420" w:firstLineChars="0" w:firstLine="0"/>
        <w:rPr>
          <w:color w:val="000000" w:themeColor="text1"/>
          <w:lang w:eastAsia="zh-CN"/>
        </w:rPr>
      </w:pPr>
    </w:p>
    <w:p w14:paraId="0547CF47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使用流程</w:t>
      </w:r>
    </w:p>
    <w:p w14:paraId="2EE77F7B" w14:textId="77777777" w:rsidR="00EE754E" w:rsidRDefault="00000000">
      <w:pPr>
        <w:pStyle w:val="a0"/>
        <w:tabs>
          <w:tab w:val="left" w:pos="840"/>
        </w:tabs>
        <w:ind w:left="420" w:firstLineChars="0" w:firstLine="0"/>
        <w:rPr>
          <w:color w:val="0000FF"/>
          <w:lang w:eastAsia="zh-CN"/>
        </w:rPr>
      </w:pPr>
      <w:r>
        <w:rPr>
          <w:noProof/>
        </w:rPr>
        <w:drawing>
          <wp:inline distT="0" distB="0" distL="114300" distR="114300" wp14:anchorId="0D04810F" wp14:editId="00D7DCE4">
            <wp:extent cx="5940425" cy="3254375"/>
            <wp:effectExtent l="0" t="0" r="3175" b="317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25D5E" w14:textId="77777777" w:rsidR="00EE754E" w:rsidRDefault="00000000">
      <w:pPr>
        <w:pStyle w:val="a0"/>
        <w:tabs>
          <w:tab w:val="left" w:pos="840"/>
        </w:tabs>
        <w:ind w:firstLineChars="0" w:firstLine="0"/>
        <w:rPr>
          <w:color w:val="0000FF"/>
          <w:lang w:eastAsia="zh-CN"/>
        </w:rPr>
      </w:pPr>
      <w:r>
        <w:rPr>
          <w:color w:val="0000FF"/>
          <w:lang w:eastAsia="zh-CN"/>
        </w:rPr>
        <w:tab/>
      </w:r>
    </w:p>
    <w:p w14:paraId="15947DCC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配置参数和文件</w:t>
      </w:r>
    </w:p>
    <w:p w14:paraId="7CAAB9C0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数据相关性</w:t>
      </w:r>
    </w:p>
    <w:p w14:paraId="3CA4E5E6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接口信息</w:t>
      </w:r>
    </w:p>
    <w:p w14:paraId="1D1478CE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视图对象</w:t>
      </w:r>
    </w:p>
    <w:p w14:paraId="356B3EEB" w14:textId="77777777" w:rsidR="00EE754E" w:rsidRDefault="00000000">
      <w:pPr>
        <w:pStyle w:val="4"/>
        <w:rPr>
          <w:lang w:eastAsia="zh-CN"/>
        </w:rPr>
      </w:pPr>
      <w:r>
        <w:rPr>
          <w:rFonts w:hint="eastAsia"/>
          <w:lang w:eastAsia="zh-CN"/>
        </w:rPr>
        <w:t>新建视图接口</w:t>
      </w:r>
    </w:p>
    <w:p w14:paraId="6E598D2B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85"/>
        <w:gridCol w:w="3889"/>
        <w:gridCol w:w="1788"/>
      </w:tblGrid>
      <w:tr w:rsidR="00EE754E" w14:paraId="5CE1A035" w14:textId="77777777">
        <w:trPr>
          <w:trHeight w:val="354"/>
          <w:jc w:val="center"/>
        </w:trPr>
        <w:tc>
          <w:tcPr>
            <w:tcW w:w="2385" w:type="dxa"/>
            <w:shd w:val="clear" w:color="auto" w:fill="365F91" w:themeFill="accent1" w:themeFillShade="BF"/>
          </w:tcPr>
          <w:p w14:paraId="7C89959E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字典</w:t>
            </w:r>
          </w:p>
        </w:tc>
        <w:tc>
          <w:tcPr>
            <w:tcW w:w="3889" w:type="dxa"/>
            <w:shd w:val="clear" w:color="auto" w:fill="365F91" w:themeFill="accent1" w:themeFillShade="BF"/>
          </w:tcPr>
          <w:p w14:paraId="453DB6EC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1788" w:type="dxa"/>
            <w:shd w:val="clear" w:color="auto" w:fill="365F91" w:themeFill="accent1" w:themeFillShade="BF"/>
          </w:tcPr>
          <w:p w14:paraId="6B9F648F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是否必填</w:t>
            </w:r>
          </w:p>
        </w:tc>
      </w:tr>
      <w:tr w:rsidR="00EE754E" w14:paraId="161D07DE" w14:textId="77777777">
        <w:trPr>
          <w:jc w:val="center"/>
        </w:trPr>
        <w:tc>
          <w:tcPr>
            <w:tcW w:w="2385" w:type="dxa"/>
          </w:tcPr>
          <w:p w14:paraId="56CBFE93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模式名</w:t>
            </w:r>
          </w:p>
        </w:tc>
        <w:tc>
          <w:tcPr>
            <w:tcW w:w="3889" w:type="dxa"/>
          </w:tcPr>
          <w:p w14:paraId="6AF227C3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 xml:space="preserve"> Namespace</w:t>
            </w:r>
            <w:r>
              <w:rPr>
                <w:rFonts w:hint="eastAsia"/>
                <w:color w:val="000000" w:themeColor="text1"/>
                <w:lang w:eastAsia="zh-CN"/>
              </w:rPr>
              <w:t>名称</w:t>
            </w:r>
          </w:p>
        </w:tc>
        <w:tc>
          <w:tcPr>
            <w:tcW w:w="1788" w:type="dxa"/>
          </w:tcPr>
          <w:p w14:paraId="66EC664A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0CC635A0" w14:textId="77777777">
        <w:trPr>
          <w:jc w:val="center"/>
        </w:trPr>
        <w:tc>
          <w:tcPr>
            <w:tcW w:w="2385" w:type="dxa"/>
          </w:tcPr>
          <w:p w14:paraId="72C38119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视图类型</w:t>
            </w:r>
          </w:p>
        </w:tc>
        <w:tc>
          <w:tcPr>
            <w:tcW w:w="3889" w:type="dxa"/>
          </w:tcPr>
          <w:p w14:paraId="513C97CA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普通视图、物化视图</w:t>
            </w:r>
          </w:p>
        </w:tc>
        <w:tc>
          <w:tcPr>
            <w:tcW w:w="1788" w:type="dxa"/>
          </w:tcPr>
          <w:p w14:paraId="1C97F607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272FD504" w14:textId="77777777">
        <w:trPr>
          <w:jc w:val="center"/>
        </w:trPr>
        <w:tc>
          <w:tcPr>
            <w:tcW w:w="2385" w:type="dxa"/>
          </w:tcPr>
          <w:p w14:paraId="2B03EEC1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视图名称</w:t>
            </w:r>
          </w:p>
        </w:tc>
        <w:tc>
          <w:tcPr>
            <w:tcW w:w="3889" w:type="dxa"/>
          </w:tcPr>
          <w:p w14:paraId="50EB1B5C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788" w:type="dxa"/>
          </w:tcPr>
          <w:p w14:paraId="66856991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25039FE3" w14:textId="77777777">
        <w:trPr>
          <w:jc w:val="center"/>
        </w:trPr>
        <w:tc>
          <w:tcPr>
            <w:tcW w:w="2385" w:type="dxa"/>
          </w:tcPr>
          <w:p w14:paraId="710BBF29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视图</w:t>
            </w:r>
            <w:r>
              <w:rPr>
                <w:rFonts w:hint="eastAsia"/>
                <w:color w:val="000000" w:themeColor="text1"/>
                <w:lang w:eastAsia="zh-CN"/>
              </w:rPr>
              <w:t>SQL</w:t>
            </w:r>
          </w:p>
        </w:tc>
        <w:tc>
          <w:tcPr>
            <w:tcW w:w="3889" w:type="dxa"/>
          </w:tcPr>
          <w:p w14:paraId="6AB17763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表、列的查询</w:t>
            </w:r>
            <w:r>
              <w:rPr>
                <w:rFonts w:hint="eastAsia"/>
                <w:color w:val="000000" w:themeColor="text1"/>
                <w:lang w:eastAsia="zh-CN"/>
              </w:rPr>
              <w:t>SQL</w:t>
            </w:r>
          </w:p>
        </w:tc>
        <w:tc>
          <w:tcPr>
            <w:tcW w:w="1788" w:type="dxa"/>
          </w:tcPr>
          <w:p w14:paraId="353DF598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</w:tbl>
    <w:p w14:paraId="17198EE0" w14:textId="77777777" w:rsidR="00EE754E" w:rsidRDefault="00EE754E">
      <w:pPr>
        <w:rPr>
          <w:lang w:eastAsia="zh-CN"/>
        </w:rPr>
      </w:pPr>
    </w:p>
    <w:p w14:paraId="4A8ADED2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输出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85"/>
        <w:gridCol w:w="3337"/>
        <w:gridCol w:w="2385"/>
      </w:tblGrid>
      <w:tr w:rsidR="00EE754E" w14:paraId="714B473A" w14:textId="77777777">
        <w:trPr>
          <w:trHeight w:val="354"/>
          <w:jc w:val="center"/>
        </w:trPr>
        <w:tc>
          <w:tcPr>
            <w:tcW w:w="2385" w:type="dxa"/>
            <w:shd w:val="clear" w:color="auto" w:fill="365F91" w:themeFill="accent1" w:themeFillShade="BF"/>
          </w:tcPr>
          <w:p w14:paraId="4C930803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参数</w:t>
            </w:r>
          </w:p>
        </w:tc>
        <w:tc>
          <w:tcPr>
            <w:tcW w:w="3337" w:type="dxa"/>
            <w:shd w:val="clear" w:color="auto" w:fill="365F91" w:themeFill="accent1" w:themeFillShade="BF"/>
          </w:tcPr>
          <w:p w14:paraId="3FA7403E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2385" w:type="dxa"/>
            <w:shd w:val="clear" w:color="auto" w:fill="365F91" w:themeFill="accent1" w:themeFillShade="BF"/>
          </w:tcPr>
          <w:p w14:paraId="0E586C9C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是否非空</w:t>
            </w:r>
          </w:p>
        </w:tc>
      </w:tr>
      <w:tr w:rsidR="00EE754E" w14:paraId="6D553492" w14:textId="77777777">
        <w:trPr>
          <w:jc w:val="center"/>
        </w:trPr>
        <w:tc>
          <w:tcPr>
            <w:tcW w:w="2385" w:type="dxa"/>
          </w:tcPr>
          <w:p w14:paraId="6FF882DD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</w:p>
        </w:tc>
        <w:tc>
          <w:tcPr>
            <w:tcW w:w="3337" w:type="dxa"/>
          </w:tcPr>
          <w:p w14:paraId="2BC14FCC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true/false </w:t>
            </w:r>
            <w:r>
              <w:rPr>
                <w:rFonts w:hint="eastAsia"/>
                <w:color w:val="000000" w:themeColor="text1"/>
                <w:lang w:eastAsia="zh-CN"/>
              </w:rPr>
              <w:t>执行结果</w:t>
            </w:r>
          </w:p>
        </w:tc>
        <w:tc>
          <w:tcPr>
            <w:tcW w:w="2385" w:type="dxa"/>
          </w:tcPr>
          <w:p w14:paraId="321F1429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0FD3B735" w14:textId="77777777">
        <w:trPr>
          <w:jc w:val="center"/>
        </w:trPr>
        <w:tc>
          <w:tcPr>
            <w:tcW w:w="2385" w:type="dxa"/>
          </w:tcPr>
          <w:p w14:paraId="78CEB068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msg</w:t>
            </w:r>
          </w:p>
        </w:tc>
        <w:tc>
          <w:tcPr>
            <w:tcW w:w="3337" w:type="dxa"/>
          </w:tcPr>
          <w:p w14:paraId="2C529139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执行结果，错误信息</w:t>
            </w:r>
          </w:p>
        </w:tc>
        <w:tc>
          <w:tcPr>
            <w:tcW w:w="2385" w:type="dxa"/>
          </w:tcPr>
          <w:p w14:paraId="769A12E4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</w:tbl>
    <w:p w14:paraId="482821D4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46A696FC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外部接口</w:t>
      </w:r>
    </w:p>
    <w:p w14:paraId="7FFB1AA2" w14:textId="77777777" w:rsidR="00EE754E" w:rsidRDefault="00000000">
      <w:pPr>
        <w:pStyle w:val="4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新建视图</w:t>
      </w:r>
    </w:p>
    <w:p w14:paraId="5F39B7EE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445201B3" w14:textId="77777777" w:rsidR="00EE754E" w:rsidRDefault="00000000">
      <w:pPr>
        <w:ind w:firstLine="420"/>
        <w:rPr>
          <w:lang w:eastAsia="zh-CN"/>
        </w:rPr>
      </w:pPr>
      <w:proofErr w:type="spellStart"/>
      <w:r>
        <w:rPr>
          <w:lang w:eastAsia="zh-CN"/>
        </w:rPr>
        <w:t>jdbc</w:t>
      </w:r>
      <w:proofErr w:type="spellEnd"/>
      <w:r>
        <w:rPr>
          <w:rFonts w:hint="eastAsia"/>
          <w:lang w:eastAsia="zh-CN"/>
        </w:rPr>
        <w:t>发起：</w:t>
      </w:r>
      <w:r>
        <w:rPr>
          <w:rFonts w:hint="eastAsia"/>
          <w:lang w:eastAsia="zh-CN"/>
        </w:rPr>
        <w:t>create view xxx</w:t>
      </w:r>
      <w:r>
        <w:rPr>
          <w:rFonts w:hint="eastAsia"/>
          <w:lang w:eastAsia="zh-CN"/>
        </w:rPr>
        <w:t>请求；</w:t>
      </w:r>
    </w:p>
    <w:p w14:paraId="1917FA82" w14:textId="77777777" w:rsidR="00EE754E" w:rsidRDefault="00EE754E">
      <w:pPr>
        <w:ind w:firstLine="420"/>
        <w:rPr>
          <w:lang w:eastAsia="zh-CN"/>
        </w:rPr>
      </w:pPr>
    </w:p>
    <w:p w14:paraId="47F215D5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2D3C6698" w14:textId="77777777" w:rsidR="00EE754E" w:rsidRDefault="00000000">
      <w:pPr>
        <w:pStyle w:val="a0"/>
        <w:ind w:firstLine="42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返回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请求结果；</w:t>
      </w:r>
    </w:p>
    <w:p w14:paraId="0138A360" w14:textId="77777777" w:rsidR="00EE754E" w:rsidRDefault="00EE754E">
      <w:pPr>
        <w:pStyle w:val="a0"/>
        <w:ind w:firstLine="420"/>
        <w:rPr>
          <w:color w:val="0000FF"/>
          <w:lang w:eastAsia="zh-CN"/>
        </w:rPr>
      </w:pPr>
    </w:p>
    <w:p w14:paraId="74E0384B" w14:textId="77777777" w:rsidR="00EE754E" w:rsidRDefault="00000000">
      <w:pPr>
        <w:pStyle w:val="4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编辑视图</w:t>
      </w:r>
    </w:p>
    <w:p w14:paraId="58DC8BB5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1FE88AE1" w14:textId="77777777" w:rsidR="00EE754E" w:rsidRDefault="00000000">
      <w:pPr>
        <w:ind w:firstLine="420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发起：</w:t>
      </w:r>
      <w:r>
        <w:rPr>
          <w:rFonts w:hint="eastAsia"/>
          <w:lang w:eastAsia="zh-CN"/>
        </w:rPr>
        <w:t>alter view xxx</w:t>
      </w:r>
      <w:r>
        <w:rPr>
          <w:rFonts w:hint="eastAsia"/>
          <w:lang w:eastAsia="zh-CN"/>
        </w:rPr>
        <w:t>请求；</w:t>
      </w:r>
    </w:p>
    <w:p w14:paraId="37249156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10E8618B" w14:textId="77777777" w:rsidR="00EE754E" w:rsidRDefault="00000000">
      <w:pPr>
        <w:pStyle w:val="a0"/>
        <w:ind w:firstLine="42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返回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请求结果；</w:t>
      </w:r>
    </w:p>
    <w:p w14:paraId="3DF2C80B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25F130D4" w14:textId="77777777" w:rsidR="00EE754E" w:rsidRDefault="00000000">
      <w:pPr>
        <w:pStyle w:val="4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删除视图</w:t>
      </w:r>
    </w:p>
    <w:p w14:paraId="30EAFEE5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424174C7" w14:textId="77777777" w:rsidR="00EE754E" w:rsidRDefault="00000000">
      <w:pPr>
        <w:ind w:firstLine="420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发起：</w:t>
      </w:r>
      <w:r>
        <w:rPr>
          <w:rFonts w:hint="eastAsia"/>
          <w:lang w:eastAsia="zh-CN"/>
        </w:rPr>
        <w:t>drop view xxx</w:t>
      </w:r>
      <w:r>
        <w:rPr>
          <w:rFonts w:hint="eastAsia"/>
          <w:lang w:eastAsia="zh-CN"/>
        </w:rPr>
        <w:t>请求；</w:t>
      </w:r>
    </w:p>
    <w:p w14:paraId="6429CB1C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3261E2B0" w14:textId="77777777" w:rsidR="00EE754E" w:rsidRDefault="00000000">
      <w:pPr>
        <w:pStyle w:val="a0"/>
        <w:ind w:firstLineChars="0" w:firstLine="0"/>
        <w:rPr>
          <w:color w:val="0000FF"/>
          <w:lang w:eastAsia="zh-CN"/>
        </w:rPr>
      </w:pPr>
      <w:r>
        <w:rPr>
          <w:rFonts w:hint="eastAsia"/>
          <w:color w:val="000000" w:themeColor="text1"/>
          <w:lang w:eastAsia="zh-CN"/>
        </w:rPr>
        <w:t>返回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请求结果；</w:t>
      </w:r>
    </w:p>
    <w:p w14:paraId="70425AE4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3CA5DEAE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425C8ACF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7345F99E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正反向行为</w:t>
      </w:r>
    </w:p>
    <w:p w14:paraId="5E861B1B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生效说明</w:t>
      </w:r>
    </w:p>
    <w:p w14:paraId="59CACCA0" w14:textId="77777777" w:rsidR="00EE754E" w:rsidRDefault="00000000">
      <w:pPr>
        <w:pStyle w:val="a0"/>
        <w:ind w:firstLine="420"/>
        <w:rPr>
          <w:lang w:eastAsia="zh-CN"/>
        </w:rPr>
      </w:pPr>
      <w:r>
        <w:rPr>
          <w:rFonts w:hint="eastAsia"/>
          <w:lang w:eastAsia="zh-CN"/>
        </w:rPr>
        <w:t>视图创建成功后，对象浏览器树的视图组节点下展示该索引；</w:t>
      </w:r>
    </w:p>
    <w:p w14:paraId="5418EC97" w14:textId="77777777" w:rsidR="00EE754E" w:rsidRDefault="00EE754E">
      <w:pPr>
        <w:pStyle w:val="a0"/>
        <w:ind w:firstLine="420"/>
        <w:rPr>
          <w:lang w:eastAsia="zh-CN"/>
        </w:rPr>
      </w:pPr>
    </w:p>
    <w:p w14:paraId="5B394E38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提示信息</w:t>
      </w:r>
    </w:p>
    <w:p w14:paraId="407AB3BA" w14:textId="77777777" w:rsidR="00EE754E" w:rsidRDefault="00000000">
      <w:pPr>
        <w:pStyle w:val="a0"/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编辑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删除失败时，则提示</w:t>
      </w: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错误信息；</w:t>
      </w:r>
    </w:p>
    <w:p w14:paraId="3E4DCA4D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4956BCBF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安全性</w:t>
      </w:r>
    </w:p>
    <w:p w14:paraId="1F93BDE3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影响范围</w:t>
      </w:r>
    </w:p>
    <w:p w14:paraId="01E8606C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指标相关</w:t>
      </w:r>
    </w:p>
    <w:p w14:paraId="4AC7B021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关键资源指标</w:t>
      </w:r>
    </w:p>
    <w:p w14:paraId="69BCB1DD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系统性指标</w:t>
      </w:r>
    </w:p>
    <w:p w14:paraId="07004DE5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性能指标</w:t>
      </w:r>
    </w:p>
    <w:p w14:paraId="31B8FF2B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其他说明</w:t>
      </w:r>
    </w:p>
    <w:p w14:paraId="2121D835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2A703CF3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2EDF0BFF" w14:textId="77777777" w:rsidR="00EE754E" w:rsidRDefault="00000000">
      <w:pPr>
        <w:pStyle w:val="1"/>
        <w:rPr>
          <w:lang w:eastAsia="zh-CN"/>
        </w:rPr>
      </w:pPr>
      <w:r>
        <w:rPr>
          <w:rFonts w:hint="eastAsia"/>
          <w:lang w:eastAsia="zh-CN"/>
        </w:rPr>
        <w:t>序列对象</w:t>
      </w:r>
      <w:r>
        <w:rPr>
          <w:lang w:eastAsia="zh-CN"/>
        </w:rPr>
        <w:t>管理</w:t>
      </w:r>
    </w:p>
    <w:p w14:paraId="3DDC07AF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功能简述</w:t>
      </w:r>
    </w:p>
    <w:p w14:paraId="3D1F9A71" w14:textId="77777777" w:rsidR="00EE754E" w:rsidRDefault="00000000">
      <w:pPr>
        <w:pStyle w:val="a0"/>
        <w:numPr>
          <w:ilvl w:val="0"/>
          <w:numId w:val="1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创建序列，用户通过可视化窗口填写序列信息（名称、最大值、最小值），发起序列创建；</w:t>
      </w:r>
    </w:p>
    <w:p w14:paraId="0074C10A" w14:textId="77777777" w:rsidR="00EE754E" w:rsidRDefault="00000000">
      <w:pPr>
        <w:pStyle w:val="a0"/>
        <w:numPr>
          <w:ilvl w:val="0"/>
          <w:numId w:val="1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删除序列，用户打开对象浏览器，指定删除视图；</w:t>
      </w:r>
    </w:p>
    <w:p w14:paraId="1A1E43E6" w14:textId="77777777" w:rsidR="00EE754E" w:rsidRDefault="00000000">
      <w:pPr>
        <w:pStyle w:val="a0"/>
        <w:numPr>
          <w:ilvl w:val="0"/>
          <w:numId w:val="1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查看序列，用户可通过可视化界面查看</w:t>
      </w:r>
      <w:proofErr w:type="spellStart"/>
      <w:r>
        <w:rPr>
          <w:rFonts w:hint="eastAsia"/>
          <w:lang w:eastAsia="zh-CN"/>
        </w:rPr>
        <w:t>ddl</w:t>
      </w:r>
      <w:proofErr w:type="spellEnd"/>
      <w:r>
        <w:rPr>
          <w:rFonts w:hint="eastAsia"/>
          <w:lang w:eastAsia="zh-CN"/>
        </w:rPr>
        <w:t>、查看相关的使用表；</w:t>
      </w:r>
    </w:p>
    <w:p w14:paraId="161F88EE" w14:textId="77777777" w:rsidR="00EE754E" w:rsidRDefault="00EE754E">
      <w:pPr>
        <w:pStyle w:val="a0"/>
        <w:tabs>
          <w:tab w:val="left" w:pos="944"/>
        </w:tabs>
        <w:ind w:firstLineChars="0" w:firstLine="0"/>
        <w:rPr>
          <w:lang w:eastAsia="zh-CN"/>
        </w:rPr>
      </w:pPr>
    </w:p>
    <w:p w14:paraId="52D4BE2E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4690D73F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3D9E56AA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7E6F9C3C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1AC999E4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功能说明</w:t>
      </w:r>
    </w:p>
    <w:p w14:paraId="43218F7A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新建序列</w:t>
      </w:r>
    </w:p>
    <w:p w14:paraId="798A1861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新建序列，用户填写序列信息，后台获取信息，发起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请求：</w:t>
      </w:r>
      <w:r>
        <w:rPr>
          <w:rFonts w:hint="eastAsia"/>
          <w:color w:val="000000" w:themeColor="text1"/>
          <w:lang w:eastAsia="zh-CN"/>
        </w:rPr>
        <w:t>create sequence xxx</w:t>
      </w:r>
      <w:r>
        <w:rPr>
          <w:rFonts w:hint="eastAsia"/>
          <w:color w:val="000000" w:themeColor="text1"/>
          <w:lang w:eastAsia="zh-CN"/>
        </w:rPr>
        <w:t>；</w:t>
      </w:r>
    </w:p>
    <w:p w14:paraId="41D63201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删除序列，用户指定删除序列，后台执行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：</w:t>
      </w:r>
      <w:r>
        <w:rPr>
          <w:rFonts w:hint="eastAsia"/>
          <w:color w:val="000000" w:themeColor="text1"/>
          <w:lang w:eastAsia="zh-CN"/>
        </w:rPr>
        <w:t>drop sequence</w:t>
      </w:r>
      <w:r>
        <w:rPr>
          <w:rFonts w:hint="eastAsia"/>
          <w:color w:val="000000" w:themeColor="text1"/>
          <w:lang w:eastAsia="zh-CN"/>
        </w:rPr>
        <w:t>；</w:t>
      </w:r>
    </w:p>
    <w:p w14:paraId="51493870" w14:textId="77777777" w:rsidR="00EE754E" w:rsidRDefault="00EE754E">
      <w:pPr>
        <w:pStyle w:val="a0"/>
        <w:ind w:firstLineChars="0" w:firstLine="0"/>
        <w:rPr>
          <w:color w:val="000000" w:themeColor="text1"/>
          <w:lang w:eastAsia="zh-CN"/>
        </w:rPr>
      </w:pPr>
    </w:p>
    <w:p w14:paraId="010705FF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使用流程</w:t>
      </w:r>
    </w:p>
    <w:p w14:paraId="057DAAEF" w14:textId="77777777" w:rsidR="00EE754E" w:rsidRDefault="00000000">
      <w:pPr>
        <w:pStyle w:val="a0"/>
        <w:tabs>
          <w:tab w:val="left" w:pos="840"/>
        </w:tabs>
        <w:ind w:firstLineChars="0" w:firstLine="0"/>
        <w:rPr>
          <w:color w:val="0000FF"/>
          <w:lang w:eastAsia="zh-CN"/>
        </w:rPr>
      </w:pPr>
      <w:r>
        <w:rPr>
          <w:noProof/>
        </w:rPr>
        <w:drawing>
          <wp:inline distT="0" distB="0" distL="114300" distR="114300" wp14:anchorId="7441D265" wp14:editId="1C31560B">
            <wp:extent cx="5942965" cy="2205990"/>
            <wp:effectExtent l="0" t="0" r="635" b="381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33525" w14:textId="77777777" w:rsidR="00EE754E" w:rsidRDefault="00EE754E">
      <w:pPr>
        <w:pStyle w:val="a0"/>
        <w:tabs>
          <w:tab w:val="left" w:pos="840"/>
        </w:tabs>
        <w:ind w:firstLineChars="0" w:firstLine="0"/>
        <w:rPr>
          <w:color w:val="0000FF"/>
          <w:lang w:eastAsia="zh-CN"/>
        </w:rPr>
      </w:pPr>
    </w:p>
    <w:p w14:paraId="18EA92C2" w14:textId="77777777" w:rsidR="00EE754E" w:rsidRDefault="00EE754E">
      <w:pPr>
        <w:pStyle w:val="a0"/>
        <w:tabs>
          <w:tab w:val="left" w:pos="840"/>
        </w:tabs>
        <w:ind w:firstLineChars="0" w:firstLine="0"/>
        <w:rPr>
          <w:color w:val="0000FF"/>
          <w:lang w:eastAsia="zh-CN"/>
        </w:rPr>
      </w:pPr>
    </w:p>
    <w:p w14:paraId="7A0CED8C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配置参数和文件</w:t>
      </w:r>
    </w:p>
    <w:p w14:paraId="5D02023A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数据相关性</w:t>
      </w:r>
    </w:p>
    <w:p w14:paraId="311C5A57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接口信息</w:t>
      </w:r>
    </w:p>
    <w:p w14:paraId="27C28B55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序列</w:t>
      </w: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接口</w:t>
      </w:r>
    </w:p>
    <w:p w14:paraId="6D67F98B" w14:textId="77777777" w:rsidR="00EE754E" w:rsidRDefault="00000000">
      <w:pPr>
        <w:pStyle w:val="4"/>
        <w:rPr>
          <w:lang w:eastAsia="zh-CN"/>
        </w:rPr>
      </w:pPr>
      <w:r>
        <w:rPr>
          <w:rFonts w:hint="eastAsia"/>
          <w:lang w:eastAsia="zh-CN"/>
        </w:rPr>
        <w:t>新建连接接口</w:t>
      </w:r>
    </w:p>
    <w:p w14:paraId="48DD3624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85"/>
        <w:gridCol w:w="3889"/>
        <w:gridCol w:w="1788"/>
      </w:tblGrid>
      <w:tr w:rsidR="00EE754E" w14:paraId="42218C02" w14:textId="77777777">
        <w:trPr>
          <w:trHeight w:val="354"/>
          <w:jc w:val="center"/>
        </w:trPr>
        <w:tc>
          <w:tcPr>
            <w:tcW w:w="2385" w:type="dxa"/>
            <w:shd w:val="clear" w:color="auto" w:fill="365F91" w:themeFill="accent1" w:themeFillShade="BF"/>
          </w:tcPr>
          <w:p w14:paraId="6972EB9A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字典</w:t>
            </w:r>
          </w:p>
        </w:tc>
        <w:tc>
          <w:tcPr>
            <w:tcW w:w="3889" w:type="dxa"/>
            <w:shd w:val="clear" w:color="auto" w:fill="365F91" w:themeFill="accent1" w:themeFillShade="BF"/>
          </w:tcPr>
          <w:p w14:paraId="78C55BB1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1788" w:type="dxa"/>
            <w:shd w:val="clear" w:color="auto" w:fill="365F91" w:themeFill="accent1" w:themeFillShade="BF"/>
          </w:tcPr>
          <w:p w14:paraId="465B92F5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是否必填</w:t>
            </w:r>
          </w:p>
        </w:tc>
      </w:tr>
      <w:tr w:rsidR="00EE754E" w14:paraId="09AA0DFC" w14:textId="77777777">
        <w:trPr>
          <w:jc w:val="center"/>
        </w:trPr>
        <w:tc>
          <w:tcPr>
            <w:tcW w:w="2385" w:type="dxa"/>
          </w:tcPr>
          <w:p w14:paraId="1C04FBC0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序列名称</w:t>
            </w:r>
          </w:p>
        </w:tc>
        <w:tc>
          <w:tcPr>
            <w:tcW w:w="3889" w:type="dxa"/>
          </w:tcPr>
          <w:p w14:paraId="063AB21F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 xml:space="preserve"> </w:t>
            </w:r>
          </w:p>
        </w:tc>
        <w:tc>
          <w:tcPr>
            <w:tcW w:w="1788" w:type="dxa"/>
          </w:tcPr>
          <w:p w14:paraId="14CFF9AD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0511AA4D" w14:textId="77777777">
        <w:trPr>
          <w:jc w:val="center"/>
        </w:trPr>
        <w:tc>
          <w:tcPr>
            <w:tcW w:w="2385" w:type="dxa"/>
          </w:tcPr>
          <w:p w14:paraId="5BE72F7F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最小值</w:t>
            </w:r>
          </w:p>
        </w:tc>
        <w:tc>
          <w:tcPr>
            <w:tcW w:w="3889" w:type="dxa"/>
          </w:tcPr>
          <w:p w14:paraId="4F1608C2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788" w:type="dxa"/>
          </w:tcPr>
          <w:p w14:paraId="1B5ACA5A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  <w:tr w:rsidR="00EE754E" w14:paraId="274B3D70" w14:textId="77777777">
        <w:trPr>
          <w:jc w:val="center"/>
        </w:trPr>
        <w:tc>
          <w:tcPr>
            <w:tcW w:w="2385" w:type="dxa"/>
          </w:tcPr>
          <w:p w14:paraId="11BF0A04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最大值</w:t>
            </w:r>
          </w:p>
        </w:tc>
        <w:tc>
          <w:tcPr>
            <w:tcW w:w="3889" w:type="dxa"/>
          </w:tcPr>
          <w:p w14:paraId="68EFFE36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788" w:type="dxa"/>
          </w:tcPr>
          <w:p w14:paraId="59F857C0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  <w:tr w:rsidR="00EE754E" w14:paraId="3B91DCFF" w14:textId="77777777">
        <w:trPr>
          <w:jc w:val="center"/>
        </w:trPr>
        <w:tc>
          <w:tcPr>
            <w:tcW w:w="2385" w:type="dxa"/>
          </w:tcPr>
          <w:p w14:paraId="0C80BF9E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增量</w:t>
            </w:r>
          </w:p>
        </w:tc>
        <w:tc>
          <w:tcPr>
            <w:tcW w:w="3889" w:type="dxa"/>
          </w:tcPr>
          <w:p w14:paraId="4243C047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788" w:type="dxa"/>
          </w:tcPr>
          <w:p w14:paraId="3C344041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  <w:tr w:rsidR="00EE754E" w14:paraId="631321B4" w14:textId="77777777">
        <w:trPr>
          <w:jc w:val="center"/>
        </w:trPr>
        <w:tc>
          <w:tcPr>
            <w:tcW w:w="2385" w:type="dxa"/>
          </w:tcPr>
          <w:p w14:paraId="65D8053E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初始值</w:t>
            </w:r>
          </w:p>
        </w:tc>
        <w:tc>
          <w:tcPr>
            <w:tcW w:w="3889" w:type="dxa"/>
          </w:tcPr>
          <w:p w14:paraId="2B4DF6DD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788" w:type="dxa"/>
          </w:tcPr>
          <w:p w14:paraId="69043FDE" w14:textId="77777777" w:rsidR="00EE754E" w:rsidRDefault="00EE754E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</w:p>
        </w:tc>
      </w:tr>
      <w:tr w:rsidR="00EE754E" w14:paraId="70BE715C" w14:textId="77777777">
        <w:trPr>
          <w:jc w:val="center"/>
        </w:trPr>
        <w:tc>
          <w:tcPr>
            <w:tcW w:w="2385" w:type="dxa"/>
          </w:tcPr>
          <w:p w14:paraId="7000F278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缓存数值</w:t>
            </w:r>
          </w:p>
        </w:tc>
        <w:tc>
          <w:tcPr>
            <w:tcW w:w="3889" w:type="dxa"/>
          </w:tcPr>
          <w:p w14:paraId="6F62DE00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788" w:type="dxa"/>
          </w:tcPr>
          <w:p w14:paraId="3EEBA24E" w14:textId="77777777" w:rsidR="00EE754E" w:rsidRDefault="00EE754E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</w:p>
        </w:tc>
      </w:tr>
      <w:tr w:rsidR="00EE754E" w14:paraId="0553172A" w14:textId="77777777">
        <w:trPr>
          <w:jc w:val="center"/>
        </w:trPr>
        <w:tc>
          <w:tcPr>
            <w:tcW w:w="2385" w:type="dxa"/>
          </w:tcPr>
          <w:p w14:paraId="550FCD42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是否循环</w:t>
            </w:r>
          </w:p>
        </w:tc>
        <w:tc>
          <w:tcPr>
            <w:tcW w:w="3889" w:type="dxa"/>
          </w:tcPr>
          <w:p w14:paraId="5A423A1C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788" w:type="dxa"/>
          </w:tcPr>
          <w:p w14:paraId="39BC3BE8" w14:textId="77777777" w:rsidR="00EE754E" w:rsidRDefault="00EE754E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</w:p>
        </w:tc>
      </w:tr>
      <w:tr w:rsidR="00EE754E" w14:paraId="76FA3999" w14:textId="77777777">
        <w:trPr>
          <w:jc w:val="center"/>
        </w:trPr>
        <w:tc>
          <w:tcPr>
            <w:tcW w:w="2385" w:type="dxa"/>
          </w:tcPr>
          <w:p w14:paraId="5FAC5E9A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模式</w:t>
            </w:r>
          </w:p>
        </w:tc>
        <w:tc>
          <w:tcPr>
            <w:tcW w:w="3889" w:type="dxa"/>
          </w:tcPr>
          <w:p w14:paraId="72B62A8F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序列目标所在模式</w:t>
            </w:r>
          </w:p>
        </w:tc>
        <w:tc>
          <w:tcPr>
            <w:tcW w:w="1788" w:type="dxa"/>
          </w:tcPr>
          <w:p w14:paraId="518BB060" w14:textId="77777777" w:rsidR="00EE754E" w:rsidRDefault="00EE754E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</w:p>
        </w:tc>
      </w:tr>
      <w:tr w:rsidR="00EE754E" w14:paraId="5590D84B" w14:textId="77777777">
        <w:trPr>
          <w:jc w:val="center"/>
        </w:trPr>
        <w:tc>
          <w:tcPr>
            <w:tcW w:w="2385" w:type="dxa"/>
          </w:tcPr>
          <w:p w14:paraId="7880A3E8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表</w:t>
            </w:r>
          </w:p>
        </w:tc>
        <w:tc>
          <w:tcPr>
            <w:tcW w:w="3889" w:type="dxa"/>
          </w:tcPr>
          <w:p w14:paraId="7A1CE8E6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序列目标所在</w:t>
            </w:r>
            <w:proofErr w:type="gramStart"/>
            <w:r>
              <w:rPr>
                <w:rFonts w:hint="eastAsia"/>
                <w:color w:val="000000" w:themeColor="text1"/>
                <w:lang w:eastAsia="zh-CN"/>
              </w:rPr>
              <w:t>表对象</w:t>
            </w:r>
            <w:proofErr w:type="gramEnd"/>
          </w:p>
        </w:tc>
        <w:tc>
          <w:tcPr>
            <w:tcW w:w="1788" w:type="dxa"/>
          </w:tcPr>
          <w:p w14:paraId="421FB5DE" w14:textId="77777777" w:rsidR="00EE754E" w:rsidRDefault="00EE754E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</w:p>
        </w:tc>
      </w:tr>
      <w:tr w:rsidR="00EE754E" w14:paraId="2F554B54" w14:textId="77777777">
        <w:trPr>
          <w:jc w:val="center"/>
        </w:trPr>
        <w:tc>
          <w:tcPr>
            <w:tcW w:w="2385" w:type="dxa"/>
          </w:tcPr>
          <w:p w14:paraId="30C69C80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列</w:t>
            </w:r>
          </w:p>
        </w:tc>
        <w:tc>
          <w:tcPr>
            <w:tcW w:w="3889" w:type="dxa"/>
          </w:tcPr>
          <w:p w14:paraId="4E6E9984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序列目标列</w:t>
            </w:r>
          </w:p>
        </w:tc>
        <w:tc>
          <w:tcPr>
            <w:tcW w:w="1788" w:type="dxa"/>
          </w:tcPr>
          <w:p w14:paraId="04042D94" w14:textId="77777777" w:rsidR="00EE754E" w:rsidRDefault="00EE754E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</w:p>
        </w:tc>
      </w:tr>
    </w:tbl>
    <w:p w14:paraId="763790B5" w14:textId="77777777" w:rsidR="00EE754E" w:rsidRDefault="00EE754E">
      <w:pPr>
        <w:rPr>
          <w:lang w:eastAsia="zh-CN"/>
        </w:rPr>
      </w:pPr>
    </w:p>
    <w:p w14:paraId="4CB75CA0" w14:textId="77777777" w:rsidR="00EE754E" w:rsidRDefault="00EE754E">
      <w:pPr>
        <w:rPr>
          <w:lang w:eastAsia="zh-CN"/>
        </w:rPr>
      </w:pPr>
    </w:p>
    <w:p w14:paraId="31693D1E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85"/>
        <w:gridCol w:w="3337"/>
        <w:gridCol w:w="2385"/>
      </w:tblGrid>
      <w:tr w:rsidR="00EE754E" w14:paraId="767DF053" w14:textId="77777777">
        <w:trPr>
          <w:trHeight w:val="354"/>
          <w:jc w:val="center"/>
        </w:trPr>
        <w:tc>
          <w:tcPr>
            <w:tcW w:w="2385" w:type="dxa"/>
            <w:shd w:val="clear" w:color="auto" w:fill="365F91" w:themeFill="accent1" w:themeFillShade="BF"/>
          </w:tcPr>
          <w:p w14:paraId="2D5A7D51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参数</w:t>
            </w:r>
          </w:p>
        </w:tc>
        <w:tc>
          <w:tcPr>
            <w:tcW w:w="3337" w:type="dxa"/>
            <w:shd w:val="clear" w:color="auto" w:fill="365F91" w:themeFill="accent1" w:themeFillShade="BF"/>
          </w:tcPr>
          <w:p w14:paraId="038668F7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2385" w:type="dxa"/>
            <w:shd w:val="clear" w:color="auto" w:fill="365F91" w:themeFill="accent1" w:themeFillShade="BF"/>
          </w:tcPr>
          <w:p w14:paraId="56758BB8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是否非空</w:t>
            </w:r>
          </w:p>
        </w:tc>
      </w:tr>
      <w:tr w:rsidR="00EE754E" w14:paraId="57494A72" w14:textId="77777777">
        <w:trPr>
          <w:jc w:val="center"/>
        </w:trPr>
        <w:tc>
          <w:tcPr>
            <w:tcW w:w="2385" w:type="dxa"/>
          </w:tcPr>
          <w:p w14:paraId="5879A23A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</w:p>
        </w:tc>
        <w:tc>
          <w:tcPr>
            <w:tcW w:w="3337" w:type="dxa"/>
          </w:tcPr>
          <w:p w14:paraId="4D51717F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true/false</w:t>
            </w:r>
            <w:r>
              <w:rPr>
                <w:rFonts w:hint="eastAsia"/>
                <w:color w:val="000000" w:themeColor="text1"/>
                <w:lang w:eastAsia="zh-CN"/>
              </w:rPr>
              <w:t>执行结果</w:t>
            </w:r>
          </w:p>
        </w:tc>
        <w:tc>
          <w:tcPr>
            <w:tcW w:w="2385" w:type="dxa"/>
          </w:tcPr>
          <w:p w14:paraId="487BFA97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396E4CF3" w14:textId="77777777">
        <w:trPr>
          <w:jc w:val="center"/>
        </w:trPr>
        <w:tc>
          <w:tcPr>
            <w:tcW w:w="2385" w:type="dxa"/>
          </w:tcPr>
          <w:p w14:paraId="31B9DE38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msg</w:t>
            </w:r>
          </w:p>
        </w:tc>
        <w:tc>
          <w:tcPr>
            <w:tcW w:w="3337" w:type="dxa"/>
          </w:tcPr>
          <w:p w14:paraId="428EC5E9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执行结果，错误信息</w:t>
            </w:r>
          </w:p>
        </w:tc>
        <w:tc>
          <w:tcPr>
            <w:tcW w:w="2385" w:type="dxa"/>
          </w:tcPr>
          <w:p w14:paraId="7A4B64FE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</w:tbl>
    <w:p w14:paraId="578AD6AD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045A80DF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外部接口</w:t>
      </w:r>
    </w:p>
    <w:p w14:paraId="1F0E8C35" w14:textId="77777777" w:rsidR="00EE754E" w:rsidRDefault="00000000">
      <w:pPr>
        <w:pStyle w:val="4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新建序列</w:t>
      </w:r>
    </w:p>
    <w:p w14:paraId="0C2592A4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187758B3" w14:textId="77777777" w:rsidR="00EE754E" w:rsidRDefault="00000000">
      <w:pPr>
        <w:ind w:firstLine="420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发起创建序列请求：</w:t>
      </w:r>
      <w:r>
        <w:rPr>
          <w:rFonts w:hint="eastAsia"/>
          <w:lang w:eastAsia="zh-CN"/>
        </w:rPr>
        <w:t>create sequence xxx</w:t>
      </w:r>
      <w:r>
        <w:rPr>
          <w:rFonts w:hint="eastAsia"/>
          <w:lang w:eastAsia="zh-CN"/>
        </w:rPr>
        <w:t>；</w:t>
      </w:r>
    </w:p>
    <w:p w14:paraId="35928A91" w14:textId="77777777" w:rsidR="00EE754E" w:rsidRDefault="00EE754E">
      <w:pPr>
        <w:ind w:firstLine="420"/>
        <w:rPr>
          <w:lang w:eastAsia="zh-CN"/>
        </w:rPr>
      </w:pPr>
    </w:p>
    <w:p w14:paraId="51DAB7B7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4EC6B58E" w14:textId="77777777" w:rsidR="00EE754E" w:rsidRDefault="00000000">
      <w:pPr>
        <w:pStyle w:val="a0"/>
        <w:ind w:firstLine="42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返回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请求结果；</w:t>
      </w:r>
    </w:p>
    <w:p w14:paraId="382FECC4" w14:textId="77777777" w:rsidR="00EE754E" w:rsidRDefault="00EE754E">
      <w:pPr>
        <w:pStyle w:val="a0"/>
        <w:ind w:firstLine="420"/>
        <w:rPr>
          <w:color w:val="0000FF"/>
          <w:lang w:eastAsia="zh-CN"/>
        </w:rPr>
      </w:pPr>
    </w:p>
    <w:p w14:paraId="219AEF6D" w14:textId="77777777" w:rsidR="00EE754E" w:rsidRDefault="00000000">
      <w:pPr>
        <w:pStyle w:val="4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删除序列</w:t>
      </w:r>
    </w:p>
    <w:p w14:paraId="4FDFE25E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5AFC0BB6" w14:textId="77777777" w:rsidR="00EE754E" w:rsidRDefault="00000000">
      <w:pPr>
        <w:ind w:firstLine="420"/>
        <w:rPr>
          <w:lang w:eastAsia="zh-CN"/>
        </w:rPr>
      </w:pPr>
      <w:proofErr w:type="spellStart"/>
      <w:r>
        <w:rPr>
          <w:rFonts w:hint="eastAsia"/>
          <w:lang w:eastAsia="zh-CN"/>
        </w:rPr>
        <w:lastRenderedPageBreak/>
        <w:t>Jdbc</w:t>
      </w:r>
      <w:proofErr w:type="spellEnd"/>
      <w:r>
        <w:rPr>
          <w:rFonts w:hint="eastAsia"/>
          <w:lang w:eastAsia="zh-CN"/>
        </w:rPr>
        <w:t>发起删除序列请求：</w:t>
      </w:r>
      <w:r>
        <w:rPr>
          <w:rFonts w:hint="eastAsia"/>
          <w:lang w:eastAsia="zh-CN"/>
        </w:rPr>
        <w:t>drop sequence xxx</w:t>
      </w:r>
      <w:r>
        <w:rPr>
          <w:rFonts w:hint="eastAsia"/>
          <w:lang w:eastAsia="zh-CN"/>
        </w:rPr>
        <w:t>；</w:t>
      </w:r>
    </w:p>
    <w:p w14:paraId="125A1D9C" w14:textId="77777777" w:rsidR="00EE754E" w:rsidRDefault="00EE754E">
      <w:pPr>
        <w:ind w:firstLine="420"/>
        <w:rPr>
          <w:lang w:eastAsia="zh-CN"/>
        </w:rPr>
      </w:pPr>
    </w:p>
    <w:p w14:paraId="262EB101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68494A34" w14:textId="77777777" w:rsidR="00EE754E" w:rsidRDefault="00000000">
      <w:pPr>
        <w:pStyle w:val="a0"/>
        <w:ind w:firstLine="42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返回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请求结果；</w:t>
      </w:r>
    </w:p>
    <w:p w14:paraId="5EB09ABC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382D0314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正反向行为</w:t>
      </w:r>
    </w:p>
    <w:p w14:paraId="31DBD582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生效说明</w:t>
      </w:r>
    </w:p>
    <w:p w14:paraId="599A9B64" w14:textId="77777777" w:rsidR="00EE754E" w:rsidRDefault="00000000">
      <w:pPr>
        <w:pStyle w:val="a0"/>
        <w:ind w:firstLine="420"/>
        <w:rPr>
          <w:lang w:eastAsia="zh-CN"/>
        </w:rPr>
      </w:pPr>
      <w:r>
        <w:rPr>
          <w:rFonts w:hint="eastAsia"/>
          <w:lang w:eastAsia="zh-CN"/>
        </w:rPr>
        <w:t>序列创建成功后，对象浏览器树的序列组节点下展示该索引；</w:t>
      </w:r>
    </w:p>
    <w:p w14:paraId="1B4829E4" w14:textId="77777777" w:rsidR="00EE754E" w:rsidRDefault="00EE754E">
      <w:pPr>
        <w:pStyle w:val="a0"/>
        <w:ind w:firstLine="420"/>
        <w:rPr>
          <w:lang w:eastAsia="zh-CN"/>
        </w:rPr>
      </w:pPr>
    </w:p>
    <w:p w14:paraId="3A7BCC25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提示信息</w:t>
      </w:r>
    </w:p>
    <w:p w14:paraId="3A5389BF" w14:textId="77777777" w:rsidR="00EE754E" w:rsidRDefault="00000000">
      <w:pPr>
        <w:pStyle w:val="a0"/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编辑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删除失败时，则提示</w:t>
      </w: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错误信息；</w:t>
      </w:r>
    </w:p>
    <w:p w14:paraId="31D84A37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51A3F40D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安全性</w:t>
      </w:r>
    </w:p>
    <w:p w14:paraId="19D668EC" w14:textId="77777777" w:rsidR="00EE754E" w:rsidRDefault="00EE754E">
      <w:pPr>
        <w:pStyle w:val="a0"/>
        <w:ind w:firstLine="420"/>
        <w:rPr>
          <w:lang w:eastAsia="zh-CN"/>
        </w:rPr>
      </w:pPr>
    </w:p>
    <w:p w14:paraId="5183E32D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影响范围</w:t>
      </w:r>
    </w:p>
    <w:p w14:paraId="4BAF0D17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指标相关</w:t>
      </w:r>
    </w:p>
    <w:p w14:paraId="1595F9BC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关键资源指标</w:t>
      </w:r>
    </w:p>
    <w:p w14:paraId="359A54A0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系统性指标</w:t>
      </w:r>
    </w:p>
    <w:p w14:paraId="7CAD41DB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性能指标</w:t>
      </w:r>
    </w:p>
    <w:p w14:paraId="1DC4768E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其他说明</w:t>
      </w:r>
    </w:p>
    <w:p w14:paraId="1504F324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79F05F7A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158BBC64" w14:textId="77777777" w:rsidR="00EE754E" w:rsidRDefault="00000000">
      <w:pPr>
        <w:pStyle w:val="1"/>
        <w:rPr>
          <w:lang w:eastAsia="zh-CN"/>
        </w:rPr>
      </w:pPr>
      <w:r>
        <w:rPr>
          <w:rFonts w:hint="eastAsia"/>
          <w:lang w:eastAsia="zh-CN"/>
        </w:rPr>
        <w:t>同义词对象</w:t>
      </w:r>
      <w:r>
        <w:rPr>
          <w:lang w:eastAsia="zh-CN"/>
        </w:rPr>
        <w:t>管理</w:t>
      </w:r>
    </w:p>
    <w:p w14:paraId="2CC6FF8D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功能简述</w:t>
      </w:r>
    </w:p>
    <w:p w14:paraId="6946990A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546A0626" w14:textId="77777777" w:rsidR="00EE754E" w:rsidRDefault="00000000">
      <w:pPr>
        <w:pStyle w:val="a0"/>
        <w:numPr>
          <w:ilvl w:val="0"/>
          <w:numId w:val="1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创建同义词，用户通过可视化窗口填写同义词信息（名称、所有者、类型等），发起同义词创建；</w:t>
      </w:r>
    </w:p>
    <w:p w14:paraId="027AC0C4" w14:textId="77777777" w:rsidR="00EE754E" w:rsidRDefault="00000000">
      <w:pPr>
        <w:pStyle w:val="a0"/>
        <w:numPr>
          <w:ilvl w:val="0"/>
          <w:numId w:val="1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删除同义词，用户打开对象浏览器，指定删除视图；</w:t>
      </w:r>
    </w:p>
    <w:p w14:paraId="3A41D454" w14:textId="77777777" w:rsidR="00EE754E" w:rsidRDefault="00000000">
      <w:pPr>
        <w:pStyle w:val="a0"/>
        <w:numPr>
          <w:ilvl w:val="0"/>
          <w:numId w:val="1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查看同义词，用户可通过可视化界面查看</w:t>
      </w:r>
      <w:proofErr w:type="spellStart"/>
      <w:r>
        <w:rPr>
          <w:rFonts w:hint="eastAsia"/>
          <w:lang w:eastAsia="zh-CN"/>
        </w:rPr>
        <w:t>ddl</w:t>
      </w:r>
      <w:proofErr w:type="spellEnd"/>
      <w:r>
        <w:rPr>
          <w:rFonts w:hint="eastAsia"/>
          <w:lang w:eastAsia="zh-CN"/>
        </w:rPr>
        <w:t>、查看相关的使用表；</w:t>
      </w:r>
    </w:p>
    <w:p w14:paraId="0A7B6C0B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3BEC9E17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功能说明</w:t>
      </w:r>
    </w:p>
    <w:p w14:paraId="7F79A5C1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同义词对象管理</w:t>
      </w:r>
    </w:p>
    <w:p w14:paraId="78D8CF4D" w14:textId="77777777" w:rsidR="00EE754E" w:rsidRDefault="00000000">
      <w:pPr>
        <w:pStyle w:val="a0"/>
        <w:numPr>
          <w:ilvl w:val="0"/>
          <w:numId w:val="17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新建同义词，用户填写同义词信息，后台获取信息，发起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请求：</w:t>
      </w:r>
      <w:r>
        <w:rPr>
          <w:rFonts w:hint="eastAsia"/>
          <w:color w:val="000000" w:themeColor="text1"/>
          <w:lang w:eastAsia="zh-CN"/>
        </w:rPr>
        <w:t>create synonym xxx</w:t>
      </w:r>
      <w:r>
        <w:rPr>
          <w:rFonts w:hint="eastAsia"/>
          <w:color w:val="000000" w:themeColor="text1"/>
          <w:lang w:eastAsia="zh-CN"/>
        </w:rPr>
        <w:t>；</w:t>
      </w:r>
    </w:p>
    <w:p w14:paraId="3095B648" w14:textId="77777777" w:rsidR="00EE754E" w:rsidRDefault="00000000">
      <w:pPr>
        <w:pStyle w:val="a0"/>
        <w:numPr>
          <w:ilvl w:val="0"/>
          <w:numId w:val="17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删除同义词，用户指定要删除的同义词，发起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请求：</w:t>
      </w:r>
      <w:r>
        <w:rPr>
          <w:rFonts w:hint="eastAsia"/>
          <w:color w:val="000000" w:themeColor="text1"/>
          <w:lang w:eastAsia="zh-CN"/>
        </w:rPr>
        <w:t>drop synonym xxx</w:t>
      </w:r>
      <w:r>
        <w:rPr>
          <w:rFonts w:hint="eastAsia"/>
          <w:color w:val="000000" w:themeColor="text1"/>
          <w:lang w:eastAsia="zh-CN"/>
        </w:rPr>
        <w:t>；</w:t>
      </w:r>
    </w:p>
    <w:p w14:paraId="7A7EC4FD" w14:textId="77777777" w:rsidR="00EE754E" w:rsidRDefault="00EE754E">
      <w:pPr>
        <w:pStyle w:val="a0"/>
        <w:ind w:left="420" w:firstLineChars="0" w:firstLine="0"/>
        <w:rPr>
          <w:color w:val="000000" w:themeColor="text1"/>
          <w:lang w:eastAsia="zh-CN"/>
        </w:rPr>
      </w:pPr>
    </w:p>
    <w:p w14:paraId="6C582022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使用流程</w:t>
      </w:r>
    </w:p>
    <w:p w14:paraId="0BD5ACDE" w14:textId="77777777" w:rsidR="00EE754E" w:rsidRDefault="00000000">
      <w:pPr>
        <w:pStyle w:val="a0"/>
        <w:tabs>
          <w:tab w:val="left" w:pos="840"/>
        </w:tabs>
        <w:ind w:left="420" w:firstLineChars="0" w:firstLine="0"/>
        <w:rPr>
          <w:color w:val="0000FF"/>
          <w:lang w:eastAsia="zh-CN"/>
        </w:rPr>
      </w:pPr>
      <w:r>
        <w:rPr>
          <w:noProof/>
        </w:rPr>
        <w:drawing>
          <wp:inline distT="0" distB="0" distL="114300" distR="114300" wp14:anchorId="2BBEB1D9" wp14:editId="4DB9A11B">
            <wp:extent cx="5941060" cy="2061210"/>
            <wp:effectExtent l="0" t="0" r="2540" b="1524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58583" w14:textId="77777777" w:rsidR="00EE754E" w:rsidRDefault="00000000">
      <w:pPr>
        <w:pStyle w:val="a0"/>
        <w:tabs>
          <w:tab w:val="left" w:pos="840"/>
        </w:tabs>
        <w:ind w:firstLineChars="0" w:firstLine="0"/>
        <w:rPr>
          <w:color w:val="0000FF"/>
          <w:lang w:eastAsia="zh-CN"/>
        </w:rPr>
      </w:pPr>
      <w:r>
        <w:rPr>
          <w:color w:val="0000FF"/>
          <w:lang w:eastAsia="zh-CN"/>
        </w:rPr>
        <w:tab/>
      </w:r>
    </w:p>
    <w:p w14:paraId="2EEFA34B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配置参数和文件</w:t>
      </w:r>
    </w:p>
    <w:p w14:paraId="3A5850A2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数据相关性</w:t>
      </w:r>
    </w:p>
    <w:p w14:paraId="691A2F44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接口信息</w:t>
      </w:r>
    </w:p>
    <w:p w14:paraId="2C942A6E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对象管理</w:t>
      </w:r>
      <w:r>
        <w:rPr>
          <w:rFonts w:hint="eastAsia"/>
          <w:lang w:eastAsia="zh-CN"/>
        </w:rPr>
        <w:t xml:space="preserve"> </w:t>
      </w:r>
    </w:p>
    <w:p w14:paraId="4B2C98EC" w14:textId="77777777" w:rsidR="00EE754E" w:rsidRDefault="00000000">
      <w:pPr>
        <w:pStyle w:val="4"/>
        <w:rPr>
          <w:lang w:eastAsia="zh-CN"/>
        </w:rPr>
      </w:pPr>
      <w:r>
        <w:rPr>
          <w:rFonts w:hint="eastAsia"/>
          <w:lang w:eastAsia="zh-CN"/>
        </w:rPr>
        <w:t>新建连接接口</w:t>
      </w:r>
    </w:p>
    <w:p w14:paraId="08F38335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85"/>
        <w:gridCol w:w="3889"/>
        <w:gridCol w:w="1788"/>
      </w:tblGrid>
      <w:tr w:rsidR="00EE754E" w14:paraId="2D7300E4" w14:textId="77777777">
        <w:trPr>
          <w:trHeight w:val="354"/>
          <w:jc w:val="center"/>
        </w:trPr>
        <w:tc>
          <w:tcPr>
            <w:tcW w:w="2385" w:type="dxa"/>
            <w:shd w:val="clear" w:color="auto" w:fill="365F91" w:themeFill="accent1" w:themeFillShade="BF"/>
          </w:tcPr>
          <w:p w14:paraId="00FD4A32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lastRenderedPageBreak/>
              <w:t>字典</w:t>
            </w:r>
          </w:p>
        </w:tc>
        <w:tc>
          <w:tcPr>
            <w:tcW w:w="3889" w:type="dxa"/>
            <w:shd w:val="clear" w:color="auto" w:fill="365F91" w:themeFill="accent1" w:themeFillShade="BF"/>
          </w:tcPr>
          <w:p w14:paraId="10140DA6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1788" w:type="dxa"/>
            <w:shd w:val="clear" w:color="auto" w:fill="365F91" w:themeFill="accent1" w:themeFillShade="BF"/>
          </w:tcPr>
          <w:p w14:paraId="6C5C5698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是否必填</w:t>
            </w:r>
          </w:p>
        </w:tc>
      </w:tr>
      <w:tr w:rsidR="00EE754E" w14:paraId="39D9C25A" w14:textId="77777777">
        <w:trPr>
          <w:jc w:val="center"/>
        </w:trPr>
        <w:tc>
          <w:tcPr>
            <w:tcW w:w="2385" w:type="dxa"/>
          </w:tcPr>
          <w:p w14:paraId="2FF5E9D8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同义词名称</w:t>
            </w:r>
          </w:p>
        </w:tc>
        <w:tc>
          <w:tcPr>
            <w:tcW w:w="3889" w:type="dxa"/>
          </w:tcPr>
          <w:p w14:paraId="0818D418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 xml:space="preserve"> </w:t>
            </w:r>
          </w:p>
        </w:tc>
        <w:tc>
          <w:tcPr>
            <w:tcW w:w="1788" w:type="dxa"/>
          </w:tcPr>
          <w:p w14:paraId="3B8D6147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752381F6" w14:textId="77777777">
        <w:trPr>
          <w:jc w:val="center"/>
        </w:trPr>
        <w:tc>
          <w:tcPr>
            <w:tcW w:w="2385" w:type="dxa"/>
          </w:tcPr>
          <w:p w14:paraId="7201BD33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对象所有者</w:t>
            </w:r>
          </w:p>
        </w:tc>
        <w:tc>
          <w:tcPr>
            <w:tcW w:w="3889" w:type="dxa"/>
          </w:tcPr>
          <w:p w14:paraId="47C44ACF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对象所在的</w:t>
            </w:r>
            <w:r>
              <w:rPr>
                <w:rFonts w:hint="eastAsia"/>
                <w:color w:val="000000" w:themeColor="text1"/>
                <w:lang w:eastAsia="zh-CN"/>
              </w:rPr>
              <w:t>schema</w:t>
            </w:r>
          </w:p>
        </w:tc>
        <w:tc>
          <w:tcPr>
            <w:tcW w:w="1788" w:type="dxa"/>
          </w:tcPr>
          <w:p w14:paraId="5076B5A6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416D933F" w14:textId="77777777">
        <w:trPr>
          <w:jc w:val="center"/>
        </w:trPr>
        <w:tc>
          <w:tcPr>
            <w:tcW w:w="2385" w:type="dxa"/>
          </w:tcPr>
          <w:p w14:paraId="6E3DA058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对象类型</w:t>
            </w:r>
          </w:p>
        </w:tc>
        <w:tc>
          <w:tcPr>
            <w:tcW w:w="3889" w:type="dxa"/>
          </w:tcPr>
          <w:p w14:paraId="4D3D320D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对象类型：函数</w:t>
            </w:r>
            <w:r>
              <w:rPr>
                <w:rFonts w:hint="eastAsia"/>
                <w:color w:val="000000" w:themeColor="text1"/>
                <w:lang w:eastAsia="zh-CN"/>
              </w:rPr>
              <w:t>/</w:t>
            </w:r>
            <w:r>
              <w:rPr>
                <w:rFonts w:hint="eastAsia"/>
                <w:color w:val="000000" w:themeColor="text1"/>
                <w:lang w:eastAsia="zh-CN"/>
              </w:rPr>
              <w:t>过程、视图、普通表</w:t>
            </w:r>
          </w:p>
        </w:tc>
        <w:tc>
          <w:tcPr>
            <w:tcW w:w="1788" w:type="dxa"/>
          </w:tcPr>
          <w:p w14:paraId="3FB5EDB8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40A0215B" w14:textId="77777777">
        <w:trPr>
          <w:jc w:val="center"/>
        </w:trPr>
        <w:tc>
          <w:tcPr>
            <w:tcW w:w="2385" w:type="dxa"/>
          </w:tcPr>
          <w:p w14:paraId="23B6A4D7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对象名称</w:t>
            </w:r>
          </w:p>
        </w:tc>
        <w:tc>
          <w:tcPr>
            <w:tcW w:w="3889" w:type="dxa"/>
          </w:tcPr>
          <w:p w14:paraId="30DE947D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788" w:type="dxa"/>
          </w:tcPr>
          <w:p w14:paraId="65F344B8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</w:tbl>
    <w:p w14:paraId="5A2C8A15" w14:textId="77777777" w:rsidR="00EE754E" w:rsidRDefault="00EE754E">
      <w:pPr>
        <w:rPr>
          <w:lang w:eastAsia="zh-CN"/>
        </w:rPr>
      </w:pPr>
    </w:p>
    <w:p w14:paraId="79BA224A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85"/>
        <w:gridCol w:w="3337"/>
        <w:gridCol w:w="2385"/>
      </w:tblGrid>
      <w:tr w:rsidR="00EE754E" w14:paraId="46F3747D" w14:textId="77777777">
        <w:trPr>
          <w:trHeight w:val="354"/>
          <w:jc w:val="center"/>
        </w:trPr>
        <w:tc>
          <w:tcPr>
            <w:tcW w:w="2385" w:type="dxa"/>
            <w:shd w:val="clear" w:color="auto" w:fill="365F91" w:themeFill="accent1" w:themeFillShade="BF"/>
          </w:tcPr>
          <w:p w14:paraId="74C268D7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参数</w:t>
            </w:r>
          </w:p>
        </w:tc>
        <w:tc>
          <w:tcPr>
            <w:tcW w:w="3337" w:type="dxa"/>
            <w:shd w:val="clear" w:color="auto" w:fill="365F91" w:themeFill="accent1" w:themeFillShade="BF"/>
          </w:tcPr>
          <w:p w14:paraId="613CF8F7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2385" w:type="dxa"/>
            <w:shd w:val="clear" w:color="auto" w:fill="365F91" w:themeFill="accent1" w:themeFillShade="BF"/>
          </w:tcPr>
          <w:p w14:paraId="7B27F51E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是否非空</w:t>
            </w:r>
          </w:p>
        </w:tc>
      </w:tr>
      <w:tr w:rsidR="00EE754E" w14:paraId="0287F3BC" w14:textId="77777777">
        <w:trPr>
          <w:jc w:val="center"/>
        </w:trPr>
        <w:tc>
          <w:tcPr>
            <w:tcW w:w="2385" w:type="dxa"/>
          </w:tcPr>
          <w:p w14:paraId="04C8AB2B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</w:p>
        </w:tc>
        <w:tc>
          <w:tcPr>
            <w:tcW w:w="3337" w:type="dxa"/>
          </w:tcPr>
          <w:p w14:paraId="215B363D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true/false</w:t>
            </w:r>
            <w:r>
              <w:rPr>
                <w:rFonts w:hint="eastAsia"/>
                <w:color w:val="000000" w:themeColor="text1"/>
                <w:lang w:eastAsia="zh-CN"/>
              </w:rPr>
              <w:t>执行结果</w:t>
            </w:r>
          </w:p>
        </w:tc>
        <w:tc>
          <w:tcPr>
            <w:tcW w:w="2385" w:type="dxa"/>
          </w:tcPr>
          <w:p w14:paraId="433C7CAE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73819A68" w14:textId="77777777">
        <w:trPr>
          <w:jc w:val="center"/>
        </w:trPr>
        <w:tc>
          <w:tcPr>
            <w:tcW w:w="2385" w:type="dxa"/>
          </w:tcPr>
          <w:p w14:paraId="349E2294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msg</w:t>
            </w:r>
          </w:p>
        </w:tc>
        <w:tc>
          <w:tcPr>
            <w:tcW w:w="3337" w:type="dxa"/>
          </w:tcPr>
          <w:p w14:paraId="31A152D9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Jdbc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>执行结果，错误信息</w:t>
            </w:r>
          </w:p>
        </w:tc>
        <w:tc>
          <w:tcPr>
            <w:tcW w:w="2385" w:type="dxa"/>
          </w:tcPr>
          <w:p w14:paraId="14F41977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</w:tbl>
    <w:p w14:paraId="4E0D801E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76F8CDF2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外部接口</w:t>
      </w:r>
    </w:p>
    <w:p w14:paraId="4201AEF5" w14:textId="77777777" w:rsidR="00EE754E" w:rsidRDefault="00000000">
      <w:pPr>
        <w:pStyle w:val="4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新建同义词</w:t>
      </w:r>
    </w:p>
    <w:p w14:paraId="55A1B229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373CC1D6" w14:textId="77777777" w:rsidR="00EE754E" w:rsidRDefault="00000000">
      <w:pPr>
        <w:ind w:firstLine="420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发起创建同义词请求：</w:t>
      </w:r>
      <w:r>
        <w:rPr>
          <w:rFonts w:hint="eastAsia"/>
          <w:lang w:eastAsia="zh-CN"/>
        </w:rPr>
        <w:t xml:space="preserve">create </w:t>
      </w:r>
      <w:r>
        <w:rPr>
          <w:rFonts w:hint="eastAsia"/>
          <w:color w:val="000000" w:themeColor="text1"/>
          <w:lang w:eastAsia="zh-CN"/>
        </w:rPr>
        <w:t xml:space="preserve">synonym </w:t>
      </w:r>
      <w:r>
        <w:rPr>
          <w:rFonts w:hint="eastAsia"/>
          <w:lang w:eastAsia="zh-CN"/>
        </w:rPr>
        <w:t>xxx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 xml:space="preserve"> </w:t>
      </w:r>
    </w:p>
    <w:p w14:paraId="30E4FAA5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5B7065DB" w14:textId="77777777" w:rsidR="00EE754E" w:rsidRDefault="00000000">
      <w:pPr>
        <w:pStyle w:val="a0"/>
        <w:ind w:firstLine="42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返回</w:t>
      </w:r>
      <w:proofErr w:type="spellStart"/>
      <w:r>
        <w:rPr>
          <w:color w:val="000000" w:themeColor="text1"/>
          <w:lang w:eastAsia="zh-CN"/>
        </w:rPr>
        <w:t>jdbc</w:t>
      </w:r>
      <w:proofErr w:type="spellEnd"/>
      <w:r>
        <w:rPr>
          <w:color w:val="000000" w:themeColor="text1"/>
          <w:lang w:eastAsia="zh-CN"/>
        </w:rPr>
        <w:t>请求结果；</w:t>
      </w:r>
    </w:p>
    <w:p w14:paraId="02005B34" w14:textId="77777777" w:rsidR="00EE754E" w:rsidRDefault="00EE754E">
      <w:pPr>
        <w:pStyle w:val="a0"/>
        <w:ind w:firstLine="420"/>
        <w:rPr>
          <w:color w:val="0000FF"/>
          <w:lang w:eastAsia="zh-CN"/>
        </w:rPr>
      </w:pPr>
    </w:p>
    <w:p w14:paraId="62B788CB" w14:textId="77777777" w:rsidR="00EE754E" w:rsidRDefault="00000000">
      <w:pPr>
        <w:pStyle w:val="4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删除同义词</w:t>
      </w:r>
    </w:p>
    <w:p w14:paraId="3607C8B6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63ABCD59" w14:textId="77777777" w:rsidR="00EE754E" w:rsidRDefault="00000000">
      <w:pPr>
        <w:ind w:firstLine="420"/>
        <w:rPr>
          <w:lang w:eastAsia="zh-CN"/>
        </w:rPr>
      </w:pPr>
      <w:r>
        <w:rPr>
          <w:rFonts w:hint="eastAsia"/>
          <w:lang w:eastAsia="zh-CN"/>
        </w:rPr>
        <w:t>删除同义词，用户指定删除的同义词，后台获取信息，发起</w:t>
      </w: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请求：</w:t>
      </w:r>
      <w:r>
        <w:rPr>
          <w:rFonts w:hint="eastAsia"/>
          <w:lang w:eastAsia="zh-CN"/>
        </w:rPr>
        <w:t xml:space="preserve">create </w:t>
      </w:r>
      <w:r>
        <w:rPr>
          <w:rFonts w:hint="eastAsia"/>
          <w:color w:val="000000" w:themeColor="text1"/>
          <w:lang w:eastAsia="zh-CN"/>
        </w:rPr>
        <w:t xml:space="preserve">synonym </w:t>
      </w:r>
      <w:r>
        <w:rPr>
          <w:rFonts w:hint="eastAsia"/>
          <w:lang w:eastAsia="zh-CN"/>
        </w:rPr>
        <w:t>xxx</w:t>
      </w:r>
      <w:r>
        <w:rPr>
          <w:rFonts w:hint="eastAsia"/>
          <w:lang w:eastAsia="zh-CN"/>
        </w:rPr>
        <w:t>；</w:t>
      </w:r>
    </w:p>
    <w:p w14:paraId="50F1CA5D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66ED355D" w14:textId="77777777" w:rsidR="00EE754E" w:rsidRDefault="00000000">
      <w:pPr>
        <w:pStyle w:val="a0"/>
        <w:ind w:firstLine="42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返回</w:t>
      </w:r>
      <w:proofErr w:type="spellStart"/>
      <w:r>
        <w:rPr>
          <w:color w:val="000000" w:themeColor="text1"/>
          <w:lang w:eastAsia="zh-CN"/>
        </w:rPr>
        <w:t>jdbc</w:t>
      </w:r>
      <w:proofErr w:type="spellEnd"/>
      <w:r>
        <w:rPr>
          <w:color w:val="000000" w:themeColor="text1"/>
          <w:lang w:eastAsia="zh-CN"/>
        </w:rPr>
        <w:t>请求结果；</w:t>
      </w:r>
    </w:p>
    <w:p w14:paraId="352519FC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6B62B348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正反向行为</w:t>
      </w:r>
    </w:p>
    <w:p w14:paraId="4484D016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生效说明</w:t>
      </w:r>
    </w:p>
    <w:p w14:paraId="362FAA71" w14:textId="77777777" w:rsidR="00EE754E" w:rsidRDefault="00000000">
      <w:pPr>
        <w:pStyle w:val="a0"/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同义词创建成功后，对象浏览器树的序列组节点下展示该索引；</w:t>
      </w:r>
    </w:p>
    <w:p w14:paraId="5DAA91B5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提示信息</w:t>
      </w:r>
    </w:p>
    <w:p w14:paraId="73A4B2BA" w14:textId="77777777" w:rsidR="00EE754E" w:rsidRDefault="00000000">
      <w:pPr>
        <w:pStyle w:val="a0"/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编辑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删除失败时，则提示</w:t>
      </w: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错误信息；</w:t>
      </w:r>
    </w:p>
    <w:p w14:paraId="106991F1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3D109481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安全性</w:t>
      </w:r>
    </w:p>
    <w:p w14:paraId="401DFD6B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影响范围</w:t>
      </w:r>
    </w:p>
    <w:p w14:paraId="598FC291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指标相关</w:t>
      </w:r>
    </w:p>
    <w:p w14:paraId="7B282690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关键资源指标</w:t>
      </w:r>
    </w:p>
    <w:p w14:paraId="4E5C661C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系统性指标</w:t>
      </w:r>
    </w:p>
    <w:p w14:paraId="49C62D7E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性能指标</w:t>
      </w:r>
    </w:p>
    <w:p w14:paraId="52CC1523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其他说明</w:t>
      </w:r>
    </w:p>
    <w:p w14:paraId="7A53BBCC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79588A60" w14:textId="77777777" w:rsidR="00EE754E" w:rsidRDefault="00000000">
      <w:pPr>
        <w:pStyle w:val="1"/>
        <w:rPr>
          <w:lang w:eastAsia="zh-CN"/>
        </w:rPr>
      </w:pPr>
      <w:r>
        <w:rPr>
          <w:rFonts w:hint="eastAsia"/>
          <w:lang w:eastAsia="zh-CN"/>
        </w:rPr>
        <w:t>触发器对象</w:t>
      </w:r>
      <w:r>
        <w:rPr>
          <w:lang w:eastAsia="zh-CN"/>
        </w:rPr>
        <w:t>管理</w:t>
      </w:r>
    </w:p>
    <w:p w14:paraId="54C17C16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功能简述</w:t>
      </w:r>
    </w:p>
    <w:p w14:paraId="1DC23189" w14:textId="77777777" w:rsidR="00EE754E" w:rsidRDefault="00000000">
      <w:pPr>
        <w:pStyle w:val="a0"/>
        <w:numPr>
          <w:ilvl w:val="0"/>
          <w:numId w:val="1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创建触发器：用户可通过可视化界面查看</w:t>
      </w:r>
      <w:proofErr w:type="spellStart"/>
      <w:r>
        <w:rPr>
          <w:rFonts w:hint="eastAsia"/>
          <w:lang w:eastAsia="zh-CN"/>
        </w:rPr>
        <w:t>ddl</w:t>
      </w:r>
      <w:proofErr w:type="spellEnd"/>
      <w:r>
        <w:rPr>
          <w:rFonts w:hint="eastAsia"/>
          <w:lang w:eastAsia="zh-CN"/>
        </w:rPr>
        <w:t>、查看相关的使用表；</w:t>
      </w:r>
    </w:p>
    <w:p w14:paraId="3DF30A92" w14:textId="77777777" w:rsidR="00EE754E" w:rsidRDefault="00000000">
      <w:pPr>
        <w:pStyle w:val="a0"/>
        <w:numPr>
          <w:ilvl w:val="0"/>
          <w:numId w:val="1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编辑触发器：针对已存在的触发器，用户可以通过可视化界面查看和编辑变更触发器；</w:t>
      </w:r>
    </w:p>
    <w:p w14:paraId="2FE9468D" w14:textId="77777777" w:rsidR="00EE754E" w:rsidRDefault="00000000">
      <w:pPr>
        <w:pStyle w:val="a0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删除触发器：允许用户通过菜单删除触发器；</w:t>
      </w:r>
    </w:p>
    <w:p w14:paraId="23445BF4" w14:textId="77777777" w:rsidR="00EE754E" w:rsidRDefault="00000000">
      <w:pPr>
        <w:pStyle w:val="a0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禁用触发器：允许用户通过菜单禁止触发器；</w:t>
      </w:r>
    </w:p>
    <w:p w14:paraId="1088531F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58E97792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功能说明</w:t>
      </w:r>
    </w:p>
    <w:p w14:paraId="0F9CF56F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创建触发器</w:t>
      </w:r>
    </w:p>
    <w:p w14:paraId="13804B30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新建触发器，用户填写触发器信息（名称、类型、事件），后台获取信息，发起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请求：</w:t>
      </w:r>
      <w:r>
        <w:rPr>
          <w:rFonts w:hint="eastAsia"/>
          <w:color w:val="000000" w:themeColor="text1"/>
          <w:lang w:eastAsia="zh-CN"/>
        </w:rPr>
        <w:t>create trigger xxx</w:t>
      </w:r>
      <w:r>
        <w:rPr>
          <w:rFonts w:hint="eastAsia"/>
          <w:color w:val="000000" w:themeColor="text1"/>
          <w:lang w:eastAsia="zh-CN"/>
        </w:rPr>
        <w:t>；</w:t>
      </w:r>
    </w:p>
    <w:p w14:paraId="3BD13C31" w14:textId="77777777" w:rsidR="00EE754E" w:rsidRDefault="00000000">
      <w:pPr>
        <w:pStyle w:val="a0"/>
        <w:numPr>
          <w:ilvl w:val="0"/>
          <w:numId w:val="19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编辑触发器，用户编辑已存在的触发器信息，后台发起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请求：</w:t>
      </w:r>
      <w:r>
        <w:rPr>
          <w:rFonts w:hint="eastAsia"/>
          <w:color w:val="000000" w:themeColor="text1"/>
          <w:lang w:eastAsia="zh-CN"/>
        </w:rPr>
        <w:t>alter trigger xxx</w:t>
      </w:r>
      <w:r>
        <w:rPr>
          <w:rFonts w:hint="eastAsia"/>
          <w:color w:val="000000" w:themeColor="text1"/>
          <w:lang w:eastAsia="zh-CN"/>
        </w:rPr>
        <w:t>；</w:t>
      </w:r>
    </w:p>
    <w:p w14:paraId="64FEEFC7" w14:textId="77777777" w:rsidR="00EE754E" w:rsidRDefault="00000000">
      <w:pPr>
        <w:pStyle w:val="a0"/>
        <w:numPr>
          <w:ilvl w:val="0"/>
          <w:numId w:val="19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删除触发器，用户指定删除触发器，后台执行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：</w:t>
      </w:r>
      <w:r>
        <w:rPr>
          <w:rFonts w:hint="eastAsia"/>
          <w:color w:val="000000" w:themeColor="text1"/>
          <w:lang w:eastAsia="zh-CN"/>
        </w:rPr>
        <w:t>drop trigger</w:t>
      </w:r>
      <w:r>
        <w:rPr>
          <w:rFonts w:hint="eastAsia"/>
          <w:color w:val="000000" w:themeColor="text1"/>
          <w:lang w:eastAsia="zh-CN"/>
        </w:rPr>
        <w:t>；</w:t>
      </w:r>
    </w:p>
    <w:p w14:paraId="2341862D" w14:textId="77777777" w:rsidR="00EE754E" w:rsidRDefault="00000000">
      <w:pPr>
        <w:pStyle w:val="a0"/>
        <w:numPr>
          <w:ilvl w:val="0"/>
          <w:numId w:val="19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禁用触发器，用户指定禁用触发器，后台执行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：</w:t>
      </w:r>
      <w:r>
        <w:rPr>
          <w:rFonts w:hint="eastAsia"/>
          <w:color w:val="000000" w:themeColor="text1"/>
          <w:lang w:eastAsia="zh-CN"/>
        </w:rPr>
        <w:t>alter trigger disable</w:t>
      </w:r>
      <w:r>
        <w:rPr>
          <w:rFonts w:hint="eastAsia"/>
          <w:color w:val="000000" w:themeColor="text1"/>
          <w:lang w:eastAsia="zh-CN"/>
        </w:rPr>
        <w:t>；</w:t>
      </w:r>
    </w:p>
    <w:p w14:paraId="23C540DE" w14:textId="77777777" w:rsidR="00EE754E" w:rsidRDefault="00EE754E">
      <w:pPr>
        <w:pStyle w:val="a0"/>
        <w:ind w:left="420" w:firstLineChars="0" w:firstLine="0"/>
        <w:rPr>
          <w:color w:val="000000" w:themeColor="text1"/>
          <w:lang w:eastAsia="zh-CN"/>
        </w:rPr>
      </w:pPr>
    </w:p>
    <w:p w14:paraId="61565A4A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使用流程</w:t>
      </w:r>
    </w:p>
    <w:p w14:paraId="48D2BA53" w14:textId="77777777" w:rsidR="00EE754E" w:rsidRDefault="00000000">
      <w:pPr>
        <w:pStyle w:val="a0"/>
        <w:tabs>
          <w:tab w:val="left" w:pos="840"/>
        </w:tabs>
        <w:ind w:firstLineChars="0" w:firstLine="0"/>
        <w:rPr>
          <w:color w:val="0000FF"/>
          <w:lang w:eastAsia="zh-CN"/>
        </w:rPr>
      </w:pPr>
      <w:r>
        <w:rPr>
          <w:color w:val="0000FF"/>
          <w:lang w:eastAsia="zh-CN"/>
        </w:rPr>
        <w:tab/>
      </w:r>
      <w:r>
        <w:rPr>
          <w:noProof/>
        </w:rPr>
        <w:drawing>
          <wp:inline distT="0" distB="0" distL="114300" distR="114300" wp14:anchorId="65666964" wp14:editId="24E60057">
            <wp:extent cx="5939155" cy="4181475"/>
            <wp:effectExtent l="0" t="0" r="444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DC24" w14:textId="77777777" w:rsidR="00EE754E" w:rsidRDefault="00EE754E">
      <w:pPr>
        <w:pStyle w:val="a0"/>
        <w:tabs>
          <w:tab w:val="left" w:pos="840"/>
        </w:tabs>
        <w:ind w:left="420" w:firstLineChars="0" w:firstLine="0"/>
        <w:rPr>
          <w:color w:val="0000FF"/>
          <w:lang w:eastAsia="zh-CN"/>
        </w:rPr>
      </w:pPr>
    </w:p>
    <w:p w14:paraId="3B0430B0" w14:textId="77777777" w:rsidR="00EE754E" w:rsidRDefault="00EE754E">
      <w:pPr>
        <w:pStyle w:val="a0"/>
        <w:tabs>
          <w:tab w:val="left" w:pos="840"/>
        </w:tabs>
        <w:ind w:left="420" w:firstLineChars="0" w:firstLine="0"/>
        <w:rPr>
          <w:color w:val="0000FF"/>
          <w:lang w:eastAsia="zh-CN"/>
        </w:rPr>
      </w:pPr>
    </w:p>
    <w:p w14:paraId="2ACCA116" w14:textId="77777777" w:rsidR="00EE754E" w:rsidRDefault="00EE754E">
      <w:pPr>
        <w:pStyle w:val="a0"/>
        <w:tabs>
          <w:tab w:val="left" w:pos="840"/>
        </w:tabs>
        <w:ind w:left="420" w:firstLineChars="0" w:firstLine="0"/>
        <w:rPr>
          <w:color w:val="0000FF"/>
          <w:lang w:eastAsia="zh-CN"/>
        </w:rPr>
      </w:pPr>
    </w:p>
    <w:p w14:paraId="074C97F8" w14:textId="77777777" w:rsidR="00EE754E" w:rsidRDefault="00EE754E">
      <w:pPr>
        <w:pStyle w:val="a0"/>
        <w:tabs>
          <w:tab w:val="left" w:pos="840"/>
        </w:tabs>
        <w:ind w:left="420" w:firstLineChars="0" w:firstLine="0"/>
        <w:rPr>
          <w:color w:val="0000FF"/>
          <w:lang w:eastAsia="zh-CN"/>
        </w:rPr>
      </w:pPr>
    </w:p>
    <w:p w14:paraId="206EC9CE" w14:textId="77777777" w:rsidR="00EE754E" w:rsidRDefault="00EE754E">
      <w:pPr>
        <w:pStyle w:val="a0"/>
        <w:tabs>
          <w:tab w:val="left" w:pos="840"/>
        </w:tabs>
        <w:ind w:firstLineChars="0" w:firstLine="0"/>
        <w:rPr>
          <w:color w:val="0000FF"/>
          <w:lang w:eastAsia="zh-CN"/>
        </w:rPr>
      </w:pPr>
    </w:p>
    <w:p w14:paraId="5540ACF7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配置参数和文件</w:t>
      </w:r>
    </w:p>
    <w:p w14:paraId="2D38645C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数据相关性</w:t>
      </w:r>
    </w:p>
    <w:p w14:paraId="676EF516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接口信息</w:t>
      </w:r>
    </w:p>
    <w:p w14:paraId="26BD3AC4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触发器</w:t>
      </w: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接口</w:t>
      </w:r>
    </w:p>
    <w:p w14:paraId="448428A6" w14:textId="77777777" w:rsidR="00EE754E" w:rsidRDefault="00000000">
      <w:pPr>
        <w:pStyle w:val="4"/>
        <w:rPr>
          <w:lang w:eastAsia="zh-CN"/>
        </w:rPr>
      </w:pPr>
      <w:r>
        <w:rPr>
          <w:rFonts w:hint="eastAsia"/>
          <w:lang w:eastAsia="zh-CN"/>
        </w:rPr>
        <w:t>新建连接接口</w:t>
      </w:r>
    </w:p>
    <w:p w14:paraId="1D185208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85"/>
        <w:gridCol w:w="3889"/>
        <w:gridCol w:w="1788"/>
      </w:tblGrid>
      <w:tr w:rsidR="00EE754E" w14:paraId="70118C21" w14:textId="77777777">
        <w:trPr>
          <w:trHeight w:val="354"/>
          <w:jc w:val="center"/>
        </w:trPr>
        <w:tc>
          <w:tcPr>
            <w:tcW w:w="2385" w:type="dxa"/>
            <w:shd w:val="clear" w:color="auto" w:fill="365F91" w:themeFill="accent1" w:themeFillShade="BF"/>
          </w:tcPr>
          <w:p w14:paraId="490FBBB2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字典</w:t>
            </w:r>
          </w:p>
        </w:tc>
        <w:tc>
          <w:tcPr>
            <w:tcW w:w="3889" w:type="dxa"/>
            <w:shd w:val="clear" w:color="auto" w:fill="365F91" w:themeFill="accent1" w:themeFillShade="BF"/>
          </w:tcPr>
          <w:p w14:paraId="7BA07DBE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1788" w:type="dxa"/>
            <w:shd w:val="clear" w:color="auto" w:fill="365F91" w:themeFill="accent1" w:themeFillShade="BF"/>
          </w:tcPr>
          <w:p w14:paraId="5704D94F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是否必填</w:t>
            </w:r>
          </w:p>
        </w:tc>
      </w:tr>
      <w:tr w:rsidR="00EE754E" w14:paraId="35769690" w14:textId="77777777">
        <w:trPr>
          <w:jc w:val="center"/>
        </w:trPr>
        <w:tc>
          <w:tcPr>
            <w:tcW w:w="2385" w:type="dxa"/>
          </w:tcPr>
          <w:p w14:paraId="6C39C56C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触发器名称</w:t>
            </w:r>
          </w:p>
        </w:tc>
        <w:tc>
          <w:tcPr>
            <w:tcW w:w="3889" w:type="dxa"/>
          </w:tcPr>
          <w:p w14:paraId="7F57AEC0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 xml:space="preserve"> </w:t>
            </w:r>
          </w:p>
        </w:tc>
        <w:tc>
          <w:tcPr>
            <w:tcW w:w="1788" w:type="dxa"/>
          </w:tcPr>
          <w:p w14:paraId="61D7F8F4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79D5C901" w14:textId="77777777">
        <w:trPr>
          <w:trHeight w:val="90"/>
          <w:jc w:val="center"/>
        </w:trPr>
        <w:tc>
          <w:tcPr>
            <w:tcW w:w="2385" w:type="dxa"/>
          </w:tcPr>
          <w:p w14:paraId="217AD7B3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触发器类型</w:t>
            </w:r>
          </w:p>
        </w:tc>
        <w:tc>
          <w:tcPr>
            <w:tcW w:w="3889" w:type="dxa"/>
          </w:tcPr>
          <w:p w14:paraId="00B1A926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788" w:type="dxa"/>
          </w:tcPr>
          <w:p w14:paraId="3AB2D658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35908683" w14:textId="77777777">
        <w:trPr>
          <w:jc w:val="center"/>
        </w:trPr>
        <w:tc>
          <w:tcPr>
            <w:tcW w:w="2385" w:type="dxa"/>
          </w:tcPr>
          <w:p w14:paraId="198D2B45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事件</w:t>
            </w:r>
          </w:p>
        </w:tc>
        <w:tc>
          <w:tcPr>
            <w:tcW w:w="3889" w:type="dxa"/>
          </w:tcPr>
          <w:p w14:paraId="57C1ABF0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INSERT</w:t>
            </w:r>
            <w:r>
              <w:rPr>
                <w:rFonts w:hint="eastAsia"/>
                <w:color w:val="000000" w:themeColor="text1"/>
                <w:lang w:eastAsia="zh-CN"/>
              </w:rPr>
              <w:t>、</w:t>
            </w:r>
            <w:r>
              <w:rPr>
                <w:rFonts w:hint="eastAsia"/>
                <w:color w:val="000000" w:themeColor="text1"/>
                <w:lang w:eastAsia="zh-CN"/>
              </w:rPr>
              <w:t>DELETE</w:t>
            </w:r>
            <w:r>
              <w:rPr>
                <w:rFonts w:hint="eastAsia"/>
                <w:color w:val="000000" w:themeColor="text1"/>
                <w:lang w:eastAsia="zh-CN"/>
              </w:rPr>
              <w:t>、</w:t>
            </w:r>
            <w:r>
              <w:rPr>
                <w:rFonts w:hint="eastAsia"/>
                <w:color w:val="000000" w:themeColor="text1"/>
                <w:lang w:eastAsia="zh-CN"/>
              </w:rPr>
              <w:t>TRUNCATE</w:t>
            </w:r>
            <w:r>
              <w:rPr>
                <w:rFonts w:hint="eastAsia"/>
                <w:color w:val="000000" w:themeColor="text1"/>
                <w:lang w:eastAsia="zh-CN"/>
              </w:rPr>
              <w:t>、</w:t>
            </w:r>
            <w:r>
              <w:rPr>
                <w:rFonts w:hint="eastAsia"/>
                <w:color w:val="000000" w:themeColor="text1"/>
                <w:lang w:eastAsia="zh-CN"/>
              </w:rPr>
              <w:t>UPDATE</w:t>
            </w:r>
          </w:p>
        </w:tc>
        <w:tc>
          <w:tcPr>
            <w:tcW w:w="1788" w:type="dxa"/>
          </w:tcPr>
          <w:p w14:paraId="3BEE0708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534C8BC3" w14:textId="77777777">
        <w:trPr>
          <w:jc w:val="center"/>
        </w:trPr>
        <w:tc>
          <w:tcPr>
            <w:tcW w:w="2385" w:type="dxa"/>
          </w:tcPr>
          <w:p w14:paraId="048529CF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模式</w:t>
            </w:r>
          </w:p>
        </w:tc>
        <w:tc>
          <w:tcPr>
            <w:tcW w:w="3889" w:type="dxa"/>
          </w:tcPr>
          <w:p w14:paraId="03A191FD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788" w:type="dxa"/>
          </w:tcPr>
          <w:p w14:paraId="686A5BB1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1CF3E60C" w14:textId="77777777">
        <w:trPr>
          <w:jc w:val="center"/>
        </w:trPr>
        <w:tc>
          <w:tcPr>
            <w:tcW w:w="2385" w:type="dxa"/>
          </w:tcPr>
          <w:p w14:paraId="3A9A9859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触发表</w:t>
            </w:r>
            <w:r>
              <w:rPr>
                <w:rFonts w:hint="eastAsia"/>
                <w:color w:val="000000" w:themeColor="text1"/>
                <w:lang w:eastAsia="zh-CN"/>
              </w:rPr>
              <w:t>/</w:t>
            </w:r>
            <w:r>
              <w:rPr>
                <w:rFonts w:hint="eastAsia"/>
                <w:color w:val="000000" w:themeColor="text1"/>
                <w:lang w:eastAsia="zh-CN"/>
              </w:rPr>
              <w:t>视图名</w:t>
            </w:r>
          </w:p>
        </w:tc>
        <w:tc>
          <w:tcPr>
            <w:tcW w:w="3889" w:type="dxa"/>
          </w:tcPr>
          <w:p w14:paraId="57D3665F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788" w:type="dxa"/>
          </w:tcPr>
          <w:p w14:paraId="640B34C2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2905F0FD" w14:textId="77777777">
        <w:trPr>
          <w:jc w:val="center"/>
        </w:trPr>
        <w:tc>
          <w:tcPr>
            <w:tcW w:w="2385" w:type="dxa"/>
          </w:tcPr>
          <w:p w14:paraId="53CD1F98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触发条件</w:t>
            </w:r>
          </w:p>
        </w:tc>
        <w:tc>
          <w:tcPr>
            <w:tcW w:w="3889" w:type="dxa"/>
          </w:tcPr>
          <w:p w14:paraId="7F41DDC3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788" w:type="dxa"/>
          </w:tcPr>
          <w:p w14:paraId="1CE56FFD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  <w:tr w:rsidR="00EE754E" w14:paraId="3CCC1F79" w14:textId="77777777">
        <w:trPr>
          <w:jc w:val="center"/>
        </w:trPr>
        <w:tc>
          <w:tcPr>
            <w:tcW w:w="2385" w:type="dxa"/>
          </w:tcPr>
          <w:p w14:paraId="63FAD69A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触发级别</w:t>
            </w:r>
          </w:p>
        </w:tc>
        <w:tc>
          <w:tcPr>
            <w:tcW w:w="3889" w:type="dxa"/>
          </w:tcPr>
          <w:p w14:paraId="2907B0BB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proofErr w:type="gramStart"/>
            <w:r>
              <w:rPr>
                <w:rFonts w:hint="eastAsia"/>
                <w:color w:val="000000" w:themeColor="text1"/>
                <w:lang w:eastAsia="zh-CN"/>
              </w:rPr>
              <w:t>语句级</w:t>
            </w:r>
            <w:proofErr w:type="gramEnd"/>
            <w:r>
              <w:rPr>
                <w:rFonts w:hint="eastAsia"/>
                <w:color w:val="000000" w:themeColor="text1"/>
                <w:lang w:eastAsia="zh-CN"/>
              </w:rPr>
              <w:t>触发器、行级触发器</w:t>
            </w:r>
          </w:p>
        </w:tc>
        <w:tc>
          <w:tcPr>
            <w:tcW w:w="1788" w:type="dxa"/>
          </w:tcPr>
          <w:p w14:paraId="2713C728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0FEF88F1" w14:textId="77777777">
        <w:trPr>
          <w:jc w:val="center"/>
        </w:trPr>
        <w:tc>
          <w:tcPr>
            <w:tcW w:w="2385" w:type="dxa"/>
          </w:tcPr>
          <w:p w14:paraId="7DE04BE8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触发函数</w:t>
            </w:r>
          </w:p>
        </w:tc>
        <w:tc>
          <w:tcPr>
            <w:tcW w:w="3889" w:type="dxa"/>
          </w:tcPr>
          <w:p w14:paraId="20CCF327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788" w:type="dxa"/>
          </w:tcPr>
          <w:p w14:paraId="7198D9FC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0AD98056" w14:textId="77777777">
        <w:trPr>
          <w:jc w:val="center"/>
        </w:trPr>
        <w:tc>
          <w:tcPr>
            <w:tcW w:w="2385" w:type="dxa"/>
          </w:tcPr>
          <w:p w14:paraId="73654AB5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参数列表</w:t>
            </w:r>
          </w:p>
        </w:tc>
        <w:tc>
          <w:tcPr>
            <w:tcW w:w="3889" w:type="dxa"/>
          </w:tcPr>
          <w:p w14:paraId="0FEFF4B2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788" w:type="dxa"/>
          </w:tcPr>
          <w:p w14:paraId="038B1CB8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</w:tbl>
    <w:p w14:paraId="551D0D47" w14:textId="77777777" w:rsidR="00EE754E" w:rsidRDefault="00EE754E">
      <w:pPr>
        <w:rPr>
          <w:lang w:eastAsia="zh-CN"/>
        </w:rPr>
      </w:pPr>
    </w:p>
    <w:p w14:paraId="569332CF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85"/>
        <w:gridCol w:w="3337"/>
        <w:gridCol w:w="2385"/>
      </w:tblGrid>
      <w:tr w:rsidR="00EE754E" w14:paraId="0CB42F37" w14:textId="77777777">
        <w:trPr>
          <w:trHeight w:val="354"/>
          <w:jc w:val="center"/>
        </w:trPr>
        <w:tc>
          <w:tcPr>
            <w:tcW w:w="2385" w:type="dxa"/>
            <w:shd w:val="clear" w:color="auto" w:fill="365F91" w:themeFill="accent1" w:themeFillShade="BF"/>
          </w:tcPr>
          <w:p w14:paraId="68111D1E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参数</w:t>
            </w:r>
          </w:p>
        </w:tc>
        <w:tc>
          <w:tcPr>
            <w:tcW w:w="3337" w:type="dxa"/>
            <w:shd w:val="clear" w:color="auto" w:fill="365F91" w:themeFill="accent1" w:themeFillShade="BF"/>
          </w:tcPr>
          <w:p w14:paraId="7396F3A4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2385" w:type="dxa"/>
            <w:shd w:val="clear" w:color="auto" w:fill="365F91" w:themeFill="accent1" w:themeFillShade="BF"/>
          </w:tcPr>
          <w:p w14:paraId="010DE26D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是否非空</w:t>
            </w:r>
          </w:p>
        </w:tc>
      </w:tr>
      <w:tr w:rsidR="00EE754E" w14:paraId="7E66AE02" w14:textId="77777777">
        <w:trPr>
          <w:jc w:val="center"/>
        </w:trPr>
        <w:tc>
          <w:tcPr>
            <w:tcW w:w="2385" w:type="dxa"/>
          </w:tcPr>
          <w:p w14:paraId="77840C9F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</w:p>
        </w:tc>
        <w:tc>
          <w:tcPr>
            <w:tcW w:w="3337" w:type="dxa"/>
          </w:tcPr>
          <w:p w14:paraId="1FE52B95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True/false</w:t>
            </w:r>
            <w:r>
              <w:rPr>
                <w:rFonts w:hint="eastAsia"/>
                <w:color w:val="000000" w:themeColor="text1"/>
                <w:lang w:eastAsia="zh-CN"/>
              </w:rPr>
              <w:t>执行结果</w:t>
            </w:r>
          </w:p>
        </w:tc>
        <w:tc>
          <w:tcPr>
            <w:tcW w:w="2385" w:type="dxa"/>
          </w:tcPr>
          <w:p w14:paraId="35C5C015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7A224C94" w14:textId="77777777">
        <w:trPr>
          <w:jc w:val="center"/>
        </w:trPr>
        <w:tc>
          <w:tcPr>
            <w:tcW w:w="2385" w:type="dxa"/>
          </w:tcPr>
          <w:p w14:paraId="442E6E66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msg</w:t>
            </w:r>
          </w:p>
        </w:tc>
        <w:tc>
          <w:tcPr>
            <w:tcW w:w="3337" w:type="dxa"/>
          </w:tcPr>
          <w:p w14:paraId="444E19A5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执行结果，错误信息</w:t>
            </w:r>
          </w:p>
        </w:tc>
        <w:tc>
          <w:tcPr>
            <w:tcW w:w="2385" w:type="dxa"/>
          </w:tcPr>
          <w:p w14:paraId="033A9993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</w:tbl>
    <w:p w14:paraId="10E0C21B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1983456D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外部接口</w:t>
      </w:r>
    </w:p>
    <w:p w14:paraId="5C0B223D" w14:textId="77777777" w:rsidR="00EE754E" w:rsidRDefault="00000000">
      <w:pPr>
        <w:pStyle w:val="4"/>
        <w:rPr>
          <w:lang w:eastAsia="zh-CN"/>
        </w:rPr>
      </w:pPr>
      <w:r>
        <w:rPr>
          <w:rFonts w:hint="eastAsia"/>
          <w:lang w:eastAsia="zh-CN"/>
        </w:rPr>
        <w:t>新建触发器</w:t>
      </w:r>
    </w:p>
    <w:p w14:paraId="322D6E7B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13F422E1" w14:textId="77777777" w:rsidR="00EE754E" w:rsidRDefault="00000000">
      <w:pPr>
        <w:ind w:firstLine="420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发起创建触发器请求：</w:t>
      </w:r>
      <w:r>
        <w:rPr>
          <w:rFonts w:hint="eastAsia"/>
          <w:lang w:eastAsia="zh-CN"/>
        </w:rPr>
        <w:t>create trigger xxx</w:t>
      </w:r>
      <w:r>
        <w:rPr>
          <w:rFonts w:hint="eastAsia"/>
          <w:lang w:eastAsia="zh-CN"/>
        </w:rPr>
        <w:t>；</w:t>
      </w:r>
    </w:p>
    <w:p w14:paraId="17EABC13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233DF06F" w14:textId="77777777" w:rsidR="00EE754E" w:rsidRDefault="00000000">
      <w:pPr>
        <w:pStyle w:val="a0"/>
        <w:ind w:firstLine="42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返回</w:t>
      </w:r>
      <w:proofErr w:type="spellStart"/>
      <w:r>
        <w:rPr>
          <w:color w:val="000000" w:themeColor="text1"/>
          <w:lang w:eastAsia="zh-CN"/>
        </w:rPr>
        <w:t>jdbc</w:t>
      </w:r>
      <w:proofErr w:type="spellEnd"/>
      <w:r>
        <w:rPr>
          <w:color w:val="000000" w:themeColor="text1"/>
          <w:lang w:eastAsia="zh-CN"/>
        </w:rPr>
        <w:t>请求结果；</w:t>
      </w:r>
    </w:p>
    <w:p w14:paraId="1A3D8966" w14:textId="77777777" w:rsidR="00EE754E" w:rsidRDefault="00EE754E">
      <w:pPr>
        <w:pStyle w:val="a0"/>
        <w:ind w:firstLine="420"/>
        <w:rPr>
          <w:color w:val="0000FF"/>
          <w:lang w:eastAsia="zh-CN"/>
        </w:rPr>
      </w:pPr>
    </w:p>
    <w:p w14:paraId="45CCD4F0" w14:textId="77777777" w:rsidR="00EE754E" w:rsidRDefault="00000000">
      <w:pPr>
        <w:pStyle w:val="4"/>
        <w:rPr>
          <w:lang w:eastAsia="zh-CN"/>
        </w:rPr>
      </w:pPr>
      <w:r>
        <w:rPr>
          <w:rFonts w:hint="eastAsia"/>
          <w:lang w:eastAsia="zh-CN"/>
        </w:rPr>
        <w:t>编辑触发器</w:t>
      </w:r>
    </w:p>
    <w:p w14:paraId="5E11CE95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6C2F0A56" w14:textId="77777777" w:rsidR="00EE754E" w:rsidRDefault="00000000">
      <w:pPr>
        <w:ind w:firstLine="420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发起创建触发器请求：</w:t>
      </w:r>
      <w:r>
        <w:rPr>
          <w:rFonts w:hint="eastAsia"/>
          <w:lang w:eastAsia="zh-CN"/>
        </w:rPr>
        <w:t>alter trigger xxx</w:t>
      </w:r>
      <w:r>
        <w:rPr>
          <w:rFonts w:hint="eastAsia"/>
          <w:lang w:eastAsia="zh-CN"/>
        </w:rPr>
        <w:t>；</w:t>
      </w:r>
    </w:p>
    <w:p w14:paraId="63AC67C5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6815EB5F" w14:textId="77777777" w:rsidR="00EE754E" w:rsidRDefault="00000000">
      <w:pPr>
        <w:pStyle w:val="a0"/>
        <w:ind w:firstLineChars="0" w:firstLine="42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返回</w:t>
      </w:r>
      <w:proofErr w:type="spellStart"/>
      <w:r>
        <w:rPr>
          <w:color w:val="000000" w:themeColor="text1"/>
          <w:lang w:eastAsia="zh-CN"/>
        </w:rPr>
        <w:t>jdbc</w:t>
      </w:r>
      <w:proofErr w:type="spellEnd"/>
      <w:r>
        <w:rPr>
          <w:color w:val="000000" w:themeColor="text1"/>
          <w:lang w:eastAsia="zh-CN"/>
        </w:rPr>
        <w:t>请求结果；</w:t>
      </w:r>
    </w:p>
    <w:p w14:paraId="2BF3908D" w14:textId="77777777" w:rsidR="00EE754E" w:rsidRDefault="00EE754E">
      <w:pPr>
        <w:pStyle w:val="a0"/>
        <w:ind w:firstLineChars="0" w:firstLine="420"/>
        <w:rPr>
          <w:color w:val="000000" w:themeColor="text1"/>
          <w:lang w:eastAsia="zh-CN"/>
        </w:rPr>
      </w:pPr>
    </w:p>
    <w:p w14:paraId="39FD406C" w14:textId="77777777" w:rsidR="00EE754E" w:rsidRDefault="00000000">
      <w:pPr>
        <w:pStyle w:val="4"/>
        <w:rPr>
          <w:lang w:eastAsia="zh-CN"/>
        </w:rPr>
      </w:pPr>
      <w:r>
        <w:rPr>
          <w:rFonts w:hint="eastAsia"/>
          <w:lang w:eastAsia="zh-CN"/>
        </w:rPr>
        <w:t>禁用触发器</w:t>
      </w:r>
    </w:p>
    <w:p w14:paraId="439D48D9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04008FF7" w14:textId="77777777" w:rsidR="00EE754E" w:rsidRDefault="00000000">
      <w:pPr>
        <w:ind w:firstLine="420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发起禁用触发器请求：</w:t>
      </w:r>
      <w:r>
        <w:rPr>
          <w:rFonts w:hint="eastAsia"/>
          <w:lang w:eastAsia="zh-CN"/>
        </w:rPr>
        <w:t>alter trigger xxx disable</w:t>
      </w:r>
      <w:r>
        <w:rPr>
          <w:rFonts w:hint="eastAsia"/>
          <w:lang w:eastAsia="zh-CN"/>
        </w:rPr>
        <w:t>；</w:t>
      </w:r>
    </w:p>
    <w:p w14:paraId="249FB61F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1E1A905E" w14:textId="77777777" w:rsidR="00EE754E" w:rsidRDefault="00000000">
      <w:pPr>
        <w:pStyle w:val="a0"/>
        <w:ind w:firstLineChars="0" w:firstLine="42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返回</w:t>
      </w:r>
      <w:proofErr w:type="spellStart"/>
      <w:r>
        <w:rPr>
          <w:color w:val="000000" w:themeColor="text1"/>
          <w:lang w:eastAsia="zh-CN"/>
        </w:rPr>
        <w:t>jdbc</w:t>
      </w:r>
      <w:proofErr w:type="spellEnd"/>
      <w:r>
        <w:rPr>
          <w:color w:val="000000" w:themeColor="text1"/>
          <w:lang w:eastAsia="zh-CN"/>
        </w:rPr>
        <w:t>请求结果；</w:t>
      </w:r>
    </w:p>
    <w:p w14:paraId="7C211619" w14:textId="77777777" w:rsidR="00EE754E" w:rsidRDefault="00EE754E">
      <w:pPr>
        <w:pStyle w:val="a0"/>
        <w:ind w:firstLineChars="0" w:firstLine="420"/>
        <w:rPr>
          <w:color w:val="000000" w:themeColor="text1"/>
          <w:lang w:eastAsia="zh-CN"/>
        </w:rPr>
      </w:pPr>
    </w:p>
    <w:p w14:paraId="1C59C6E1" w14:textId="77777777" w:rsidR="00EE754E" w:rsidRDefault="00000000">
      <w:pPr>
        <w:pStyle w:val="4"/>
        <w:rPr>
          <w:lang w:eastAsia="zh-CN"/>
        </w:rPr>
      </w:pPr>
      <w:r>
        <w:rPr>
          <w:rFonts w:hint="eastAsia"/>
          <w:lang w:eastAsia="zh-CN"/>
        </w:rPr>
        <w:t>删除触发器</w:t>
      </w:r>
    </w:p>
    <w:p w14:paraId="3B2F5AB7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22B7E211" w14:textId="77777777" w:rsidR="00EE754E" w:rsidRDefault="00000000">
      <w:pPr>
        <w:ind w:firstLine="420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发起禁用触发器请求：</w:t>
      </w:r>
      <w:r>
        <w:rPr>
          <w:rFonts w:hint="eastAsia"/>
          <w:lang w:eastAsia="zh-CN"/>
        </w:rPr>
        <w:t xml:space="preserve">drop trigger xxx </w:t>
      </w:r>
      <w:r>
        <w:rPr>
          <w:rFonts w:hint="eastAsia"/>
          <w:lang w:eastAsia="zh-CN"/>
        </w:rPr>
        <w:t>；</w:t>
      </w:r>
    </w:p>
    <w:p w14:paraId="036879E0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5A1835BA" w14:textId="77777777" w:rsidR="00EE754E" w:rsidRDefault="00000000">
      <w:pPr>
        <w:pStyle w:val="a0"/>
        <w:ind w:firstLineChars="0" w:firstLine="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返回</w:t>
      </w:r>
      <w:proofErr w:type="spellStart"/>
      <w:r>
        <w:rPr>
          <w:color w:val="000000" w:themeColor="text1"/>
          <w:lang w:eastAsia="zh-CN"/>
        </w:rPr>
        <w:t>jdbc</w:t>
      </w:r>
      <w:proofErr w:type="spellEnd"/>
      <w:r>
        <w:rPr>
          <w:color w:val="000000" w:themeColor="text1"/>
          <w:lang w:eastAsia="zh-CN"/>
        </w:rPr>
        <w:t>请求结果；</w:t>
      </w:r>
    </w:p>
    <w:p w14:paraId="6DD218FA" w14:textId="77777777" w:rsidR="00EE754E" w:rsidRDefault="00EE754E">
      <w:pPr>
        <w:pStyle w:val="a0"/>
        <w:ind w:firstLineChars="0" w:firstLine="0"/>
        <w:rPr>
          <w:color w:val="000000" w:themeColor="text1"/>
          <w:lang w:eastAsia="zh-CN"/>
        </w:rPr>
      </w:pPr>
    </w:p>
    <w:p w14:paraId="30152B0D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正反向行为</w:t>
      </w:r>
    </w:p>
    <w:p w14:paraId="372171DB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生效说明</w:t>
      </w:r>
    </w:p>
    <w:p w14:paraId="1919BA20" w14:textId="77777777" w:rsidR="00EE754E" w:rsidRDefault="00000000">
      <w:pPr>
        <w:pStyle w:val="a0"/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触发器创建成功后，对象浏览器树的触发器组节点下展示该索引；</w:t>
      </w:r>
    </w:p>
    <w:p w14:paraId="0B060FC1" w14:textId="77777777" w:rsidR="00EE754E" w:rsidRDefault="00EE754E">
      <w:pPr>
        <w:pStyle w:val="a0"/>
        <w:ind w:firstLine="420"/>
        <w:rPr>
          <w:lang w:eastAsia="zh-CN"/>
        </w:rPr>
      </w:pPr>
    </w:p>
    <w:p w14:paraId="02972673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提示信息</w:t>
      </w:r>
    </w:p>
    <w:p w14:paraId="7BAABA41" w14:textId="77777777" w:rsidR="00EE754E" w:rsidRDefault="00000000">
      <w:pPr>
        <w:pStyle w:val="a0"/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编辑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删除失败时，则提示</w:t>
      </w: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错误信息；</w:t>
      </w:r>
    </w:p>
    <w:p w14:paraId="5FB83D75" w14:textId="77777777" w:rsidR="00EE754E" w:rsidRDefault="00EE754E">
      <w:pPr>
        <w:pStyle w:val="a0"/>
        <w:ind w:firstLineChars="0" w:firstLine="420"/>
        <w:rPr>
          <w:lang w:eastAsia="zh-CN"/>
        </w:rPr>
      </w:pPr>
    </w:p>
    <w:p w14:paraId="3A1AAD5C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安全性</w:t>
      </w:r>
    </w:p>
    <w:p w14:paraId="2C7985EE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影响范围</w:t>
      </w:r>
    </w:p>
    <w:p w14:paraId="4D13B754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指标相关</w:t>
      </w:r>
    </w:p>
    <w:p w14:paraId="086CF061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关键资源指标</w:t>
      </w:r>
    </w:p>
    <w:p w14:paraId="564E6B11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系统性指标</w:t>
      </w:r>
    </w:p>
    <w:p w14:paraId="196E3D00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性能指标</w:t>
      </w:r>
    </w:p>
    <w:p w14:paraId="3526E9F7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其他说明</w:t>
      </w:r>
    </w:p>
    <w:p w14:paraId="30EA6EB7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2CA62EFC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7E653E7A" w14:textId="77777777" w:rsidR="00EE754E" w:rsidRDefault="00000000">
      <w:pPr>
        <w:pStyle w:val="1"/>
        <w:rPr>
          <w:lang w:eastAsia="zh-CN"/>
        </w:rPr>
      </w:pPr>
      <w:proofErr w:type="gramStart"/>
      <w:r>
        <w:rPr>
          <w:rFonts w:hint="eastAsia"/>
          <w:lang w:eastAsia="zh-CN"/>
        </w:rPr>
        <w:t>表空间</w:t>
      </w:r>
      <w:proofErr w:type="gramEnd"/>
      <w:r>
        <w:rPr>
          <w:rFonts w:hint="eastAsia"/>
          <w:lang w:eastAsia="zh-CN"/>
        </w:rPr>
        <w:t>对象</w:t>
      </w:r>
      <w:r>
        <w:rPr>
          <w:lang w:eastAsia="zh-CN"/>
        </w:rPr>
        <w:t>管理</w:t>
      </w:r>
    </w:p>
    <w:p w14:paraId="0D1AD2B9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功能简述</w:t>
      </w:r>
    </w:p>
    <w:p w14:paraId="5912B52F" w14:textId="77777777" w:rsidR="00EE754E" w:rsidRDefault="00000000">
      <w:pPr>
        <w:pStyle w:val="a0"/>
        <w:numPr>
          <w:ilvl w:val="0"/>
          <w:numId w:val="1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创建表空间：用户可通过可视化界面查看</w:t>
      </w:r>
      <w:proofErr w:type="spellStart"/>
      <w:r>
        <w:rPr>
          <w:rFonts w:hint="eastAsia"/>
          <w:lang w:eastAsia="zh-CN"/>
        </w:rPr>
        <w:t>ddl</w:t>
      </w:r>
      <w:proofErr w:type="spellEnd"/>
      <w:r>
        <w:rPr>
          <w:rFonts w:hint="eastAsia"/>
          <w:lang w:eastAsia="zh-CN"/>
        </w:rPr>
        <w:t>、查看相关的使用表；</w:t>
      </w:r>
    </w:p>
    <w:p w14:paraId="3DBDABD5" w14:textId="77777777" w:rsidR="00EE754E" w:rsidRDefault="00000000">
      <w:pPr>
        <w:pStyle w:val="a0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删除表空间：允许用户通过菜单删除触发器；</w:t>
      </w:r>
    </w:p>
    <w:p w14:paraId="3075E977" w14:textId="77777777" w:rsidR="00EE754E" w:rsidRDefault="00000000">
      <w:pPr>
        <w:pStyle w:val="a0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编辑表空间：设置选项、设置大小；</w:t>
      </w:r>
    </w:p>
    <w:p w14:paraId="368A40F7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70EB0930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功能说明</w:t>
      </w:r>
    </w:p>
    <w:p w14:paraId="03CC5EE4" w14:textId="77777777" w:rsidR="00EE754E" w:rsidRDefault="00000000">
      <w:pPr>
        <w:pStyle w:val="3"/>
        <w:rPr>
          <w:color w:val="000000" w:themeColor="text1"/>
          <w:lang w:eastAsia="zh-CN"/>
        </w:rPr>
      </w:pPr>
      <w:proofErr w:type="gramStart"/>
      <w:r>
        <w:rPr>
          <w:rFonts w:hint="eastAsia"/>
          <w:lang w:eastAsia="zh-CN"/>
        </w:rPr>
        <w:t>表空间</w:t>
      </w:r>
      <w:proofErr w:type="gramEnd"/>
      <w:r>
        <w:rPr>
          <w:rFonts w:hint="eastAsia"/>
          <w:lang w:eastAsia="zh-CN"/>
        </w:rPr>
        <w:t>对象管理</w:t>
      </w:r>
    </w:p>
    <w:p w14:paraId="52610C65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</w:t>
      </w:r>
      <w:proofErr w:type="gramStart"/>
      <w:r>
        <w:rPr>
          <w:rFonts w:hint="eastAsia"/>
          <w:color w:val="000000" w:themeColor="text1"/>
          <w:lang w:eastAsia="zh-CN"/>
        </w:rPr>
        <w:t>新建表</w:t>
      </w:r>
      <w:proofErr w:type="gramEnd"/>
      <w:r>
        <w:rPr>
          <w:rFonts w:hint="eastAsia"/>
          <w:color w:val="000000" w:themeColor="text1"/>
          <w:lang w:eastAsia="zh-CN"/>
        </w:rPr>
        <w:t>空间，用户填写表空间信息（名称、路径、位置、大小），后台获取信息，发起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请求：</w:t>
      </w:r>
      <w:r>
        <w:rPr>
          <w:rFonts w:hint="eastAsia"/>
          <w:color w:val="000000" w:themeColor="text1"/>
          <w:lang w:eastAsia="zh-CN"/>
        </w:rPr>
        <w:t>create tablespace xxx</w:t>
      </w:r>
      <w:r>
        <w:rPr>
          <w:rFonts w:hint="eastAsia"/>
          <w:color w:val="000000" w:themeColor="text1"/>
          <w:lang w:eastAsia="zh-CN"/>
        </w:rPr>
        <w:t>；</w:t>
      </w:r>
    </w:p>
    <w:p w14:paraId="7025680A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删除表空间，用户指定删除的表空间，后台执行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：</w:t>
      </w:r>
      <w:r>
        <w:rPr>
          <w:rFonts w:hint="eastAsia"/>
          <w:color w:val="000000" w:themeColor="text1"/>
          <w:lang w:eastAsia="zh-CN"/>
        </w:rPr>
        <w:t>drop tablespace</w:t>
      </w:r>
      <w:r>
        <w:rPr>
          <w:rFonts w:hint="eastAsia"/>
          <w:color w:val="000000" w:themeColor="text1"/>
          <w:lang w:eastAsia="zh-CN"/>
        </w:rPr>
        <w:t>；</w:t>
      </w:r>
      <w:r>
        <w:rPr>
          <w:rFonts w:hint="eastAsia"/>
          <w:color w:val="000000" w:themeColor="text1"/>
          <w:lang w:eastAsia="zh-CN"/>
        </w:rPr>
        <w:t></w:t>
      </w:r>
    </w:p>
    <w:p w14:paraId="6615304E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编辑表空间，设置选项，设置大小，后台发起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请求：</w:t>
      </w:r>
      <w:r>
        <w:rPr>
          <w:rFonts w:hint="eastAsia"/>
          <w:color w:val="000000" w:themeColor="text1"/>
          <w:lang w:eastAsia="zh-CN"/>
        </w:rPr>
        <w:t>alter tablespace xxx</w:t>
      </w:r>
      <w:r>
        <w:rPr>
          <w:rFonts w:hint="eastAsia"/>
          <w:color w:val="000000" w:themeColor="text1"/>
          <w:lang w:eastAsia="zh-CN"/>
        </w:rPr>
        <w:t>；</w:t>
      </w:r>
    </w:p>
    <w:p w14:paraId="55EB1719" w14:textId="77777777" w:rsidR="00EE754E" w:rsidRDefault="00EE754E">
      <w:pPr>
        <w:pStyle w:val="a0"/>
        <w:ind w:left="420" w:firstLineChars="0" w:firstLine="0"/>
        <w:rPr>
          <w:color w:val="000000" w:themeColor="text1"/>
          <w:lang w:eastAsia="zh-CN"/>
        </w:rPr>
      </w:pPr>
    </w:p>
    <w:p w14:paraId="36E1F01A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使用流程</w:t>
      </w:r>
    </w:p>
    <w:p w14:paraId="14C4DD01" w14:textId="77777777" w:rsidR="00EE754E" w:rsidRDefault="00000000">
      <w:pPr>
        <w:pStyle w:val="a0"/>
        <w:tabs>
          <w:tab w:val="left" w:pos="840"/>
        </w:tabs>
        <w:ind w:left="420" w:firstLineChars="0" w:firstLine="0"/>
        <w:rPr>
          <w:color w:val="0000FF"/>
          <w:lang w:eastAsia="zh-CN"/>
        </w:rPr>
      </w:pPr>
      <w:r>
        <w:rPr>
          <w:noProof/>
        </w:rPr>
        <w:drawing>
          <wp:inline distT="0" distB="0" distL="114300" distR="114300" wp14:anchorId="26A7C95F" wp14:editId="0DE50B18">
            <wp:extent cx="5936615" cy="3219450"/>
            <wp:effectExtent l="0" t="0" r="698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F34BF" w14:textId="77777777" w:rsidR="00EE754E" w:rsidRDefault="00000000">
      <w:pPr>
        <w:pStyle w:val="a0"/>
        <w:tabs>
          <w:tab w:val="left" w:pos="840"/>
        </w:tabs>
        <w:ind w:firstLineChars="0" w:firstLine="0"/>
        <w:rPr>
          <w:color w:val="0000FF"/>
          <w:lang w:eastAsia="zh-CN"/>
        </w:rPr>
      </w:pPr>
      <w:r>
        <w:rPr>
          <w:color w:val="0000FF"/>
          <w:lang w:eastAsia="zh-CN"/>
        </w:rPr>
        <w:tab/>
      </w:r>
    </w:p>
    <w:p w14:paraId="627764DE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配置参数和文件</w:t>
      </w:r>
    </w:p>
    <w:p w14:paraId="19657E8E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数据相关性</w:t>
      </w:r>
    </w:p>
    <w:p w14:paraId="65B4C242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接口信息</w:t>
      </w:r>
    </w:p>
    <w:p w14:paraId="628D526A" w14:textId="77777777" w:rsidR="00EE754E" w:rsidRDefault="00000000">
      <w:pPr>
        <w:pStyle w:val="3"/>
        <w:rPr>
          <w:lang w:eastAsia="zh-CN"/>
        </w:rPr>
      </w:pPr>
      <w:proofErr w:type="gramStart"/>
      <w:r>
        <w:rPr>
          <w:rFonts w:hint="eastAsia"/>
          <w:lang w:eastAsia="zh-CN"/>
        </w:rPr>
        <w:t>表空间</w:t>
      </w:r>
      <w:proofErr w:type="spellStart"/>
      <w:proofErr w:type="gramEnd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接口</w:t>
      </w:r>
    </w:p>
    <w:p w14:paraId="629F90AF" w14:textId="77777777" w:rsidR="00EE754E" w:rsidRDefault="00000000">
      <w:pPr>
        <w:pStyle w:val="4"/>
        <w:rPr>
          <w:lang w:eastAsia="zh-CN"/>
        </w:rPr>
      </w:pPr>
      <w:r>
        <w:rPr>
          <w:rFonts w:hint="eastAsia"/>
          <w:lang w:eastAsia="zh-CN"/>
        </w:rPr>
        <w:t>新建连接接口</w:t>
      </w:r>
    </w:p>
    <w:p w14:paraId="1E7E8429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906"/>
        <w:gridCol w:w="3368"/>
        <w:gridCol w:w="1788"/>
      </w:tblGrid>
      <w:tr w:rsidR="00EE754E" w14:paraId="4258823B" w14:textId="77777777">
        <w:trPr>
          <w:trHeight w:val="354"/>
          <w:jc w:val="center"/>
        </w:trPr>
        <w:tc>
          <w:tcPr>
            <w:tcW w:w="2906" w:type="dxa"/>
            <w:shd w:val="clear" w:color="auto" w:fill="365F91" w:themeFill="accent1" w:themeFillShade="BF"/>
          </w:tcPr>
          <w:p w14:paraId="76A0D2A9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字典</w:t>
            </w:r>
          </w:p>
        </w:tc>
        <w:tc>
          <w:tcPr>
            <w:tcW w:w="3368" w:type="dxa"/>
            <w:shd w:val="clear" w:color="auto" w:fill="365F91" w:themeFill="accent1" w:themeFillShade="BF"/>
          </w:tcPr>
          <w:p w14:paraId="12BE9F53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1788" w:type="dxa"/>
            <w:shd w:val="clear" w:color="auto" w:fill="365F91" w:themeFill="accent1" w:themeFillShade="BF"/>
          </w:tcPr>
          <w:p w14:paraId="35F2E56E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是否必填</w:t>
            </w:r>
          </w:p>
        </w:tc>
      </w:tr>
      <w:tr w:rsidR="00EE754E" w14:paraId="4CA3858D" w14:textId="77777777">
        <w:trPr>
          <w:jc w:val="center"/>
        </w:trPr>
        <w:tc>
          <w:tcPr>
            <w:tcW w:w="2906" w:type="dxa"/>
          </w:tcPr>
          <w:p w14:paraId="5888E008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proofErr w:type="gramStart"/>
            <w:r>
              <w:rPr>
                <w:rFonts w:hint="eastAsia"/>
                <w:color w:val="000000" w:themeColor="text1"/>
                <w:lang w:eastAsia="zh-CN"/>
              </w:rPr>
              <w:t>表空间</w:t>
            </w:r>
            <w:proofErr w:type="gramEnd"/>
            <w:r>
              <w:rPr>
                <w:rFonts w:hint="eastAsia"/>
                <w:color w:val="000000" w:themeColor="text1"/>
                <w:lang w:eastAsia="zh-CN"/>
              </w:rPr>
              <w:t>名称</w:t>
            </w:r>
          </w:p>
        </w:tc>
        <w:tc>
          <w:tcPr>
            <w:tcW w:w="3368" w:type="dxa"/>
          </w:tcPr>
          <w:p w14:paraId="16078181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 xml:space="preserve"> </w:t>
            </w:r>
          </w:p>
        </w:tc>
        <w:tc>
          <w:tcPr>
            <w:tcW w:w="1788" w:type="dxa"/>
          </w:tcPr>
          <w:p w14:paraId="38FFE93C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3B96C1AF" w14:textId="77777777">
        <w:trPr>
          <w:jc w:val="center"/>
        </w:trPr>
        <w:tc>
          <w:tcPr>
            <w:tcW w:w="2906" w:type="dxa"/>
          </w:tcPr>
          <w:p w14:paraId="38475B7F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相对路径</w:t>
            </w:r>
          </w:p>
        </w:tc>
        <w:tc>
          <w:tcPr>
            <w:tcW w:w="3368" w:type="dxa"/>
          </w:tcPr>
          <w:p w14:paraId="248DF8D8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788" w:type="dxa"/>
          </w:tcPr>
          <w:p w14:paraId="75904AE9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7D782148" w14:textId="77777777">
        <w:trPr>
          <w:jc w:val="center"/>
        </w:trPr>
        <w:tc>
          <w:tcPr>
            <w:tcW w:w="2906" w:type="dxa"/>
          </w:tcPr>
          <w:p w14:paraId="219125ED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位置</w:t>
            </w:r>
          </w:p>
        </w:tc>
        <w:tc>
          <w:tcPr>
            <w:tcW w:w="3368" w:type="dxa"/>
          </w:tcPr>
          <w:p w14:paraId="5868B649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788" w:type="dxa"/>
          </w:tcPr>
          <w:p w14:paraId="4425E968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797DB4C1" w14:textId="77777777">
        <w:trPr>
          <w:jc w:val="center"/>
        </w:trPr>
        <w:tc>
          <w:tcPr>
            <w:tcW w:w="2906" w:type="dxa"/>
          </w:tcPr>
          <w:p w14:paraId="04A1B395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大小限制</w:t>
            </w:r>
          </w:p>
        </w:tc>
        <w:tc>
          <w:tcPr>
            <w:tcW w:w="3368" w:type="dxa"/>
          </w:tcPr>
          <w:p w14:paraId="4A73084F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788" w:type="dxa"/>
          </w:tcPr>
          <w:p w14:paraId="3A12ACD8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24A55869" w14:textId="77777777">
        <w:trPr>
          <w:jc w:val="center"/>
        </w:trPr>
        <w:tc>
          <w:tcPr>
            <w:tcW w:w="2906" w:type="dxa"/>
          </w:tcPr>
          <w:p w14:paraId="668C4B98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存储容量</w:t>
            </w:r>
          </w:p>
        </w:tc>
        <w:tc>
          <w:tcPr>
            <w:tcW w:w="3368" w:type="dxa"/>
          </w:tcPr>
          <w:p w14:paraId="2F3CED3F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单位：</w:t>
            </w:r>
            <w:r>
              <w:rPr>
                <w:rFonts w:hint="eastAsia"/>
                <w:color w:val="000000" w:themeColor="text1"/>
                <w:lang w:eastAsia="zh-CN"/>
              </w:rPr>
              <w:t>KB</w:t>
            </w:r>
            <w:r>
              <w:rPr>
                <w:rFonts w:hint="eastAsia"/>
                <w:color w:val="000000" w:themeColor="text1"/>
                <w:lang w:eastAsia="zh-CN"/>
              </w:rPr>
              <w:t>、</w:t>
            </w:r>
            <w:r>
              <w:rPr>
                <w:rFonts w:hint="eastAsia"/>
                <w:color w:val="000000" w:themeColor="text1"/>
                <w:lang w:eastAsia="zh-CN"/>
              </w:rPr>
              <w:t>MB</w:t>
            </w:r>
            <w:r>
              <w:rPr>
                <w:rFonts w:hint="eastAsia"/>
                <w:color w:val="000000" w:themeColor="text1"/>
                <w:lang w:eastAsia="zh-CN"/>
              </w:rPr>
              <w:t>、</w:t>
            </w:r>
            <w:r>
              <w:rPr>
                <w:rFonts w:hint="eastAsia"/>
                <w:color w:val="000000" w:themeColor="text1"/>
                <w:lang w:eastAsia="zh-CN"/>
              </w:rPr>
              <w:t>GB</w:t>
            </w:r>
            <w:r>
              <w:rPr>
                <w:rFonts w:hint="eastAsia"/>
                <w:color w:val="000000" w:themeColor="text1"/>
                <w:lang w:eastAsia="zh-CN"/>
              </w:rPr>
              <w:t>、</w:t>
            </w:r>
            <w:r>
              <w:rPr>
                <w:rFonts w:hint="eastAsia"/>
                <w:color w:val="000000" w:themeColor="text1"/>
                <w:lang w:eastAsia="zh-CN"/>
              </w:rPr>
              <w:t>TB</w:t>
            </w:r>
            <w:r>
              <w:rPr>
                <w:rFonts w:hint="eastAsia"/>
                <w:color w:val="000000" w:themeColor="text1"/>
                <w:lang w:eastAsia="zh-CN"/>
              </w:rPr>
              <w:t>、</w:t>
            </w:r>
            <w:r>
              <w:rPr>
                <w:rFonts w:hint="eastAsia"/>
                <w:color w:val="000000" w:themeColor="text1"/>
                <w:lang w:eastAsia="zh-CN"/>
              </w:rPr>
              <w:t>PB</w:t>
            </w:r>
          </w:p>
        </w:tc>
        <w:tc>
          <w:tcPr>
            <w:tcW w:w="1788" w:type="dxa"/>
          </w:tcPr>
          <w:p w14:paraId="4F665A5C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38E314C4" w14:textId="77777777">
        <w:trPr>
          <w:jc w:val="center"/>
        </w:trPr>
        <w:tc>
          <w:tcPr>
            <w:tcW w:w="2906" w:type="dxa"/>
          </w:tcPr>
          <w:p w14:paraId="763D7794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顺序磁盘页面开销</w:t>
            </w:r>
          </w:p>
        </w:tc>
        <w:tc>
          <w:tcPr>
            <w:tcW w:w="3368" w:type="dxa"/>
          </w:tcPr>
          <w:p w14:paraId="2F2154E3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788" w:type="dxa"/>
          </w:tcPr>
          <w:p w14:paraId="2CC26680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02E4E20E" w14:textId="77777777">
        <w:trPr>
          <w:jc w:val="center"/>
        </w:trPr>
        <w:tc>
          <w:tcPr>
            <w:tcW w:w="2906" w:type="dxa"/>
          </w:tcPr>
          <w:p w14:paraId="7AA07BFD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非顺序磁盘页面开销</w:t>
            </w:r>
          </w:p>
        </w:tc>
        <w:tc>
          <w:tcPr>
            <w:tcW w:w="3368" w:type="dxa"/>
          </w:tcPr>
          <w:p w14:paraId="79C1A27A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788" w:type="dxa"/>
          </w:tcPr>
          <w:p w14:paraId="14830F0B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</w:tbl>
    <w:p w14:paraId="21C0EA63" w14:textId="77777777" w:rsidR="00EE754E" w:rsidRDefault="00EE754E">
      <w:pPr>
        <w:rPr>
          <w:lang w:eastAsia="zh-CN"/>
        </w:rPr>
      </w:pPr>
    </w:p>
    <w:p w14:paraId="00EC8D65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85"/>
        <w:gridCol w:w="3337"/>
        <w:gridCol w:w="2385"/>
      </w:tblGrid>
      <w:tr w:rsidR="00EE754E" w14:paraId="6EBFE6F1" w14:textId="77777777">
        <w:trPr>
          <w:trHeight w:val="354"/>
          <w:jc w:val="center"/>
        </w:trPr>
        <w:tc>
          <w:tcPr>
            <w:tcW w:w="2385" w:type="dxa"/>
            <w:shd w:val="clear" w:color="auto" w:fill="365F91" w:themeFill="accent1" w:themeFillShade="BF"/>
          </w:tcPr>
          <w:p w14:paraId="0DF9135E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参数</w:t>
            </w:r>
          </w:p>
        </w:tc>
        <w:tc>
          <w:tcPr>
            <w:tcW w:w="3337" w:type="dxa"/>
            <w:shd w:val="clear" w:color="auto" w:fill="365F91" w:themeFill="accent1" w:themeFillShade="BF"/>
          </w:tcPr>
          <w:p w14:paraId="2768AF0E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2385" w:type="dxa"/>
            <w:shd w:val="clear" w:color="auto" w:fill="365F91" w:themeFill="accent1" w:themeFillShade="BF"/>
          </w:tcPr>
          <w:p w14:paraId="76106A03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是否非空</w:t>
            </w:r>
          </w:p>
        </w:tc>
      </w:tr>
      <w:tr w:rsidR="00EE754E" w14:paraId="583834C2" w14:textId="77777777">
        <w:trPr>
          <w:jc w:val="center"/>
        </w:trPr>
        <w:tc>
          <w:tcPr>
            <w:tcW w:w="2385" w:type="dxa"/>
          </w:tcPr>
          <w:p w14:paraId="530B98B8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</w:p>
        </w:tc>
        <w:tc>
          <w:tcPr>
            <w:tcW w:w="3337" w:type="dxa"/>
          </w:tcPr>
          <w:p w14:paraId="7EEEBDB5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True/false</w:t>
            </w:r>
            <w:r>
              <w:rPr>
                <w:rFonts w:hint="eastAsia"/>
                <w:color w:val="000000" w:themeColor="text1"/>
                <w:lang w:eastAsia="zh-CN"/>
              </w:rPr>
              <w:t>执行结果</w:t>
            </w:r>
          </w:p>
        </w:tc>
        <w:tc>
          <w:tcPr>
            <w:tcW w:w="2385" w:type="dxa"/>
          </w:tcPr>
          <w:p w14:paraId="27F0B40E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0EEFE0CC" w14:textId="77777777">
        <w:trPr>
          <w:jc w:val="center"/>
        </w:trPr>
        <w:tc>
          <w:tcPr>
            <w:tcW w:w="2385" w:type="dxa"/>
          </w:tcPr>
          <w:p w14:paraId="7F4CCEBD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msg</w:t>
            </w:r>
          </w:p>
        </w:tc>
        <w:tc>
          <w:tcPr>
            <w:tcW w:w="3337" w:type="dxa"/>
          </w:tcPr>
          <w:p w14:paraId="40A427D0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执行结果，错误信息</w:t>
            </w:r>
          </w:p>
        </w:tc>
        <w:tc>
          <w:tcPr>
            <w:tcW w:w="2385" w:type="dxa"/>
          </w:tcPr>
          <w:p w14:paraId="749839D7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</w:tbl>
    <w:p w14:paraId="238FB6F8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5B6B1F29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外部接口</w:t>
      </w:r>
    </w:p>
    <w:p w14:paraId="37974448" w14:textId="77777777" w:rsidR="00EE754E" w:rsidRDefault="00000000">
      <w:pPr>
        <w:pStyle w:val="4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proofErr w:type="gramStart"/>
      <w:r>
        <w:rPr>
          <w:rFonts w:hint="eastAsia"/>
          <w:lang w:eastAsia="zh-CN"/>
        </w:rPr>
        <w:t>新建表</w:t>
      </w:r>
      <w:proofErr w:type="gramEnd"/>
      <w:r>
        <w:rPr>
          <w:rFonts w:hint="eastAsia"/>
          <w:lang w:eastAsia="zh-CN"/>
        </w:rPr>
        <w:t>空间</w:t>
      </w:r>
    </w:p>
    <w:p w14:paraId="41235692" w14:textId="77777777" w:rsidR="00EE754E" w:rsidRDefault="00000000">
      <w:pPr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03BD05C5" w14:textId="77777777" w:rsidR="00EE754E" w:rsidRDefault="00000000">
      <w:pPr>
        <w:ind w:firstLine="420"/>
        <w:rPr>
          <w:lang w:eastAsia="zh-CN"/>
        </w:rPr>
      </w:pPr>
      <w:proofErr w:type="gramStart"/>
      <w:r>
        <w:rPr>
          <w:rFonts w:hint="eastAsia"/>
          <w:lang w:eastAsia="zh-CN"/>
        </w:rPr>
        <w:t>新建表</w:t>
      </w:r>
      <w:proofErr w:type="gramEnd"/>
      <w:r>
        <w:rPr>
          <w:rFonts w:hint="eastAsia"/>
          <w:lang w:eastAsia="zh-CN"/>
        </w:rPr>
        <w:t>空间，用户填写表空间信息，后台获取信息，发起</w:t>
      </w: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请求：</w:t>
      </w:r>
      <w:r>
        <w:rPr>
          <w:rFonts w:hint="eastAsia"/>
          <w:lang w:eastAsia="zh-CN"/>
        </w:rPr>
        <w:t>create tablespace  xxx</w:t>
      </w:r>
      <w:r>
        <w:rPr>
          <w:rFonts w:hint="eastAsia"/>
          <w:lang w:eastAsia="zh-CN"/>
        </w:rPr>
        <w:t>；</w:t>
      </w:r>
    </w:p>
    <w:p w14:paraId="05930B2C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752037BA" w14:textId="77777777" w:rsidR="00EE754E" w:rsidRDefault="00000000">
      <w:pPr>
        <w:pStyle w:val="a0"/>
        <w:ind w:firstLine="42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lastRenderedPageBreak/>
        <w:t>返回</w:t>
      </w:r>
      <w:proofErr w:type="spellStart"/>
      <w:r>
        <w:rPr>
          <w:color w:val="000000" w:themeColor="text1"/>
          <w:lang w:eastAsia="zh-CN"/>
        </w:rPr>
        <w:t>jdbc</w:t>
      </w:r>
      <w:proofErr w:type="spellEnd"/>
      <w:r>
        <w:rPr>
          <w:color w:val="000000" w:themeColor="text1"/>
          <w:lang w:eastAsia="zh-CN"/>
        </w:rPr>
        <w:t>请求结果</w:t>
      </w:r>
      <w:r>
        <w:rPr>
          <w:rFonts w:hint="eastAsia"/>
          <w:color w:val="000000" w:themeColor="text1"/>
          <w:lang w:eastAsia="zh-CN"/>
        </w:rPr>
        <w:t>；</w:t>
      </w:r>
    </w:p>
    <w:p w14:paraId="7006C2DE" w14:textId="77777777" w:rsidR="00EE754E" w:rsidRDefault="00EE754E">
      <w:pPr>
        <w:pStyle w:val="a0"/>
        <w:ind w:firstLine="420"/>
        <w:rPr>
          <w:color w:val="000000" w:themeColor="text1"/>
          <w:lang w:eastAsia="zh-CN"/>
        </w:rPr>
      </w:pPr>
    </w:p>
    <w:p w14:paraId="4E6EB8DB" w14:textId="77777777" w:rsidR="00EE754E" w:rsidRDefault="00000000">
      <w:pPr>
        <w:pStyle w:val="4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编辑表空间</w:t>
      </w:r>
    </w:p>
    <w:p w14:paraId="08B68D4B" w14:textId="77777777" w:rsidR="00EE754E" w:rsidRDefault="00000000">
      <w:pPr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5E5720A7" w14:textId="77777777" w:rsidR="00EE754E" w:rsidRDefault="00000000">
      <w:pPr>
        <w:ind w:firstLine="420"/>
        <w:rPr>
          <w:lang w:eastAsia="zh-CN"/>
        </w:rPr>
      </w:pPr>
      <w:r>
        <w:rPr>
          <w:rFonts w:hint="eastAsia"/>
          <w:lang w:eastAsia="zh-CN"/>
        </w:rPr>
        <w:t>编辑表空间，用户可视化查看表空间信息，编辑设置选项、设置大小，后台发起</w:t>
      </w: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请求：</w:t>
      </w:r>
      <w:r>
        <w:rPr>
          <w:rFonts w:hint="eastAsia"/>
          <w:lang w:eastAsia="zh-CN"/>
        </w:rPr>
        <w:t>alter tablespace  xxx</w:t>
      </w:r>
      <w:r>
        <w:rPr>
          <w:rFonts w:hint="eastAsia"/>
          <w:lang w:eastAsia="zh-CN"/>
        </w:rPr>
        <w:t>；</w:t>
      </w:r>
    </w:p>
    <w:p w14:paraId="4F8C9F87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60D0D75B" w14:textId="77777777" w:rsidR="00EE754E" w:rsidRDefault="00000000">
      <w:pPr>
        <w:pStyle w:val="a0"/>
        <w:ind w:firstLineChars="0" w:firstLine="42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返回</w:t>
      </w:r>
      <w:proofErr w:type="spellStart"/>
      <w:r>
        <w:rPr>
          <w:color w:val="000000" w:themeColor="text1"/>
          <w:lang w:eastAsia="zh-CN"/>
        </w:rPr>
        <w:t>jdbc</w:t>
      </w:r>
      <w:proofErr w:type="spellEnd"/>
      <w:r>
        <w:rPr>
          <w:color w:val="000000" w:themeColor="text1"/>
          <w:lang w:eastAsia="zh-CN"/>
        </w:rPr>
        <w:t>请求结果</w:t>
      </w:r>
      <w:r>
        <w:rPr>
          <w:rFonts w:hint="eastAsia"/>
          <w:color w:val="000000" w:themeColor="text1"/>
          <w:lang w:eastAsia="zh-CN"/>
        </w:rPr>
        <w:t>；</w:t>
      </w:r>
    </w:p>
    <w:p w14:paraId="46E2ABAE" w14:textId="77777777" w:rsidR="00EE754E" w:rsidRDefault="00EE754E">
      <w:pPr>
        <w:pStyle w:val="a0"/>
        <w:ind w:firstLine="420"/>
        <w:rPr>
          <w:color w:val="000000" w:themeColor="text1"/>
          <w:lang w:eastAsia="zh-CN"/>
        </w:rPr>
      </w:pPr>
    </w:p>
    <w:p w14:paraId="00E10217" w14:textId="77777777" w:rsidR="00EE754E" w:rsidRDefault="00000000">
      <w:pPr>
        <w:pStyle w:val="4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删除表空间</w:t>
      </w:r>
    </w:p>
    <w:p w14:paraId="5319D198" w14:textId="77777777" w:rsidR="00EE754E" w:rsidRDefault="00000000">
      <w:pPr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208A98A0" w14:textId="77777777" w:rsidR="00EE754E" w:rsidRDefault="00000000">
      <w:pPr>
        <w:ind w:firstLine="420"/>
        <w:rPr>
          <w:lang w:eastAsia="zh-CN"/>
        </w:rPr>
      </w:pPr>
      <w:r>
        <w:rPr>
          <w:rFonts w:hint="eastAsia"/>
          <w:lang w:eastAsia="zh-CN"/>
        </w:rPr>
        <w:t>删除表空间，用户可视化查看表空间信息，编辑设置选项、设置大小，后台发起</w:t>
      </w: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请求：</w:t>
      </w:r>
      <w:r>
        <w:rPr>
          <w:lang w:eastAsia="zh-CN"/>
        </w:rPr>
        <w:t xml:space="preserve">drop </w:t>
      </w:r>
      <w:r>
        <w:rPr>
          <w:rFonts w:hint="eastAsia"/>
          <w:lang w:eastAsia="zh-CN"/>
        </w:rPr>
        <w:t>tablespace  xxx</w:t>
      </w:r>
      <w:r>
        <w:rPr>
          <w:rFonts w:hint="eastAsia"/>
          <w:lang w:eastAsia="zh-CN"/>
        </w:rPr>
        <w:t>；</w:t>
      </w:r>
    </w:p>
    <w:p w14:paraId="000E005B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34304873" w14:textId="77777777" w:rsidR="00EE754E" w:rsidRDefault="00000000">
      <w:pPr>
        <w:pStyle w:val="a0"/>
        <w:ind w:firstLineChars="0" w:firstLine="42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返回</w:t>
      </w:r>
      <w:proofErr w:type="spellStart"/>
      <w:r>
        <w:rPr>
          <w:color w:val="000000" w:themeColor="text1"/>
          <w:lang w:eastAsia="zh-CN"/>
        </w:rPr>
        <w:t>jdbc</w:t>
      </w:r>
      <w:proofErr w:type="spellEnd"/>
      <w:r>
        <w:rPr>
          <w:color w:val="000000" w:themeColor="text1"/>
          <w:lang w:eastAsia="zh-CN"/>
        </w:rPr>
        <w:t>请求结果</w:t>
      </w:r>
      <w:r>
        <w:rPr>
          <w:rFonts w:hint="eastAsia"/>
          <w:color w:val="000000" w:themeColor="text1"/>
          <w:lang w:eastAsia="zh-CN"/>
        </w:rPr>
        <w:t>；</w:t>
      </w:r>
    </w:p>
    <w:p w14:paraId="3B582FC2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412CEDA2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正反向行为</w:t>
      </w:r>
    </w:p>
    <w:p w14:paraId="73A5369E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生效说明</w:t>
      </w:r>
    </w:p>
    <w:p w14:paraId="242D3247" w14:textId="77777777" w:rsidR="00EE754E" w:rsidRDefault="00000000">
      <w:pPr>
        <w:pStyle w:val="a0"/>
        <w:ind w:firstLine="420"/>
        <w:rPr>
          <w:lang w:eastAsia="zh-CN"/>
        </w:rPr>
      </w:pPr>
      <w:proofErr w:type="gramStart"/>
      <w:r>
        <w:rPr>
          <w:rFonts w:hint="eastAsia"/>
          <w:lang w:eastAsia="zh-CN"/>
        </w:rPr>
        <w:t>表空间</w:t>
      </w:r>
      <w:proofErr w:type="gramEnd"/>
      <w:r>
        <w:rPr>
          <w:rFonts w:hint="eastAsia"/>
          <w:lang w:eastAsia="zh-CN"/>
        </w:rPr>
        <w:t>创建成功后，对象浏览器树的</w:t>
      </w:r>
      <w:proofErr w:type="gramStart"/>
      <w:r>
        <w:rPr>
          <w:rFonts w:hint="eastAsia"/>
          <w:lang w:eastAsia="zh-CN"/>
        </w:rPr>
        <w:t>表空间组</w:t>
      </w:r>
      <w:proofErr w:type="gramEnd"/>
      <w:r>
        <w:rPr>
          <w:rFonts w:hint="eastAsia"/>
          <w:lang w:eastAsia="zh-CN"/>
        </w:rPr>
        <w:t>节点下展示该索引；</w:t>
      </w:r>
    </w:p>
    <w:p w14:paraId="74EE9067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提示信息</w:t>
      </w:r>
    </w:p>
    <w:p w14:paraId="7F26AB9C" w14:textId="77777777" w:rsidR="00EE754E" w:rsidRDefault="00000000">
      <w:pPr>
        <w:pStyle w:val="a0"/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编辑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删除失败时，则提示</w:t>
      </w: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错误信息；</w:t>
      </w:r>
    </w:p>
    <w:p w14:paraId="09928AF8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安全性</w:t>
      </w:r>
    </w:p>
    <w:p w14:paraId="55E9F2FB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影响范围</w:t>
      </w:r>
    </w:p>
    <w:p w14:paraId="0B1B6B71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指标相关</w:t>
      </w:r>
    </w:p>
    <w:p w14:paraId="35F582E0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关键资源指标</w:t>
      </w:r>
    </w:p>
    <w:p w14:paraId="26AAA764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系统性指标</w:t>
      </w:r>
    </w:p>
    <w:p w14:paraId="7BE45CE6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性能指标</w:t>
      </w:r>
    </w:p>
    <w:p w14:paraId="02CCDEE4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其他说明</w:t>
      </w:r>
    </w:p>
    <w:p w14:paraId="088F83B5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04BC770C" w14:textId="77777777" w:rsidR="00EE754E" w:rsidRDefault="00000000">
      <w:pPr>
        <w:pStyle w:val="1"/>
        <w:rPr>
          <w:lang w:eastAsia="zh-CN"/>
        </w:rPr>
      </w:pPr>
      <w:r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角色对象</w:t>
      </w:r>
      <w:r>
        <w:rPr>
          <w:lang w:eastAsia="zh-CN"/>
        </w:rPr>
        <w:t>管理</w:t>
      </w:r>
    </w:p>
    <w:p w14:paraId="4D2FCBFC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功能简述</w:t>
      </w:r>
    </w:p>
    <w:p w14:paraId="3DB15BD1" w14:textId="77777777" w:rsidR="00EE754E" w:rsidRDefault="00000000">
      <w:pPr>
        <w:pStyle w:val="a0"/>
        <w:numPr>
          <w:ilvl w:val="0"/>
          <w:numId w:val="1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创建角色：用户通过可视化界面打开新建角色窗口，填写角色信息后创建角色；</w:t>
      </w:r>
    </w:p>
    <w:p w14:paraId="581C28A2" w14:textId="77777777" w:rsidR="00EE754E" w:rsidRDefault="00000000">
      <w:pPr>
        <w:pStyle w:val="a0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删除角色：管理员权限下，用户可以删除已存在的角色；</w:t>
      </w:r>
    </w:p>
    <w:p w14:paraId="4B4FA22C" w14:textId="77777777" w:rsidR="00EE754E" w:rsidRDefault="00EE754E">
      <w:pPr>
        <w:pStyle w:val="a0"/>
        <w:ind w:left="420" w:firstLineChars="0" w:firstLine="0"/>
        <w:rPr>
          <w:lang w:eastAsia="zh-CN"/>
        </w:rPr>
      </w:pPr>
    </w:p>
    <w:p w14:paraId="490D4B39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功能说明</w:t>
      </w:r>
    </w:p>
    <w:p w14:paraId="1E0BB05C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角色对象管理</w:t>
      </w:r>
    </w:p>
    <w:p w14:paraId="41798D6B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新建角色</w:t>
      </w:r>
      <w:r>
        <w:rPr>
          <w:color w:val="000000" w:themeColor="text1"/>
          <w:lang w:eastAsia="zh-CN"/>
        </w:rPr>
        <w:t>，用户填写</w:t>
      </w:r>
      <w:r>
        <w:rPr>
          <w:rFonts w:hint="eastAsia"/>
          <w:color w:val="000000" w:themeColor="text1"/>
          <w:lang w:eastAsia="zh-CN"/>
        </w:rPr>
        <w:t>角色</w:t>
      </w:r>
      <w:r>
        <w:rPr>
          <w:color w:val="000000" w:themeColor="text1"/>
          <w:lang w:eastAsia="zh-CN"/>
        </w:rPr>
        <w:t>信息，后台获取信息，发起</w:t>
      </w:r>
      <w:proofErr w:type="spellStart"/>
      <w:r>
        <w:rPr>
          <w:color w:val="000000" w:themeColor="text1"/>
          <w:lang w:eastAsia="zh-CN"/>
        </w:rPr>
        <w:t>jdbc</w:t>
      </w:r>
      <w:proofErr w:type="spellEnd"/>
      <w:r>
        <w:rPr>
          <w:color w:val="000000" w:themeColor="text1"/>
          <w:lang w:eastAsia="zh-CN"/>
        </w:rPr>
        <w:t>请求：</w:t>
      </w:r>
      <w:r>
        <w:rPr>
          <w:color w:val="000000" w:themeColor="text1"/>
          <w:lang w:eastAsia="zh-CN"/>
        </w:rPr>
        <w:t xml:space="preserve">create </w:t>
      </w:r>
      <w:r>
        <w:rPr>
          <w:rFonts w:hint="eastAsia"/>
          <w:color w:val="000000" w:themeColor="text1"/>
          <w:lang w:eastAsia="zh-CN"/>
        </w:rPr>
        <w:t xml:space="preserve">user/role </w:t>
      </w:r>
      <w:r>
        <w:rPr>
          <w:color w:val="000000" w:themeColor="text1"/>
          <w:lang w:eastAsia="zh-CN"/>
        </w:rPr>
        <w:t>xxx</w:t>
      </w:r>
      <w:r>
        <w:rPr>
          <w:color w:val="000000" w:themeColor="text1"/>
          <w:lang w:eastAsia="zh-CN"/>
        </w:rPr>
        <w:t>；</w:t>
      </w:r>
    </w:p>
    <w:p w14:paraId="6F330D19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删除，用户（管理员）指定删除用户</w:t>
      </w:r>
      <w:r>
        <w:rPr>
          <w:rFonts w:hint="eastAsia"/>
          <w:color w:val="000000" w:themeColor="text1"/>
          <w:lang w:eastAsia="zh-CN"/>
        </w:rPr>
        <w:t>/</w:t>
      </w:r>
      <w:r>
        <w:rPr>
          <w:rFonts w:hint="eastAsia"/>
          <w:color w:val="000000" w:themeColor="text1"/>
          <w:lang w:eastAsia="zh-CN"/>
        </w:rPr>
        <w:t>角色，发起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请求：</w:t>
      </w:r>
      <w:r>
        <w:rPr>
          <w:rFonts w:hint="eastAsia"/>
          <w:color w:val="000000" w:themeColor="text1"/>
          <w:lang w:eastAsia="zh-CN"/>
        </w:rPr>
        <w:t>drop user/role xxx</w:t>
      </w:r>
      <w:r>
        <w:rPr>
          <w:rFonts w:hint="eastAsia"/>
          <w:color w:val="000000" w:themeColor="text1"/>
          <w:lang w:eastAsia="zh-CN"/>
        </w:rPr>
        <w:t>；</w:t>
      </w:r>
    </w:p>
    <w:p w14:paraId="148A6003" w14:textId="77777777" w:rsidR="00EE754E" w:rsidRDefault="00EE754E">
      <w:pPr>
        <w:pStyle w:val="a0"/>
        <w:ind w:left="420" w:firstLineChars="0" w:firstLine="0"/>
        <w:rPr>
          <w:color w:val="000000" w:themeColor="text1"/>
          <w:lang w:eastAsia="zh-CN"/>
        </w:rPr>
      </w:pPr>
    </w:p>
    <w:p w14:paraId="1B92042C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使用流程</w:t>
      </w:r>
    </w:p>
    <w:p w14:paraId="4BB6BE7C" w14:textId="77777777" w:rsidR="00EE754E" w:rsidRDefault="00000000">
      <w:pPr>
        <w:pStyle w:val="a0"/>
        <w:tabs>
          <w:tab w:val="left" w:pos="840"/>
        </w:tabs>
        <w:ind w:left="420" w:firstLineChars="0" w:firstLine="0"/>
        <w:rPr>
          <w:color w:val="0000FF"/>
          <w:lang w:eastAsia="zh-CN"/>
        </w:rPr>
      </w:pPr>
      <w:r>
        <w:rPr>
          <w:noProof/>
        </w:rPr>
        <w:drawing>
          <wp:inline distT="0" distB="0" distL="114300" distR="114300" wp14:anchorId="26E7596F" wp14:editId="145EB644">
            <wp:extent cx="5857875" cy="2171700"/>
            <wp:effectExtent l="0" t="0" r="9525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68539" w14:textId="77777777" w:rsidR="00EE754E" w:rsidRDefault="00000000">
      <w:pPr>
        <w:pStyle w:val="a0"/>
        <w:tabs>
          <w:tab w:val="left" w:pos="840"/>
        </w:tabs>
        <w:ind w:firstLineChars="0" w:firstLine="0"/>
        <w:rPr>
          <w:color w:val="0000FF"/>
          <w:lang w:eastAsia="zh-CN"/>
        </w:rPr>
      </w:pPr>
      <w:r>
        <w:rPr>
          <w:color w:val="0000FF"/>
          <w:lang w:eastAsia="zh-CN"/>
        </w:rPr>
        <w:tab/>
      </w:r>
    </w:p>
    <w:p w14:paraId="41219DF2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配置参数和文件</w:t>
      </w:r>
    </w:p>
    <w:p w14:paraId="41B51645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数据相关性</w:t>
      </w:r>
    </w:p>
    <w:p w14:paraId="5B24283C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接口信息</w:t>
      </w:r>
    </w:p>
    <w:p w14:paraId="15287777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函数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过程</w:t>
      </w:r>
    </w:p>
    <w:p w14:paraId="4C7BD8C3" w14:textId="77777777" w:rsidR="00EE754E" w:rsidRDefault="00000000">
      <w:pPr>
        <w:pStyle w:val="4"/>
        <w:rPr>
          <w:lang w:eastAsia="zh-CN"/>
        </w:rPr>
      </w:pPr>
      <w:r>
        <w:rPr>
          <w:rFonts w:hint="eastAsia"/>
          <w:lang w:eastAsia="zh-CN"/>
        </w:rPr>
        <w:t>新建连接接口</w:t>
      </w:r>
    </w:p>
    <w:p w14:paraId="46378416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906"/>
        <w:gridCol w:w="3368"/>
        <w:gridCol w:w="1788"/>
      </w:tblGrid>
      <w:tr w:rsidR="00EE754E" w14:paraId="01EE8049" w14:textId="77777777">
        <w:trPr>
          <w:trHeight w:val="354"/>
          <w:jc w:val="center"/>
        </w:trPr>
        <w:tc>
          <w:tcPr>
            <w:tcW w:w="2906" w:type="dxa"/>
            <w:shd w:val="clear" w:color="auto" w:fill="365F91" w:themeFill="accent1" w:themeFillShade="BF"/>
          </w:tcPr>
          <w:p w14:paraId="5AD31243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字典</w:t>
            </w:r>
          </w:p>
        </w:tc>
        <w:tc>
          <w:tcPr>
            <w:tcW w:w="3368" w:type="dxa"/>
            <w:shd w:val="clear" w:color="auto" w:fill="365F91" w:themeFill="accent1" w:themeFillShade="BF"/>
          </w:tcPr>
          <w:p w14:paraId="6E707F1C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1788" w:type="dxa"/>
            <w:shd w:val="clear" w:color="auto" w:fill="365F91" w:themeFill="accent1" w:themeFillShade="BF"/>
          </w:tcPr>
          <w:p w14:paraId="6CC94F27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是否必填</w:t>
            </w:r>
          </w:p>
        </w:tc>
      </w:tr>
      <w:tr w:rsidR="00EE754E" w14:paraId="63499625" w14:textId="77777777">
        <w:trPr>
          <w:jc w:val="center"/>
        </w:trPr>
        <w:tc>
          <w:tcPr>
            <w:tcW w:w="2906" w:type="dxa"/>
          </w:tcPr>
          <w:p w14:paraId="35BC2066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名称</w:t>
            </w:r>
          </w:p>
        </w:tc>
        <w:tc>
          <w:tcPr>
            <w:tcW w:w="3368" w:type="dxa"/>
          </w:tcPr>
          <w:p w14:paraId="0D33C586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 xml:space="preserve"> </w:t>
            </w:r>
          </w:p>
        </w:tc>
        <w:tc>
          <w:tcPr>
            <w:tcW w:w="1788" w:type="dxa"/>
          </w:tcPr>
          <w:p w14:paraId="162D4F58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67ACA24A" w14:textId="77777777">
        <w:trPr>
          <w:jc w:val="center"/>
        </w:trPr>
        <w:tc>
          <w:tcPr>
            <w:tcW w:w="2906" w:type="dxa"/>
          </w:tcPr>
          <w:p w14:paraId="1911E59B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密码</w:t>
            </w:r>
          </w:p>
        </w:tc>
        <w:tc>
          <w:tcPr>
            <w:tcW w:w="3368" w:type="dxa"/>
          </w:tcPr>
          <w:p w14:paraId="5EA22ED1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788" w:type="dxa"/>
          </w:tcPr>
          <w:p w14:paraId="0EEAFB05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3070FAEE" w14:textId="77777777">
        <w:trPr>
          <w:jc w:val="center"/>
        </w:trPr>
        <w:tc>
          <w:tcPr>
            <w:tcW w:w="2906" w:type="dxa"/>
          </w:tcPr>
          <w:p w14:paraId="64DAE8EA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权限</w:t>
            </w:r>
          </w:p>
        </w:tc>
        <w:tc>
          <w:tcPr>
            <w:tcW w:w="3368" w:type="dxa"/>
          </w:tcPr>
          <w:p w14:paraId="3D2658C3" w14:textId="77777777" w:rsidR="00EE754E" w:rsidRDefault="00000000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所有、继承、创建角色、审计管理员、登录、复制、创建数据库、系统管理员</w:t>
            </w:r>
          </w:p>
        </w:tc>
        <w:tc>
          <w:tcPr>
            <w:tcW w:w="1788" w:type="dxa"/>
          </w:tcPr>
          <w:p w14:paraId="0327FF12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0A101A08" w14:textId="77777777">
        <w:trPr>
          <w:jc w:val="center"/>
        </w:trPr>
        <w:tc>
          <w:tcPr>
            <w:tcW w:w="2906" w:type="dxa"/>
          </w:tcPr>
          <w:p w14:paraId="79574870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描述</w:t>
            </w:r>
          </w:p>
        </w:tc>
        <w:tc>
          <w:tcPr>
            <w:tcW w:w="3368" w:type="dxa"/>
          </w:tcPr>
          <w:p w14:paraId="2482E893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788" w:type="dxa"/>
          </w:tcPr>
          <w:p w14:paraId="4D211ADB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  <w:tr w:rsidR="00EE754E" w14:paraId="18CA7D5F" w14:textId="77777777">
        <w:trPr>
          <w:jc w:val="center"/>
        </w:trPr>
        <w:tc>
          <w:tcPr>
            <w:tcW w:w="2906" w:type="dxa"/>
          </w:tcPr>
          <w:p w14:paraId="26C3498C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连接限制</w:t>
            </w:r>
          </w:p>
        </w:tc>
        <w:tc>
          <w:tcPr>
            <w:tcW w:w="3368" w:type="dxa"/>
          </w:tcPr>
          <w:p w14:paraId="2CE952E2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788" w:type="dxa"/>
          </w:tcPr>
          <w:p w14:paraId="0E1D6579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  <w:tr w:rsidR="00EE754E" w14:paraId="251CECAC" w14:textId="77777777">
        <w:trPr>
          <w:jc w:val="center"/>
        </w:trPr>
        <w:tc>
          <w:tcPr>
            <w:tcW w:w="2906" w:type="dxa"/>
          </w:tcPr>
          <w:p w14:paraId="2B3851A5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开始日期</w:t>
            </w:r>
          </w:p>
        </w:tc>
        <w:tc>
          <w:tcPr>
            <w:tcW w:w="3368" w:type="dxa"/>
          </w:tcPr>
          <w:p w14:paraId="2AA10042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788" w:type="dxa"/>
          </w:tcPr>
          <w:p w14:paraId="7D93AB3B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  <w:tr w:rsidR="00EE754E" w14:paraId="171DFB1B" w14:textId="77777777">
        <w:trPr>
          <w:jc w:val="center"/>
        </w:trPr>
        <w:tc>
          <w:tcPr>
            <w:tcW w:w="2906" w:type="dxa"/>
          </w:tcPr>
          <w:p w14:paraId="61B04E3C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结束日期</w:t>
            </w:r>
          </w:p>
        </w:tc>
        <w:tc>
          <w:tcPr>
            <w:tcW w:w="3368" w:type="dxa"/>
          </w:tcPr>
          <w:p w14:paraId="43B64623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788" w:type="dxa"/>
          </w:tcPr>
          <w:p w14:paraId="42AD8D99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  <w:tr w:rsidR="00EE754E" w14:paraId="1EE81F7D" w14:textId="77777777">
        <w:trPr>
          <w:jc w:val="center"/>
        </w:trPr>
        <w:tc>
          <w:tcPr>
            <w:tcW w:w="2906" w:type="dxa"/>
          </w:tcPr>
          <w:p w14:paraId="7436EA16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资源池</w:t>
            </w:r>
          </w:p>
        </w:tc>
        <w:tc>
          <w:tcPr>
            <w:tcW w:w="3368" w:type="dxa"/>
          </w:tcPr>
          <w:p w14:paraId="79BF3F6E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788" w:type="dxa"/>
          </w:tcPr>
          <w:p w14:paraId="38F15F77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  <w:tr w:rsidR="00EE754E" w14:paraId="5779C9E2" w14:textId="77777777">
        <w:trPr>
          <w:jc w:val="center"/>
        </w:trPr>
        <w:tc>
          <w:tcPr>
            <w:tcW w:w="2906" w:type="dxa"/>
          </w:tcPr>
          <w:p w14:paraId="4A0CCE49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角色组</w:t>
            </w:r>
          </w:p>
        </w:tc>
        <w:tc>
          <w:tcPr>
            <w:tcW w:w="3368" w:type="dxa"/>
          </w:tcPr>
          <w:p w14:paraId="6852921F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788" w:type="dxa"/>
          </w:tcPr>
          <w:p w14:paraId="42BC93AA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  <w:tr w:rsidR="00EE754E" w14:paraId="4497B3D4" w14:textId="77777777">
        <w:trPr>
          <w:jc w:val="center"/>
        </w:trPr>
        <w:tc>
          <w:tcPr>
            <w:tcW w:w="2906" w:type="dxa"/>
          </w:tcPr>
          <w:p w14:paraId="7642B6DE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管理员组</w:t>
            </w:r>
          </w:p>
        </w:tc>
        <w:tc>
          <w:tcPr>
            <w:tcW w:w="3368" w:type="dxa"/>
          </w:tcPr>
          <w:p w14:paraId="786E65B2" w14:textId="77777777" w:rsidR="00EE754E" w:rsidRDefault="00EE754E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</w:p>
        </w:tc>
        <w:tc>
          <w:tcPr>
            <w:tcW w:w="1788" w:type="dxa"/>
          </w:tcPr>
          <w:p w14:paraId="3E405207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</w:tbl>
    <w:p w14:paraId="0ADAAB54" w14:textId="77777777" w:rsidR="00EE754E" w:rsidRDefault="00EE754E">
      <w:pPr>
        <w:rPr>
          <w:lang w:eastAsia="zh-CN"/>
        </w:rPr>
      </w:pPr>
    </w:p>
    <w:p w14:paraId="01EB6ACB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85"/>
        <w:gridCol w:w="3337"/>
        <w:gridCol w:w="2385"/>
      </w:tblGrid>
      <w:tr w:rsidR="00EE754E" w14:paraId="7A09E137" w14:textId="77777777">
        <w:trPr>
          <w:trHeight w:val="354"/>
          <w:jc w:val="center"/>
        </w:trPr>
        <w:tc>
          <w:tcPr>
            <w:tcW w:w="2385" w:type="dxa"/>
            <w:shd w:val="clear" w:color="auto" w:fill="365F91" w:themeFill="accent1" w:themeFillShade="BF"/>
          </w:tcPr>
          <w:p w14:paraId="3F6CA6D8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参数</w:t>
            </w:r>
          </w:p>
        </w:tc>
        <w:tc>
          <w:tcPr>
            <w:tcW w:w="3337" w:type="dxa"/>
            <w:shd w:val="clear" w:color="auto" w:fill="365F91" w:themeFill="accent1" w:themeFillShade="BF"/>
          </w:tcPr>
          <w:p w14:paraId="46496FAF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2385" w:type="dxa"/>
            <w:shd w:val="clear" w:color="auto" w:fill="365F91" w:themeFill="accent1" w:themeFillShade="BF"/>
          </w:tcPr>
          <w:p w14:paraId="0A4E546F" w14:textId="77777777" w:rsidR="00EE754E" w:rsidRDefault="00000000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是否非空</w:t>
            </w:r>
          </w:p>
        </w:tc>
      </w:tr>
      <w:tr w:rsidR="00EE754E" w14:paraId="0F9A4D7C" w14:textId="77777777">
        <w:trPr>
          <w:jc w:val="center"/>
        </w:trPr>
        <w:tc>
          <w:tcPr>
            <w:tcW w:w="2385" w:type="dxa"/>
          </w:tcPr>
          <w:p w14:paraId="6811F257" w14:textId="77777777" w:rsidR="00EE754E" w:rsidRDefault="00000000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</w:p>
        </w:tc>
        <w:tc>
          <w:tcPr>
            <w:tcW w:w="3337" w:type="dxa"/>
          </w:tcPr>
          <w:p w14:paraId="138ADB16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true/false</w:t>
            </w:r>
            <w:r>
              <w:rPr>
                <w:rFonts w:hint="eastAsia"/>
                <w:color w:val="000000" w:themeColor="text1"/>
                <w:lang w:eastAsia="zh-CN"/>
              </w:rPr>
              <w:t>执行结果</w:t>
            </w:r>
          </w:p>
        </w:tc>
        <w:tc>
          <w:tcPr>
            <w:tcW w:w="2385" w:type="dxa"/>
          </w:tcPr>
          <w:p w14:paraId="5103888C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EE754E" w14:paraId="7048547D" w14:textId="77777777">
        <w:trPr>
          <w:jc w:val="center"/>
        </w:trPr>
        <w:tc>
          <w:tcPr>
            <w:tcW w:w="2385" w:type="dxa"/>
          </w:tcPr>
          <w:p w14:paraId="2D9B53BB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msg</w:t>
            </w:r>
          </w:p>
        </w:tc>
        <w:tc>
          <w:tcPr>
            <w:tcW w:w="3337" w:type="dxa"/>
          </w:tcPr>
          <w:p w14:paraId="3AE803ED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执行结果，错误信息</w:t>
            </w:r>
          </w:p>
        </w:tc>
        <w:tc>
          <w:tcPr>
            <w:tcW w:w="2385" w:type="dxa"/>
          </w:tcPr>
          <w:p w14:paraId="71EB7083" w14:textId="77777777" w:rsidR="00EE754E" w:rsidRDefault="00000000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</w:tbl>
    <w:p w14:paraId="21DE25D7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625E6845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外部接口</w:t>
      </w:r>
    </w:p>
    <w:p w14:paraId="5AD2FDA0" w14:textId="77777777" w:rsidR="00EE754E" w:rsidRDefault="00000000">
      <w:pPr>
        <w:pStyle w:val="4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新建角色</w:t>
      </w:r>
    </w:p>
    <w:p w14:paraId="6B58C5CE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47A95224" w14:textId="77777777" w:rsidR="00EE754E" w:rsidRDefault="00000000">
      <w:pPr>
        <w:ind w:firstLine="420"/>
        <w:rPr>
          <w:lang w:eastAsia="zh-CN"/>
        </w:rPr>
      </w:pPr>
      <w:r>
        <w:rPr>
          <w:rFonts w:hint="eastAsia"/>
          <w:lang w:eastAsia="zh-CN"/>
        </w:rPr>
        <w:t>新建角色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用户，用户填写角色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用户信息，后台获取信息，发起</w:t>
      </w: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请求：</w:t>
      </w:r>
      <w:r>
        <w:rPr>
          <w:rFonts w:hint="eastAsia"/>
          <w:lang w:eastAsia="zh-CN"/>
        </w:rPr>
        <w:t>create user/role xxx</w:t>
      </w:r>
      <w:r>
        <w:rPr>
          <w:rFonts w:hint="eastAsia"/>
          <w:lang w:eastAsia="zh-CN"/>
        </w:rPr>
        <w:t>；</w:t>
      </w:r>
    </w:p>
    <w:p w14:paraId="45C114E8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1B4BDC5A" w14:textId="77777777" w:rsidR="00EE754E" w:rsidRDefault="00000000">
      <w:pPr>
        <w:pStyle w:val="a0"/>
        <w:ind w:firstLine="42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返回</w:t>
      </w:r>
      <w:proofErr w:type="spellStart"/>
      <w:r>
        <w:rPr>
          <w:color w:val="000000" w:themeColor="text1"/>
          <w:lang w:eastAsia="zh-CN"/>
        </w:rPr>
        <w:t>jdbc</w:t>
      </w:r>
      <w:proofErr w:type="spellEnd"/>
      <w:r>
        <w:rPr>
          <w:color w:val="000000" w:themeColor="text1"/>
          <w:lang w:eastAsia="zh-CN"/>
        </w:rPr>
        <w:t>请求结果；</w:t>
      </w:r>
    </w:p>
    <w:p w14:paraId="48513AE4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6F4D20A1" w14:textId="77777777" w:rsidR="00EE754E" w:rsidRDefault="00000000">
      <w:pPr>
        <w:pStyle w:val="4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删除角色</w:t>
      </w:r>
    </w:p>
    <w:p w14:paraId="7CE9BE97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2E419BAC" w14:textId="77777777" w:rsidR="00EE754E" w:rsidRDefault="00000000">
      <w:pPr>
        <w:ind w:firstLine="420"/>
        <w:rPr>
          <w:lang w:eastAsia="zh-CN"/>
        </w:rPr>
      </w:pPr>
      <w:r>
        <w:rPr>
          <w:rFonts w:hint="eastAsia"/>
          <w:lang w:eastAsia="zh-CN"/>
        </w:rPr>
        <w:t>新建序列，用户填写角色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用户信息，后台获取信息，发起</w:t>
      </w: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请求：</w:t>
      </w:r>
      <w:r>
        <w:rPr>
          <w:rFonts w:hint="eastAsia"/>
          <w:lang w:eastAsia="zh-CN"/>
        </w:rPr>
        <w:t>create user/role xxx</w:t>
      </w:r>
      <w:r>
        <w:rPr>
          <w:rFonts w:hint="eastAsia"/>
          <w:lang w:eastAsia="zh-CN"/>
        </w:rPr>
        <w:t>；</w:t>
      </w:r>
    </w:p>
    <w:p w14:paraId="25FDCFDB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151BCB25" w14:textId="77777777" w:rsidR="00EE754E" w:rsidRDefault="00000000">
      <w:pPr>
        <w:pStyle w:val="a0"/>
        <w:ind w:firstLine="42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返回</w:t>
      </w:r>
      <w:proofErr w:type="spellStart"/>
      <w:r>
        <w:rPr>
          <w:color w:val="000000" w:themeColor="text1"/>
          <w:lang w:eastAsia="zh-CN"/>
        </w:rPr>
        <w:t>jdbc</w:t>
      </w:r>
      <w:proofErr w:type="spellEnd"/>
      <w:r>
        <w:rPr>
          <w:color w:val="000000" w:themeColor="text1"/>
          <w:lang w:eastAsia="zh-CN"/>
        </w:rPr>
        <w:t>请求结果；</w:t>
      </w:r>
    </w:p>
    <w:p w14:paraId="664D01F6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33512B0F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正反向行为</w:t>
      </w:r>
    </w:p>
    <w:p w14:paraId="4BEDBF7B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生效说明</w:t>
      </w:r>
    </w:p>
    <w:p w14:paraId="7AD7B423" w14:textId="77777777" w:rsidR="00EE754E" w:rsidRDefault="00000000">
      <w:pPr>
        <w:pStyle w:val="a0"/>
        <w:ind w:firstLine="420"/>
        <w:rPr>
          <w:lang w:eastAsia="zh-CN"/>
        </w:rPr>
      </w:pPr>
      <w:r>
        <w:rPr>
          <w:rFonts w:hint="eastAsia"/>
          <w:lang w:eastAsia="zh-CN"/>
        </w:rPr>
        <w:t>创建角色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用户成功，对象浏览器树的角色组节点下展示该索引；</w:t>
      </w:r>
    </w:p>
    <w:p w14:paraId="4026967B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提示信息</w:t>
      </w:r>
    </w:p>
    <w:p w14:paraId="2367B897" w14:textId="77777777" w:rsidR="00EE754E" w:rsidRDefault="00000000">
      <w:pPr>
        <w:pStyle w:val="a0"/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编辑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删除失败时，则提示</w:t>
      </w: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错误信息；</w:t>
      </w:r>
    </w:p>
    <w:p w14:paraId="5D212C68" w14:textId="77777777" w:rsidR="00EE754E" w:rsidRDefault="00EE754E">
      <w:pPr>
        <w:pStyle w:val="a0"/>
        <w:ind w:firstLineChars="0" w:firstLine="420"/>
        <w:rPr>
          <w:lang w:eastAsia="zh-CN"/>
        </w:rPr>
      </w:pPr>
    </w:p>
    <w:p w14:paraId="5CB16A6C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安全性</w:t>
      </w:r>
    </w:p>
    <w:p w14:paraId="1D4C8681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影响范围</w:t>
      </w:r>
    </w:p>
    <w:p w14:paraId="1BD0D177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指标相关</w:t>
      </w:r>
    </w:p>
    <w:p w14:paraId="35008A76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关键资源指标</w:t>
      </w:r>
    </w:p>
    <w:p w14:paraId="70CCAE9A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系统性指标</w:t>
      </w:r>
    </w:p>
    <w:p w14:paraId="77532CB3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性能指标</w:t>
      </w:r>
    </w:p>
    <w:p w14:paraId="4CE6B873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其他说明</w:t>
      </w:r>
    </w:p>
    <w:p w14:paraId="4A3F037F" w14:textId="77777777" w:rsidR="00EE754E" w:rsidRDefault="00000000">
      <w:pPr>
        <w:pStyle w:val="1"/>
        <w:rPr>
          <w:lang w:eastAsia="zh-CN"/>
        </w:rPr>
      </w:pP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终端编辑器</w:t>
      </w:r>
    </w:p>
    <w:p w14:paraId="6E75F24E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功能简述</w:t>
      </w:r>
    </w:p>
    <w:p w14:paraId="3DDD8C01" w14:textId="77777777" w:rsidR="00EE754E" w:rsidRDefault="00000000">
      <w:pPr>
        <w:pStyle w:val="a0"/>
        <w:numPr>
          <w:ilvl w:val="0"/>
          <w:numId w:val="2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用户可以根据数据库连接实例，打开</w:t>
      </w:r>
      <w:proofErr w:type="spellStart"/>
      <w:r>
        <w:rPr>
          <w:rFonts w:hint="eastAsia"/>
          <w:lang w:eastAsia="zh-CN"/>
        </w:rPr>
        <w:t>sql</w:t>
      </w:r>
      <w:proofErr w:type="spellEnd"/>
      <w:r>
        <w:rPr>
          <w:rFonts w:hint="eastAsia"/>
          <w:lang w:eastAsia="zh-CN"/>
        </w:rPr>
        <w:t>终端窗口，在窗口填写</w:t>
      </w:r>
      <w:proofErr w:type="spellStart"/>
      <w:r>
        <w:rPr>
          <w:rFonts w:hint="eastAsia"/>
          <w:lang w:eastAsia="zh-CN"/>
        </w:rPr>
        <w:t>sql</w:t>
      </w:r>
      <w:proofErr w:type="spellEnd"/>
      <w:r>
        <w:rPr>
          <w:rFonts w:hint="eastAsia"/>
          <w:lang w:eastAsia="zh-CN"/>
        </w:rPr>
        <w:t>命令，通过点击执行按钮，向数据库发送执行</w:t>
      </w:r>
      <w:proofErr w:type="spellStart"/>
      <w:r>
        <w:rPr>
          <w:rFonts w:hint="eastAsia"/>
          <w:lang w:eastAsia="zh-CN"/>
        </w:rPr>
        <w:t>sql</w:t>
      </w:r>
      <w:proofErr w:type="spellEnd"/>
      <w:r>
        <w:rPr>
          <w:rFonts w:hint="eastAsia"/>
          <w:lang w:eastAsia="zh-CN"/>
        </w:rPr>
        <w:t>命令；</w:t>
      </w:r>
    </w:p>
    <w:p w14:paraId="7750CAF7" w14:textId="77777777" w:rsidR="00EE754E" w:rsidRDefault="00000000">
      <w:pPr>
        <w:pStyle w:val="a0"/>
        <w:numPr>
          <w:ilvl w:val="0"/>
          <w:numId w:val="22"/>
        </w:numPr>
        <w:ind w:firstLineChars="0"/>
        <w:rPr>
          <w:lang w:eastAsia="zh-CN"/>
        </w:rPr>
      </w:pPr>
      <w:proofErr w:type="spellStart"/>
      <w:r>
        <w:rPr>
          <w:rFonts w:hint="eastAsia"/>
          <w:lang w:eastAsia="zh-CN"/>
        </w:rPr>
        <w:t>Sql</w:t>
      </w:r>
      <w:proofErr w:type="spellEnd"/>
      <w:r>
        <w:rPr>
          <w:rFonts w:hint="eastAsia"/>
          <w:lang w:eastAsia="zh-CN"/>
        </w:rPr>
        <w:t>终端除开满足执行命令的功能性需求，另外在用户体验上，</w:t>
      </w:r>
      <w:proofErr w:type="spellStart"/>
      <w:r>
        <w:rPr>
          <w:rFonts w:hint="eastAsia"/>
          <w:lang w:eastAsia="zh-CN"/>
        </w:rPr>
        <w:t>sql</w:t>
      </w:r>
      <w:proofErr w:type="spellEnd"/>
      <w:r>
        <w:rPr>
          <w:rFonts w:hint="eastAsia"/>
          <w:lang w:eastAsia="zh-CN"/>
        </w:rPr>
        <w:t>终端能根据</w:t>
      </w:r>
      <w:proofErr w:type="spellStart"/>
      <w:r>
        <w:rPr>
          <w:rFonts w:hint="eastAsia"/>
          <w:lang w:eastAsia="zh-CN"/>
        </w:rPr>
        <w:t>sql</w:t>
      </w:r>
      <w:proofErr w:type="spellEnd"/>
      <w:r>
        <w:rPr>
          <w:rFonts w:hint="eastAsia"/>
          <w:lang w:eastAsia="zh-CN"/>
        </w:rPr>
        <w:t>语法进行高亮显示和格式化；</w:t>
      </w:r>
    </w:p>
    <w:p w14:paraId="7187664E" w14:textId="77777777" w:rsidR="00EE754E" w:rsidRDefault="00000000">
      <w:pPr>
        <w:pStyle w:val="a0"/>
        <w:numPr>
          <w:ilvl w:val="0"/>
          <w:numId w:val="22"/>
        </w:numPr>
        <w:ind w:firstLineChars="0"/>
        <w:rPr>
          <w:lang w:eastAsia="zh-CN"/>
        </w:rPr>
      </w:pPr>
      <w:proofErr w:type="spellStart"/>
      <w:r>
        <w:rPr>
          <w:rFonts w:hint="eastAsia"/>
          <w:lang w:eastAsia="zh-CN"/>
        </w:rPr>
        <w:t>Sql</w:t>
      </w:r>
      <w:proofErr w:type="spellEnd"/>
      <w:r>
        <w:rPr>
          <w:rFonts w:hint="eastAsia"/>
          <w:lang w:eastAsia="zh-CN"/>
        </w:rPr>
        <w:t>历史对用户执行过的</w:t>
      </w:r>
      <w:proofErr w:type="spellStart"/>
      <w:r>
        <w:rPr>
          <w:rFonts w:hint="eastAsia"/>
          <w:lang w:eastAsia="zh-CN"/>
        </w:rPr>
        <w:t>sql</w:t>
      </w:r>
      <w:proofErr w:type="spellEnd"/>
      <w:r>
        <w:rPr>
          <w:rFonts w:hint="eastAsia"/>
          <w:lang w:eastAsia="zh-CN"/>
        </w:rPr>
        <w:t>进行保存，提供</w:t>
      </w:r>
      <w:proofErr w:type="spellStart"/>
      <w:r>
        <w:rPr>
          <w:rFonts w:hint="eastAsia"/>
          <w:lang w:eastAsia="zh-CN"/>
        </w:rPr>
        <w:t>sql</w:t>
      </w:r>
      <w:proofErr w:type="spellEnd"/>
      <w:r>
        <w:rPr>
          <w:rFonts w:hint="eastAsia"/>
          <w:lang w:eastAsia="zh-CN"/>
        </w:rPr>
        <w:t>查看回溯能力；</w:t>
      </w:r>
    </w:p>
    <w:p w14:paraId="726CB2D9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4F161A0E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功能说明</w:t>
      </w:r>
    </w:p>
    <w:p w14:paraId="1DF2623B" w14:textId="77777777" w:rsidR="00EE754E" w:rsidRDefault="00000000">
      <w:pPr>
        <w:pStyle w:val="3"/>
        <w:rPr>
          <w:lang w:eastAsia="zh-CN"/>
        </w:rPr>
      </w:pPr>
      <w:proofErr w:type="spellStart"/>
      <w:r>
        <w:rPr>
          <w:rFonts w:hint="eastAsia"/>
          <w:lang w:eastAsia="zh-CN"/>
        </w:rPr>
        <w:t>Sql</w:t>
      </w:r>
      <w:proofErr w:type="spellEnd"/>
      <w:r>
        <w:rPr>
          <w:rFonts w:hint="eastAsia"/>
          <w:lang w:eastAsia="zh-CN"/>
        </w:rPr>
        <w:t>终端窗口</w:t>
      </w:r>
    </w:p>
    <w:p w14:paraId="76AF2E6C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执行</w:t>
      </w:r>
      <w:proofErr w:type="spellStart"/>
      <w:r>
        <w:rPr>
          <w:rFonts w:hint="eastAsia"/>
          <w:color w:val="000000" w:themeColor="text1"/>
          <w:lang w:eastAsia="zh-CN"/>
        </w:rPr>
        <w:t>sql</w:t>
      </w:r>
      <w:proofErr w:type="spellEnd"/>
      <w:r>
        <w:rPr>
          <w:rFonts w:hint="eastAsia"/>
          <w:color w:val="000000" w:themeColor="text1"/>
          <w:lang w:eastAsia="zh-CN"/>
        </w:rPr>
        <w:t>：用户在</w:t>
      </w:r>
      <w:proofErr w:type="spellStart"/>
      <w:r>
        <w:rPr>
          <w:rFonts w:hint="eastAsia"/>
          <w:color w:val="000000" w:themeColor="text1"/>
          <w:lang w:eastAsia="zh-CN"/>
        </w:rPr>
        <w:t>sql</w:t>
      </w:r>
      <w:proofErr w:type="spellEnd"/>
      <w:r>
        <w:rPr>
          <w:rFonts w:hint="eastAsia"/>
          <w:color w:val="000000" w:themeColor="text1"/>
          <w:lang w:eastAsia="zh-CN"/>
        </w:rPr>
        <w:t>终端填写</w:t>
      </w:r>
      <w:proofErr w:type="spellStart"/>
      <w:r>
        <w:rPr>
          <w:rFonts w:hint="eastAsia"/>
          <w:color w:val="000000" w:themeColor="text1"/>
          <w:lang w:eastAsia="zh-CN"/>
        </w:rPr>
        <w:t>sql</w:t>
      </w:r>
      <w:proofErr w:type="spellEnd"/>
      <w:r>
        <w:rPr>
          <w:rFonts w:hint="eastAsia"/>
          <w:color w:val="000000" w:themeColor="text1"/>
          <w:lang w:eastAsia="zh-CN"/>
        </w:rPr>
        <w:t>，后台根据</w:t>
      </w:r>
      <w:proofErr w:type="spellStart"/>
      <w:r>
        <w:rPr>
          <w:rFonts w:hint="eastAsia"/>
          <w:color w:val="000000" w:themeColor="text1"/>
          <w:lang w:eastAsia="zh-CN"/>
        </w:rPr>
        <w:t>sql</w:t>
      </w:r>
      <w:proofErr w:type="spellEnd"/>
      <w:r>
        <w:rPr>
          <w:rFonts w:hint="eastAsia"/>
          <w:color w:val="000000" w:themeColor="text1"/>
          <w:lang w:eastAsia="zh-CN"/>
        </w:rPr>
        <w:t>的换行和</w:t>
      </w:r>
      <w:proofErr w:type="spellStart"/>
      <w:r>
        <w:rPr>
          <w:rFonts w:hint="eastAsia"/>
          <w:color w:val="000000" w:themeColor="text1"/>
          <w:lang w:eastAsia="zh-CN"/>
        </w:rPr>
        <w:t>sql</w:t>
      </w:r>
      <w:proofErr w:type="spellEnd"/>
      <w:r>
        <w:rPr>
          <w:rFonts w:hint="eastAsia"/>
          <w:color w:val="000000" w:themeColor="text1"/>
          <w:lang w:eastAsia="zh-CN"/>
        </w:rPr>
        <w:t>类型（</w:t>
      </w:r>
      <w:r>
        <w:rPr>
          <w:rFonts w:hint="eastAsia"/>
          <w:color w:val="000000" w:themeColor="text1"/>
          <w:lang w:eastAsia="zh-CN"/>
        </w:rPr>
        <w:t>select</w:t>
      </w:r>
      <w:r>
        <w:rPr>
          <w:rFonts w:hint="eastAsia"/>
          <w:color w:val="000000" w:themeColor="text1"/>
          <w:lang w:eastAsia="zh-CN"/>
        </w:rPr>
        <w:t>、</w:t>
      </w:r>
      <w:r>
        <w:rPr>
          <w:rFonts w:hint="eastAsia"/>
          <w:color w:val="000000" w:themeColor="text1"/>
          <w:lang w:eastAsia="zh-CN"/>
        </w:rPr>
        <w:t>insert</w:t>
      </w:r>
      <w:r>
        <w:rPr>
          <w:rFonts w:hint="eastAsia"/>
          <w:color w:val="000000" w:themeColor="text1"/>
          <w:lang w:eastAsia="zh-CN"/>
        </w:rPr>
        <w:t>），进行执行方式的决策；</w:t>
      </w:r>
    </w:p>
    <w:p w14:paraId="3994DFE5" w14:textId="77777777" w:rsidR="00EE754E" w:rsidRDefault="00000000">
      <w:pPr>
        <w:pStyle w:val="a0"/>
        <w:numPr>
          <w:ilvl w:val="0"/>
          <w:numId w:val="23"/>
        </w:num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根据“</w:t>
      </w:r>
      <w:r>
        <w:rPr>
          <w:rFonts w:hint="eastAsia"/>
          <w:color w:val="000000" w:themeColor="text1"/>
          <w:lang w:eastAsia="zh-CN"/>
        </w:rPr>
        <w:t>;</w:t>
      </w:r>
      <w:r>
        <w:rPr>
          <w:rFonts w:hint="eastAsia"/>
          <w:color w:val="000000" w:themeColor="text1"/>
          <w:lang w:eastAsia="zh-CN"/>
        </w:rPr>
        <w:t>”来把</w:t>
      </w:r>
      <w:proofErr w:type="spellStart"/>
      <w:r>
        <w:rPr>
          <w:rFonts w:hint="eastAsia"/>
          <w:color w:val="000000" w:themeColor="text1"/>
          <w:lang w:eastAsia="zh-CN"/>
        </w:rPr>
        <w:t>sql</w:t>
      </w:r>
      <w:proofErr w:type="spellEnd"/>
      <w:r>
        <w:rPr>
          <w:rFonts w:hint="eastAsia"/>
          <w:color w:val="000000" w:themeColor="text1"/>
          <w:lang w:eastAsia="zh-CN"/>
        </w:rPr>
        <w:t>切割成多条；</w:t>
      </w:r>
    </w:p>
    <w:p w14:paraId="1F5E1502" w14:textId="77777777" w:rsidR="00EE754E" w:rsidRDefault="00000000">
      <w:pPr>
        <w:pStyle w:val="a0"/>
        <w:numPr>
          <w:ilvl w:val="0"/>
          <w:numId w:val="23"/>
        </w:num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多个非</w:t>
      </w:r>
      <w:r>
        <w:rPr>
          <w:rFonts w:hint="eastAsia"/>
          <w:color w:val="000000" w:themeColor="text1"/>
          <w:lang w:eastAsia="zh-CN"/>
        </w:rPr>
        <w:t>select</w:t>
      </w:r>
      <w:r>
        <w:rPr>
          <w:rFonts w:hint="eastAsia"/>
          <w:color w:val="000000" w:themeColor="text1"/>
          <w:lang w:eastAsia="zh-CN"/>
        </w:rPr>
        <w:t>语法为同一事务，遇到</w:t>
      </w:r>
      <w:r>
        <w:rPr>
          <w:rFonts w:hint="eastAsia"/>
          <w:color w:val="000000" w:themeColor="text1"/>
          <w:lang w:eastAsia="zh-CN"/>
        </w:rPr>
        <w:t>select</w:t>
      </w:r>
      <w:r>
        <w:rPr>
          <w:rFonts w:hint="eastAsia"/>
          <w:color w:val="000000" w:themeColor="text1"/>
          <w:lang w:eastAsia="zh-CN"/>
        </w:rPr>
        <w:t>语句，</w:t>
      </w:r>
      <w:proofErr w:type="gramStart"/>
      <w:r>
        <w:rPr>
          <w:rFonts w:hint="eastAsia"/>
          <w:color w:val="000000" w:themeColor="text1"/>
          <w:lang w:eastAsia="zh-CN"/>
        </w:rPr>
        <w:t>则结束</w:t>
      </w:r>
      <w:proofErr w:type="gramEnd"/>
      <w:r>
        <w:rPr>
          <w:rFonts w:hint="eastAsia"/>
          <w:color w:val="000000" w:themeColor="text1"/>
          <w:lang w:eastAsia="zh-CN"/>
        </w:rPr>
        <w:t>事务；事务遇到失败时进行回滚；</w:t>
      </w:r>
    </w:p>
    <w:p w14:paraId="7758A5C5" w14:textId="77777777" w:rsidR="00EE754E" w:rsidRDefault="00000000">
      <w:pPr>
        <w:pStyle w:val="a0"/>
        <w:numPr>
          <w:ilvl w:val="0"/>
          <w:numId w:val="24"/>
        </w:numPr>
        <w:ind w:firstLineChars="0"/>
        <w:rPr>
          <w:color w:val="000000" w:themeColor="text1"/>
          <w:lang w:eastAsia="zh-CN"/>
        </w:rPr>
      </w:pPr>
      <w:proofErr w:type="spellStart"/>
      <w:r>
        <w:rPr>
          <w:rFonts w:hint="eastAsia"/>
          <w:color w:val="000000" w:themeColor="text1"/>
          <w:lang w:eastAsia="zh-CN"/>
        </w:rPr>
        <w:t>Sql</w:t>
      </w:r>
      <w:proofErr w:type="spellEnd"/>
      <w:r>
        <w:rPr>
          <w:rFonts w:hint="eastAsia"/>
          <w:color w:val="000000" w:themeColor="text1"/>
          <w:lang w:eastAsia="zh-CN"/>
        </w:rPr>
        <w:t>历史：记录用户执行</w:t>
      </w:r>
      <w:proofErr w:type="spellStart"/>
      <w:r>
        <w:rPr>
          <w:rFonts w:hint="eastAsia"/>
          <w:color w:val="000000" w:themeColor="text1"/>
          <w:lang w:eastAsia="zh-CN"/>
        </w:rPr>
        <w:t>sql</w:t>
      </w:r>
      <w:proofErr w:type="spellEnd"/>
      <w:r>
        <w:rPr>
          <w:rFonts w:hint="eastAsia"/>
          <w:color w:val="000000" w:themeColor="text1"/>
          <w:lang w:eastAsia="zh-CN"/>
        </w:rPr>
        <w:t>，保存在内存中，不落盘；</w:t>
      </w:r>
    </w:p>
    <w:p w14:paraId="1EDC71AD" w14:textId="77777777" w:rsidR="00EE754E" w:rsidRDefault="00EE754E">
      <w:pPr>
        <w:pStyle w:val="a0"/>
        <w:ind w:left="420" w:firstLineChars="0" w:firstLine="0"/>
        <w:rPr>
          <w:color w:val="000000" w:themeColor="text1"/>
          <w:lang w:eastAsia="zh-CN"/>
        </w:rPr>
      </w:pPr>
    </w:p>
    <w:p w14:paraId="0A01BE1C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使用流程</w:t>
      </w:r>
    </w:p>
    <w:p w14:paraId="7FE6FDDA" w14:textId="77777777" w:rsidR="00EE754E" w:rsidRDefault="00000000">
      <w:pPr>
        <w:pStyle w:val="a0"/>
        <w:tabs>
          <w:tab w:val="left" w:pos="840"/>
        </w:tabs>
        <w:ind w:left="420" w:firstLineChars="0" w:firstLine="0"/>
        <w:rPr>
          <w:color w:val="0000FF"/>
          <w:lang w:eastAsia="zh-CN"/>
        </w:rPr>
      </w:pPr>
      <w:r>
        <w:rPr>
          <w:noProof/>
        </w:rPr>
        <w:drawing>
          <wp:inline distT="0" distB="0" distL="114300" distR="114300" wp14:anchorId="1083185C" wp14:editId="104A4A1B">
            <wp:extent cx="4772025" cy="5114925"/>
            <wp:effectExtent l="0" t="0" r="9525" b="952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5918D" w14:textId="77777777" w:rsidR="00EE754E" w:rsidRDefault="00000000">
      <w:pPr>
        <w:pStyle w:val="a0"/>
        <w:tabs>
          <w:tab w:val="left" w:pos="840"/>
        </w:tabs>
        <w:ind w:firstLineChars="0" w:firstLine="0"/>
        <w:rPr>
          <w:color w:val="0000FF"/>
          <w:lang w:eastAsia="zh-CN"/>
        </w:rPr>
      </w:pPr>
      <w:r>
        <w:rPr>
          <w:color w:val="0000FF"/>
          <w:lang w:eastAsia="zh-CN"/>
        </w:rPr>
        <w:tab/>
      </w:r>
    </w:p>
    <w:p w14:paraId="79CDA3B6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配置参数和文件</w:t>
      </w:r>
    </w:p>
    <w:p w14:paraId="610E86FC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数据相关性</w:t>
      </w:r>
    </w:p>
    <w:p w14:paraId="055D53C8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接口信息</w:t>
      </w:r>
    </w:p>
    <w:p w14:paraId="6863D826" w14:textId="77777777" w:rsidR="00EE754E" w:rsidRDefault="00000000">
      <w:pPr>
        <w:pStyle w:val="3"/>
        <w:rPr>
          <w:color w:val="0000FF"/>
          <w:lang w:eastAsia="zh-CN"/>
        </w:rPr>
      </w:pPr>
      <w:r>
        <w:rPr>
          <w:rFonts w:hint="eastAsia"/>
          <w:lang w:eastAsia="zh-CN"/>
        </w:rPr>
        <w:t>函数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过程</w:t>
      </w:r>
    </w:p>
    <w:p w14:paraId="5968285B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外部接口</w:t>
      </w:r>
    </w:p>
    <w:p w14:paraId="0BE1233F" w14:textId="77777777" w:rsidR="00EE754E" w:rsidRDefault="00000000">
      <w:pPr>
        <w:pStyle w:val="4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执行</w:t>
      </w:r>
      <w:proofErr w:type="spellStart"/>
      <w:r>
        <w:rPr>
          <w:rFonts w:hint="eastAsia"/>
          <w:lang w:eastAsia="zh-CN"/>
        </w:rPr>
        <w:t>sql</w:t>
      </w:r>
      <w:proofErr w:type="spellEnd"/>
    </w:p>
    <w:p w14:paraId="5711E8D9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651EB92D" w14:textId="77777777" w:rsidR="00EE754E" w:rsidRDefault="00000000">
      <w:pPr>
        <w:ind w:firstLine="420"/>
        <w:rPr>
          <w:lang w:eastAsia="zh-CN"/>
        </w:rPr>
      </w:pPr>
      <w:r>
        <w:rPr>
          <w:rFonts w:hint="eastAsia"/>
          <w:lang w:eastAsia="zh-CN"/>
        </w:rPr>
        <w:t>用户在</w:t>
      </w:r>
      <w:proofErr w:type="spellStart"/>
      <w:r>
        <w:rPr>
          <w:rFonts w:hint="eastAsia"/>
          <w:lang w:eastAsia="zh-CN"/>
        </w:rPr>
        <w:t>sql</w:t>
      </w:r>
      <w:proofErr w:type="spellEnd"/>
      <w:r>
        <w:rPr>
          <w:rFonts w:hint="eastAsia"/>
          <w:lang w:eastAsia="zh-CN"/>
        </w:rPr>
        <w:t>编辑器输入</w:t>
      </w:r>
      <w:proofErr w:type="spellStart"/>
      <w:r>
        <w:rPr>
          <w:rFonts w:hint="eastAsia"/>
          <w:lang w:eastAsia="zh-CN"/>
        </w:rPr>
        <w:t>sql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执行：</w:t>
      </w:r>
    </w:p>
    <w:p w14:paraId="66B2E636" w14:textId="77777777" w:rsidR="00EE754E" w:rsidRDefault="00000000">
      <w:pPr>
        <w:numPr>
          <w:ilvl w:val="0"/>
          <w:numId w:val="25"/>
        </w:numPr>
        <w:ind w:firstLine="420"/>
        <w:rPr>
          <w:lang w:eastAsia="zh-CN"/>
        </w:rPr>
      </w:pPr>
      <w:r>
        <w:rPr>
          <w:rFonts w:hint="eastAsia"/>
          <w:lang w:eastAsia="zh-CN"/>
        </w:rPr>
        <w:t>事务型</w:t>
      </w:r>
      <w:proofErr w:type="spellStart"/>
      <w:r>
        <w:rPr>
          <w:rFonts w:hint="eastAsia"/>
          <w:lang w:eastAsia="zh-CN"/>
        </w:rPr>
        <w:t>sql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execute</w:t>
      </w:r>
      <w:r>
        <w:rPr>
          <w:rFonts w:hint="eastAsia"/>
          <w:lang w:eastAsia="zh-CN"/>
        </w:rPr>
        <w:t>；</w:t>
      </w:r>
    </w:p>
    <w:p w14:paraId="783690E9" w14:textId="77777777" w:rsidR="00EE754E" w:rsidRDefault="00000000">
      <w:pPr>
        <w:numPr>
          <w:ilvl w:val="0"/>
          <w:numId w:val="25"/>
        </w:numPr>
        <w:ind w:firstLine="420"/>
        <w:rPr>
          <w:lang w:eastAsia="zh-CN"/>
        </w:rPr>
      </w:pPr>
      <w:r>
        <w:rPr>
          <w:rFonts w:hint="eastAsia"/>
          <w:lang w:eastAsia="zh-CN"/>
        </w:rPr>
        <w:t>非事务型</w:t>
      </w:r>
      <w:proofErr w:type="spellStart"/>
      <w:r>
        <w:rPr>
          <w:rFonts w:hint="eastAsia"/>
          <w:lang w:eastAsia="zh-CN"/>
        </w:rPr>
        <w:t>sql</w:t>
      </w:r>
      <w:proofErr w:type="spellEnd"/>
      <w:r>
        <w:rPr>
          <w:rFonts w:hint="eastAsia"/>
          <w:lang w:eastAsia="zh-CN"/>
        </w:rPr>
        <w:t>：</w:t>
      </w:r>
      <w:proofErr w:type="spellStart"/>
      <w:r>
        <w:rPr>
          <w:rFonts w:hint="eastAsia"/>
          <w:lang w:eastAsia="zh-CN"/>
        </w:rPr>
        <w:t>executeQuery</w:t>
      </w:r>
      <w:proofErr w:type="spellEnd"/>
      <w:r>
        <w:rPr>
          <w:rFonts w:hint="eastAsia"/>
          <w:lang w:eastAsia="zh-CN"/>
        </w:rPr>
        <w:t>；</w:t>
      </w:r>
    </w:p>
    <w:p w14:paraId="60623F0B" w14:textId="77777777" w:rsidR="00EE754E" w:rsidRDefault="00EE754E">
      <w:pPr>
        <w:ind w:left="420"/>
        <w:rPr>
          <w:lang w:eastAsia="zh-CN"/>
        </w:rPr>
      </w:pPr>
    </w:p>
    <w:p w14:paraId="34196156" w14:textId="77777777" w:rsidR="00EE754E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4CB80000" w14:textId="77777777" w:rsidR="00EE754E" w:rsidRDefault="00000000">
      <w:pPr>
        <w:pStyle w:val="a0"/>
        <w:ind w:firstLine="42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返回请求结果：</w:t>
      </w:r>
      <w:r>
        <w:rPr>
          <w:rFonts w:hint="eastAsia"/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）事务型</w:t>
      </w:r>
      <w:r>
        <w:rPr>
          <w:rFonts w:hint="eastAsia"/>
          <w:color w:val="000000" w:themeColor="text1"/>
          <w:lang w:eastAsia="zh-CN"/>
        </w:rPr>
        <w:t>execute</w:t>
      </w:r>
      <w:r>
        <w:rPr>
          <w:rFonts w:hint="eastAsia"/>
          <w:color w:val="000000" w:themeColor="text1"/>
          <w:lang w:eastAsia="zh-CN"/>
        </w:rPr>
        <w:t>返回</w:t>
      </w:r>
      <w:r>
        <w:rPr>
          <w:rFonts w:hint="eastAsia"/>
          <w:color w:val="000000" w:themeColor="text1"/>
          <w:lang w:eastAsia="zh-CN"/>
        </w:rPr>
        <w:t>true/false</w:t>
      </w:r>
      <w:r>
        <w:rPr>
          <w:rFonts w:hint="eastAsia"/>
          <w:color w:val="000000" w:themeColor="text1"/>
          <w:lang w:eastAsia="zh-CN"/>
        </w:rPr>
        <w:t>；</w:t>
      </w:r>
      <w:r>
        <w:rPr>
          <w:rFonts w:hint="eastAsia"/>
          <w:color w:val="000000" w:themeColor="text1"/>
          <w:lang w:eastAsia="zh-CN"/>
        </w:rPr>
        <w:t xml:space="preserve"> 2</w:t>
      </w:r>
      <w:r>
        <w:rPr>
          <w:rFonts w:hint="eastAsia"/>
          <w:color w:val="000000" w:themeColor="text1"/>
          <w:lang w:eastAsia="zh-CN"/>
        </w:rPr>
        <w:t>）非事务型返回查询列表；</w:t>
      </w:r>
    </w:p>
    <w:p w14:paraId="49E4DF15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6C4F15B9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正反向行为</w:t>
      </w:r>
    </w:p>
    <w:p w14:paraId="31014608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生效说明</w:t>
      </w:r>
    </w:p>
    <w:p w14:paraId="18E86312" w14:textId="77777777" w:rsidR="00EE754E" w:rsidRDefault="00000000">
      <w:pPr>
        <w:pStyle w:val="a0"/>
        <w:numPr>
          <w:ilvl w:val="0"/>
          <w:numId w:val="26"/>
        </w:numPr>
        <w:ind w:firstLine="420"/>
        <w:rPr>
          <w:lang w:eastAsia="zh-CN"/>
        </w:rPr>
      </w:pPr>
      <w:r>
        <w:rPr>
          <w:rFonts w:hint="eastAsia"/>
          <w:lang w:eastAsia="zh-CN"/>
        </w:rPr>
        <w:t>事务型</w:t>
      </w:r>
      <w:proofErr w:type="spellStart"/>
      <w:r>
        <w:rPr>
          <w:rFonts w:hint="eastAsia"/>
          <w:lang w:eastAsia="zh-CN"/>
        </w:rPr>
        <w:t>sql</w:t>
      </w:r>
      <w:proofErr w:type="spellEnd"/>
      <w:r>
        <w:rPr>
          <w:rFonts w:hint="eastAsia"/>
          <w:lang w:eastAsia="zh-CN"/>
        </w:rPr>
        <w:t>执行结果在控制窗口展示；</w:t>
      </w:r>
    </w:p>
    <w:p w14:paraId="262D6BED" w14:textId="77777777" w:rsidR="00EE754E" w:rsidRDefault="00000000">
      <w:pPr>
        <w:pStyle w:val="a0"/>
        <w:numPr>
          <w:ilvl w:val="0"/>
          <w:numId w:val="26"/>
        </w:numPr>
        <w:ind w:firstLine="420"/>
        <w:rPr>
          <w:lang w:eastAsia="zh-CN"/>
        </w:rPr>
      </w:pPr>
      <w:r>
        <w:rPr>
          <w:rFonts w:hint="eastAsia"/>
          <w:lang w:eastAsia="zh-CN"/>
        </w:rPr>
        <w:t>非事务型</w:t>
      </w:r>
      <w:proofErr w:type="spellStart"/>
      <w:r>
        <w:rPr>
          <w:rFonts w:hint="eastAsia"/>
          <w:lang w:eastAsia="zh-CN"/>
        </w:rPr>
        <w:t>sql</w:t>
      </w:r>
      <w:proofErr w:type="spellEnd"/>
      <w:r>
        <w:rPr>
          <w:rFonts w:hint="eastAsia"/>
          <w:lang w:eastAsia="zh-CN"/>
        </w:rPr>
        <w:t>执行结果在控制台窗口展示查询数据，列表表格展示；</w:t>
      </w:r>
    </w:p>
    <w:tbl>
      <w:tblPr>
        <w:tblStyle w:val="ad"/>
        <w:tblW w:w="0" w:type="auto"/>
        <w:tblInd w:w="636" w:type="dxa"/>
        <w:tblLook w:val="04A0" w:firstRow="1" w:lastRow="0" w:firstColumn="1" w:lastColumn="0" w:noHBand="0" w:noVBand="1"/>
      </w:tblPr>
      <w:tblGrid>
        <w:gridCol w:w="1104"/>
        <w:gridCol w:w="1296"/>
        <w:gridCol w:w="1068"/>
        <w:gridCol w:w="1368"/>
      </w:tblGrid>
      <w:tr w:rsidR="00EE754E" w14:paraId="09E2E40A" w14:textId="77777777">
        <w:tc>
          <w:tcPr>
            <w:tcW w:w="1104" w:type="dxa"/>
            <w:shd w:val="clear" w:color="auto" w:fill="4F81BD" w:themeFill="accent1"/>
          </w:tcPr>
          <w:p w14:paraId="37923A64" w14:textId="77777777" w:rsidR="00EE754E" w:rsidRDefault="00000000">
            <w:pPr>
              <w:pStyle w:val="a0"/>
              <w:ind w:firstLineChars="0" w:firstLine="0"/>
              <w:jc w:val="center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Col1</w:t>
            </w:r>
          </w:p>
        </w:tc>
        <w:tc>
          <w:tcPr>
            <w:tcW w:w="1296" w:type="dxa"/>
            <w:shd w:val="clear" w:color="auto" w:fill="4F81BD" w:themeFill="accent1"/>
          </w:tcPr>
          <w:p w14:paraId="7FD6D941" w14:textId="77777777" w:rsidR="00EE754E" w:rsidRDefault="00000000">
            <w:pPr>
              <w:pStyle w:val="a0"/>
              <w:ind w:firstLineChars="0" w:firstLine="0"/>
              <w:jc w:val="center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Col2</w:t>
            </w:r>
          </w:p>
        </w:tc>
        <w:tc>
          <w:tcPr>
            <w:tcW w:w="1068" w:type="dxa"/>
            <w:shd w:val="clear" w:color="auto" w:fill="4F81BD" w:themeFill="accent1"/>
          </w:tcPr>
          <w:p w14:paraId="70598507" w14:textId="77777777" w:rsidR="00EE754E" w:rsidRDefault="00000000">
            <w:pPr>
              <w:pStyle w:val="a0"/>
              <w:ind w:firstLineChars="0" w:firstLine="0"/>
              <w:jc w:val="center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Col3</w:t>
            </w:r>
          </w:p>
        </w:tc>
        <w:tc>
          <w:tcPr>
            <w:tcW w:w="1368" w:type="dxa"/>
            <w:shd w:val="clear" w:color="auto" w:fill="4F81BD" w:themeFill="accent1"/>
          </w:tcPr>
          <w:p w14:paraId="35514578" w14:textId="77777777" w:rsidR="00EE754E" w:rsidRDefault="00000000">
            <w:pPr>
              <w:pStyle w:val="a0"/>
              <w:ind w:firstLineChars="0" w:firstLine="0"/>
              <w:jc w:val="center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Col4</w:t>
            </w:r>
          </w:p>
        </w:tc>
      </w:tr>
      <w:tr w:rsidR="00EE754E" w14:paraId="674E70C2" w14:textId="77777777">
        <w:tc>
          <w:tcPr>
            <w:tcW w:w="1104" w:type="dxa"/>
          </w:tcPr>
          <w:p w14:paraId="60530622" w14:textId="77777777" w:rsidR="00EE754E" w:rsidRDefault="00000000">
            <w:pPr>
              <w:pStyle w:val="a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1296" w:type="dxa"/>
          </w:tcPr>
          <w:p w14:paraId="6C1F3086" w14:textId="77777777" w:rsidR="00EE754E" w:rsidRDefault="00000000">
            <w:pPr>
              <w:pStyle w:val="a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1068" w:type="dxa"/>
          </w:tcPr>
          <w:p w14:paraId="03956D49" w14:textId="77777777" w:rsidR="00EE754E" w:rsidRDefault="00000000">
            <w:pPr>
              <w:pStyle w:val="a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1368" w:type="dxa"/>
          </w:tcPr>
          <w:p w14:paraId="168E2C84" w14:textId="77777777" w:rsidR="00EE754E" w:rsidRDefault="00000000">
            <w:pPr>
              <w:pStyle w:val="a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EE754E" w14:paraId="0FEC0B2C" w14:textId="77777777">
        <w:tc>
          <w:tcPr>
            <w:tcW w:w="1104" w:type="dxa"/>
          </w:tcPr>
          <w:p w14:paraId="4748B425" w14:textId="77777777" w:rsidR="00EE754E" w:rsidRDefault="00000000">
            <w:pPr>
              <w:pStyle w:val="a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1296" w:type="dxa"/>
          </w:tcPr>
          <w:p w14:paraId="4B33B7F9" w14:textId="77777777" w:rsidR="00EE754E" w:rsidRDefault="00000000">
            <w:pPr>
              <w:pStyle w:val="a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1068" w:type="dxa"/>
          </w:tcPr>
          <w:p w14:paraId="1A259EB4" w14:textId="77777777" w:rsidR="00EE754E" w:rsidRDefault="00000000">
            <w:pPr>
              <w:pStyle w:val="a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1368" w:type="dxa"/>
          </w:tcPr>
          <w:p w14:paraId="304631AA" w14:textId="77777777" w:rsidR="00EE754E" w:rsidRDefault="00000000">
            <w:pPr>
              <w:pStyle w:val="a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</w:tbl>
    <w:p w14:paraId="6D75443D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46C7CD46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提示信息</w:t>
      </w:r>
    </w:p>
    <w:p w14:paraId="7A1ACCAB" w14:textId="77777777" w:rsidR="00EE754E" w:rsidRDefault="00000000">
      <w:pPr>
        <w:pStyle w:val="a0"/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执行</w:t>
      </w:r>
      <w:proofErr w:type="spellStart"/>
      <w:r>
        <w:rPr>
          <w:rFonts w:hint="eastAsia"/>
          <w:lang w:eastAsia="zh-CN"/>
        </w:rPr>
        <w:t>sql</w:t>
      </w:r>
      <w:proofErr w:type="spellEnd"/>
      <w:r>
        <w:rPr>
          <w:rFonts w:hint="eastAsia"/>
          <w:lang w:eastAsia="zh-CN"/>
        </w:rPr>
        <w:t>失败，在控制窗口提示失败信息；</w:t>
      </w:r>
    </w:p>
    <w:p w14:paraId="712ABEF1" w14:textId="77777777" w:rsidR="00EE754E" w:rsidRDefault="00EE754E">
      <w:pPr>
        <w:pStyle w:val="a0"/>
        <w:ind w:firstLineChars="0" w:firstLine="420"/>
        <w:rPr>
          <w:lang w:eastAsia="zh-CN"/>
        </w:rPr>
      </w:pPr>
    </w:p>
    <w:p w14:paraId="0FEC2973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安全性</w:t>
      </w:r>
    </w:p>
    <w:p w14:paraId="71FEEB07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影响范围</w:t>
      </w:r>
    </w:p>
    <w:p w14:paraId="5B8B6BF8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指标相关</w:t>
      </w:r>
    </w:p>
    <w:p w14:paraId="0EB9EFD3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关键资源指标</w:t>
      </w:r>
    </w:p>
    <w:p w14:paraId="0E322641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系统性指标</w:t>
      </w:r>
    </w:p>
    <w:p w14:paraId="34F252B9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性能指标</w:t>
      </w:r>
    </w:p>
    <w:p w14:paraId="4F5C4525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其他说明</w:t>
      </w:r>
    </w:p>
    <w:p w14:paraId="21D5704A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1441842D" w14:textId="77777777" w:rsidR="00EE754E" w:rsidRDefault="00000000">
      <w:pPr>
        <w:pStyle w:val="1"/>
        <w:rPr>
          <w:lang w:eastAsia="zh-CN"/>
        </w:rPr>
      </w:pPr>
      <w:r>
        <w:rPr>
          <w:rFonts w:hint="eastAsia"/>
          <w:lang w:eastAsia="zh-CN"/>
        </w:rPr>
        <w:t>对象搜索</w:t>
      </w:r>
    </w:p>
    <w:p w14:paraId="30787C27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功能简述</w:t>
      </w:r>
    </w:p>
    <w:p w14:paraId="193FBACA" w14:textId="77777777" w:rsidR="00EE754E" w:rsidRDefault="00000000">
      <w:pPr>
        <w:pStyle w:val="a0"/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根据数据库连接信息（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、数据库实例、模式</w:t>
      </w:r>
      <w:r>
        <w:rPr>
          <w:rFonts w:hint="eastAsia"/>
          <w:lang w:eastAsia="zh-CN"/>
        </w:rPr>
        <w:t>schema</w:t>
      </w:r>
      <w:r>
        <w:rPr>
          <w:rFonts w:hint="eastAsia"/>
          <w:lang w:eastAsia="zh-CN"/>
        </w:rPr>
        <w:t>）和关键字（对象名称），查询对象：</w:t>
      </w:r>
    </w:p>
    <w:p w14:paraId="3CED89F6" w14:textId="77777777" w:rsidR="00EE754E" w:rsidRDefault="00000000">
      <w:pPr>
        <w:pStyle w:val="a0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ab/>
      </w:r>
    </w:p>
    <w:p w14:paraId="7FD26D24" w14:textId="77777777" w:rsidR="00EE754E" w:rsidRDefault="00000000">
      <w:pPr>
        <w:pStyle w:val="a0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函数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过程</w:t>
      </w:r>
    </w:p>
    <w:p w14:paraId="46B208EC" w14:textId="77777777" w:rsidR="00EE754E" w:rsidRDefault="00000000">
      <w:pPr>
        <w:pStyle w:val="a0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视图</w:t>
      </w:r>
    </w:p>
    <w:p w14:paraId="370D0F8A" w14:textId="77777777" w:rsidR="00EE754E" w:rsidRDefault="00000000">
      <w:pPr>
        <w:pStyle w:val="a0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序列</w:t>
      </w:r>
    </w:p>
    <w:p w14:paraId="0B19F7C1" w14:textId="77777777" w:rsidR="00EE754E" w:rsidRDefault="00000000">
      <w:pPr>
        <w:pStyle w:val="a0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同义词</w:t>
      </w:r>
    </w:p>
    <w:p w14:paraId="7E4259B0" w14:textId="77777777" w:rsidR="00EE754E" w:rsidRDefault="00000000">
      <w:pPr>
        <w:pStyle w:val="a0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触发器</w:t>
      </w:r>
    </w:p>
    <w:p w14:paraId="5277A614" w14:textId="77777777" w:rsidR="00EE754E" w:rsidRDefault="00EE754E">
      <w:pPr>
        <w:pStyle w:val="a0"/>
        <w:ind w:firstLine="420"/>
        <w:rPr>
          <w:lang w:eastAsia="zh-CN"/>
        </w:rPr>
      </w:pPr>
    </w:p>
    <w:p w14:paraId="532B31E5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功能说明</w:t>
      </w:r>
    </w:p>
    <w:p w14:paraId="3B25F5DC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对象搜索</w:t>
      </w:r>
    </w:p>
    <w:p w14:paraId="3A55C054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用户输入数据库连接信息和关键字，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根据连接信息加载数据库对应的对象（表、函数</w:t>
      </w:r>
      <w:r>
        <w:rPr>
          <w:rFonts w:hint="eastAsia"/>
          <w:color w:val="000000" w:themeColor="text1"/>
          <w:lang w:eastAsia="zh-CN"/>
        </w:rPr>
        <w:t>/</w:t>
      </w:r>
      <w:r>
        <w:rPr>
          <w:rFonts w:hint="eastAsia"/>
          <w:color w:val="000000" w:themeColor="text1"/>
          <w:lang w:eastAsia="zh-CN"/>
        </w:rPr>
        <w:t>过程、序列、同义词、触发器），根据名称去进行模糊匹配，</w:t>
      </w:r>
      <w:proofErr w:type="gramStart"/>
      <w:r>
        <w:rPr>
          <w:rFonts w:hint="eastAsia"/>
          <w:color w:val="000000" w:themeColor="text1"/>
          <w:lang w:eastAsia="zh-CN"/>
        </w:rPr>
        <w:t>匹对内容</w:t>
      </w:r>
      <w:proofErr w:type="gramEnd"/>
      <w:r>
        <w:rPr>
          <w:rFonts w:hint="eastAsia"/>
          <w:color w:val="000000" w:themeColor="text1"/>
          <w:lang w:eastAsia="zh-CN"/>
        </w:rPr>
        <w:t>进行展示；</w:t>
      </w:r>
    </w:p>
    <w:p w14:paraId="06C03454" w14:textId="77777777" w:rsidR="00EE754E" w:rsidRDefault="00EE754E">
      <w:pPr>
        <w:pStyle w:val="a0"/>
        <w:ind w:left="420" w:firstLineChars="0" w:firstLine="0"/>
        <w:rPr>
          <w:color w:val="000000" w:themeColor="text1"/>
          <w:lang w:eastAsia="zh-CN"/>
        </w:rPr>
      </w:pPr>
    </w:p>
    <w:p w14:paraId="16A43DE1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使用流程</w:t>
      </w:r>
    </w:p>
    <w:p w14:paraId="35E69F87" w14:textId="77777777" w:rsidR="00EE754E" w:rsidRDefault="00000000">
      <w:pPr>
        <w:pStyle w:val="a0"/>
        <w:ind w:firstLine="420"/>
        <w:rPr>
          <w:lang w:eastAsia="zh-CN"/>
        </w:rPr>
      </w:pPr>
      <w:r>
        <w:rPr>
          <w:noProof/>
        </w:rPr>
        <w:drawing>
          <wp:inline distT="0" distB="0" distL="114300" distR="114300" wp14:anchorId="0D09A8A1" wp14:editId="4696F284">
            <wp:extent cx="5581650" cy="2305050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2E01F" w14:textId="77777777" w:rsidR="00EE754E" w:rsidRDefault="00EE754E">
      <w:pPr>
        <w:pStyle w:val="a0"/>
        <w:tabs>
          <w:tab w:val="left" w:pos="840"/>
        </w:tabs>
        <w:ind w:firstLineChars="0" w:firstLine="0"/>
        <w:rPr>
          <w:color w:val="0000FF"/>
          <w:lang w:eastAsia="zh-CN"/>
        </w:rPr>
      </w:pPr>
    </w:p>
    <w:p w14:paraId="16DCFC8D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配置参数和文件</w:t>
      </w:r>
    </w:p>
    <w:p w14:paraId="36D1674B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数据相关性</w:t>
      </w:r>
    </w:p>
    <w:p w14:paraId="1A747952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接口信息</w:t>
      </w:r>
    </w:p>
    <w:p w14:paraId="015F06CD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函数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过程</w:t>
      </w:r>
    </w:p>
    <w:p w14:paraId="359488F1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正反向行为</w:t>
      </w:r>
    </w:p>
    <w:p w14:paraId="1E564E4F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生效说明</w:t>
      </w:r>
    </w:p>
    <w:p w14:paraId="7006F9F3" w14:textId="77777777" w:rsidR="00EE754E" w:rsidRDefault="00000000">
      <w:pPr>
        <w:pStyle w:val="a0"/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搜索结果进行对象树展示；</w:t>
      </w:r>
    </w:p>
    <w:p w14:paraId="56AFC388" w14:textId="77777777" w:rsidR="00EE754E" w:rsidRDefault="00EE754E">
      <w:pPr>
        <w:pStyle w:val="a0"/>
        <w:ind w:firstLine="420"/>
        <w:rPr>
          <w:lang w:eastAsia="zh-CN"/>
        </w:rPr>
      </w:pPr>
    </w:p>
    <w:p w14:paraId="2FED13BF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提示信息</w:t>
      </w:r>
    </w:p>
    <w:p w14:paraId="351B49F9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安全性</w:t>
      </w:r>
    </w:p>
    <w:p w14:paraId="72F1A926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查询范围限制</w:t>
      </w:r>
    </w:p>
    <w:p w14:paraId="3BF312E3" w14:textId="77777777" w:rsidR="00EE754E" w:rsidRDefault="00000000">
      <w:pPr>
        <w:pStyle w:val="a0"/>
        <w:ind w:firstLine="420"/>
        <w:rPr>
          <w:lang w:eastAsia="zh-CN"/>
        </w:rPr>
      </w:pPr>
      <w:r>
        <w:rPr>
          <w:rFonts w:hint="eastAsia"/>
          <w:lang w:eastAsia="zh-CN"/>
        </w:rPr>
        <w:t>用户只能查询自身权限限定范围内的对象；</w:t>
      </w:r>
    </w:p>
    <w:p w14:paraId="77286082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影响范围</w:t>
      </w:r>
    </w:p>
    <w:p w14:paraId="630B5775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指标相关</w:t>
      </w:r>
    </w:p>
    <w:p w14:paraId="452703A3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关键资源指标</w:t>
      </w:r>
    </w:p>
    <w:p w14:paraId="04C35FC8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系统性指标</w:t>
      </w:r>
    </w:p>
    <w:p w14:paraId="563E2DC8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性能指标</w:t>
      </w:r>
    </w:p>
    <w:p w14:paraId="2A6F3F5A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其他说明</w:t>
      </w:r>
    </w:p>
    <w:p w14:paraId="08DE368A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4FDF139D" w14:textId="77777777" w:rsidR="00EE754E" w:rsidRDefault="00000000">
      <w:pPr>
        <w:pStyle w:val="1"/>
        <w:rPr>
          <w:lang w:eastAsia="zh-CN"/>
        </w:rPr>
      </w:pPr>
      <w:r>
        <w:rPr>
          <w:rFonts w:hint="eastAsia"/>
          <w:lang w:eastAsia="zh-CN"/>
        </w:rPr>
        <w:t>运行调试</w:t>
      </w:r>
    </w:p>
    <w:p w14:paraId="3C0052D0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功能简述</w:t>
      </w:r>
    </w:p>
    <w:p w14:paraId="7375DB2A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0B65BFCA" w14:textId="77777777" w:rsidR="00EE754E" w:rsidRDefault="00000000">
      <w:pPr>
        <w:pStyle w:val="a0"/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针对用户编写的存储过程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函数，用户可以进行代码调试，并在调试过程中，观察变量当前值，以便用户及时发现存储过程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函数中代码错误并调整。</w:t>
      </w:r>
    </w:p>
    <w:p w14:paraId="597B60A7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6D37D050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功能说明</w:t>
      </w:r>
    </w:p>
    <w:p w14:paraId="113F919D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代码调试</w:t>
      </w:r>
    </w:p>
    <w:p w14:paraId="4EC1F3F3" w14:textId="77777777" w:rsidR="00EE754E" w:rsidRDefault="00000000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借助数据库端调试插件，根据函数</w:t>
      </w:r>
      <w:r>
        <w:rPr>
          <w:rFonts w:hint="eastAsia"/>
          <w:color w:val="000000" w:themeColor="text1"/>
          <w:lang w:eastAsia="zh-CN"/>
        </w:rPr>
        <w:t>/</w:t>
      </w:r>
      <w:r>
        <w:rPr>
          <w:rFonts w:hint="eastAsia"/>
          <w:color w:val="000000" w:themeColor="text1"/>
          <w:lang w:eastAsia="zh-CN"/>
        </w:rPr>
        <w:t>过程</w:t>
      </w:r>
      <w:proofErr w:type="spellStart"/>
      <w:r>
        <w:rPr>
          <w:rFonts w:hint="eastAsia"/>
          <w:color w:val="000000" w:themeColor="text1"/>
          <w:lang w:eastAsia="zh-CN"/>
        </w:rPr>
        <w:t>oid</w:t>
      </w:r>
      <w:proofErr w:type="spellEnd"/>
      <w:r>
        <w:rPr>
          <w:rFonts w:hint="eastAsia"/>
          <w:color w:val="000000" w:themeColor="text1"/>
          <w:lang w:eastAsia="zh-CN"/>
        </w:rPr>
        <w:t>，调用数据库调试插件；</w:t>
      </w:r>
    </w:p>
    <w:p w14:paraId="01B888CC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使用流程</w:t>
      </w:r>
    </w:p>
    <w:p w14:paraId="1F64B395" w14:textId="77777777" w:rsidR="00EE754E" w:rsidRDefault="00000000">
      <w:pPr>
        <w:pStyle w:val="a0"/>
        <w:tabs>
          <w:tab w:val="left" w:pos="840"/>
        </w:tabs>
        <w:ind w:left="420" w:firstLineChars="0" w:firstLine="0"/>
        <w:rPr>
          <w:color w:val="0000FF"/>
          <w:lang w:eastAsia="zh-CN"/>
        </w:rPr>
      </w:pPr>
      <w:r>
        <w:rPr>
          <w:noProof/>
        </w:rPr>
        <w:drawing>
          <wp:inline distT="0" distB="0" distL="114300" distR="114300" wp14:anchorId="27E29D7A" wp14:editId="3BC01DE6">
            <wp:extent cx="5942965" cy="3189605"/>
            <wp:effectExtent l="0" t="0" r="635" b="1079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A1AD1" w14:textId="77777777" w:rsidR="00EE754E" w:rsidRDefault="00000000">
      <w:pPr>
        <w:pStyle w:val="a0"/>
        <w:tabs>
          <w:tab w:val="left" w:pos="840"/>
        </w:tabs>
        <w:ind w:firstLineChars="0" w:firstLine="0"/>
        <w:rPr>
          <w:color w:val="0000FF"/>
          <w:lang w:eastAsia="zh-CN"/>
        </w:rPr>
      </w:pPr>
      <w:r>
        <w:rPr>
          <w:color w:val="0000FF"/>
          <w:lang w:eastAsia="zh-CN"/>
        </w:rPr>
        <w:tab/>
      </w:r>
    </w:p>
    <w:p w14:paraId="36F3C3E7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配置参数和文件</w:t>
      </w:r>
    </w:p>
    <w:p w14:paraId="40AF580C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数据相关性</w:t>
      </w:r>
    </w:p>
    <w:p w14:paraId="21D1AA1D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接口信息</w:t>
      </w:r>
    </w:p>
    <w:p w14:paraId="0377E7A4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函数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过程</w:t>
      </w:r>
    </w:p>
    <w:p w14:paraId="29FE2E89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外部接口</w:t>
      </w:r>
    </w:p>
    <w:p w14:paraId="174BFAD7" w14:textId="77777777" w:rsidR="00EE754E" w:rsidRDefault="00000000">
      <w:pPr>
        <w:pStyle w:val="4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插件函数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E754E" w14:paraId="103743CA" w14:textId="77777777">
        <w:tc>
          <w:tcPr>
            <w:tcW w:w="4788" w:type="dxa"/>
            <w:shd w:val="clear" w:color="auto" w:fill="1F497D" w:themeFill="text2"/>
          </w:tcPr>
          <w:p w14:paraId="58E2BF01" w14:textId="77777777" w:rsidR="00EE754E" w:rsidRDefault="00000000">
            <w:pPr>
              <w:jc w:val="center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接口函数</w:t>
            </w:r>
          </w:p>
        </w:tc>
        <w:tc>
          <w:tcPr>
            <w:tcW w:w="4788" w:type="dxa"/>
            <w:shd w:val="clear" w:color="auto" w:fill="1F497D" w:themeFill="text2"/>
          </w:tcPr>
          <w:p w14:paraId="0DC66C59" w14:textId="77777777" w:rsidR="00EE754E" w:rsidRDefault="00000000">
            <w:pPr>
              <w:jc w:val="center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简介</w:t>
            </w:r>
          </w:p>
        </w:tc>
      </w:tr>
      <w:tr w:rsidR="00EE754E" w14:paraId="3A5BDB2B" w14:textId="77777777">
        <w:tc>
          <w:tcPr>
            <w:tcW w:w="4788" w:type="dxa"/>
          </w:tcPr>
          <w:p w14:paraId="33304B5D" w14:textId="77777777" w:rsidR="00EE754E" w:rsidRDefault="00000000">
            <w:pPr>
              <w:rPr>
                <w:b/>
                <w:bCs/>
                <w:color w:val="000000" w:themeColor="text1"/>
                <w:lang w:eastAsia="zh-CN"/>
              </w:rPr>
            </w:pPr>
            <w:hyperlink r:id="rId26" w:anchor="plpgsql-oid-debug" w:tgtFrame="https://blog.csdn.net/arthemis_14/article/details/_self" w:history="1">
              <w:r>
                <w:rPr>
                  <w:rStyle w:val="af1"/>
                  <w:rFonts w:ascii="宋体" w:hAnsi="宋体" w:cs="宋体"/>
                  <w:color w:val="000000" w:themeColor="text1"/>
                  <w:sz w:val="24"/>
                  <w:szCs w:val="24"/>
                  <w:u w:val="none"/>
                </w:rPr>
                <w:t>plpgsql_oid_debug 函数</w:t>
              </w:r>
            </w:hyperlink>
          </w:p>
        </w:tc>
        <w:tc>
          <w:tcPr>
            <w:tcW w:w="4788" w:type="dxa"/>
          </w:tcPr>
          <w:p w14:paraId="5EC8045A" w14:textId="77777777" w:rsidR="00EE754E" w:rsidRDefault="00000000">
            <w:pPr>
              <w:rPr>
                <w:b/>
                <w:bCs/>
                <w:color w:val="000000" w:themeColor="text1"/>
                <w:lang w:eastAsia="zh-CN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创建局部监听</w:t>
            </w:r>
            <w:proofErr w:type="spellEnd"/>
          </w:p>
        </w:tc>
      </w:tr>
      <w:tr w:rsidR="00EE754E" w14:paraId="674BC55D" w14:textId="77777777">
        <w:tc>
          <w:tcPr>
            <w:tcW w:w="4788" w:type="dxa"/>
          </w:tcPr>
          <w:p w14:paraId="70F3DEBA" w14:textId="77777777" w:rsidR="00EE754E" w:rsidRDefault="00000000">
            <w:pPr>
              <w:rPr>
                <w:b/>
                <w:bCs/>
                <w:color w:val="000000" w:themeColor="text1"/>
                <w:lang w:eastAsia="zh-CN"/>
              </w:rPr>
            </w:pPr>
            <w:hyperlink r:id="rId27" w:anchor="pldbg-attach-to-port" w:tgtFrame="https://blog.csdn.net/arthemis_14/article/details/_self" w:history="1">
              <w:r>
                <w:rPr>
                  <w:rStyle w:val="af1"/>
                  <w:rFonts w:ascii="宋体" w:hAnsi="宋体" w:cs="宋体"/>
                  <w:color w:val="000000" w:themeColor="text1"/>
                  <w:sz w:val="24"/>
                  <w:szCs w:val="24"/>
                  <w:u w:val="none"/>
                </w:rPr>
                <w:t>pldbg_attach_to_port 函数</w:t>
              </w:r>
            </w:hyperlink>
          </w:p>
        </w:tc>
        <w:tc>
          <w:tcPr>
            <w:tcW w:w="4788" w:type="dxa"/>
          </w:tcPr>
          <w:p w14:paraId="56B48B2B" w14:textId="77777777" w:rsidR="00EE754E" w:rsidRDefault="00000000">
            <w:pPr>
              <w:rPr>
                <w:b/>
                <w:bCs/>
                <w:color w:val="000000" w:themeColor="text1"/>
                <w:lang w:eastAsia="zh-CN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连接目标后端</w:t>
            </w:r>
            <w:proofErr w:type="spellEnd"/>
          </w:p>
        </w:tc>
      </w:tr>
      <w:tr w:rsidR="00EE754E" w14:paraId="17D1121F" w14:textId="77777777">
        <w:tc>
          <w:tcPr>
            <w:tcW w:w="4788" w:type="dxa"/>
          </w:tcPr>
          <w:p w14:paraId="60DF6B55" w14:textId="77777777" w:rsidR="00EE754E" w:rsidRDefault="00000000">
            <w:pPr>
              <w:rPr>
                <w:b/>
                <w:bCs/>
                <w:color w:val="000000" w:themeColor="text1"/>
                <w:lang w:eastAsia="zh-CN"/>
              </w:rPr>
            </w:pPr>
            <w:hyperlink r:id="rId28" w:anchor="pldbg-create-listener" w:tgtFrame="https://blog.csdn.net/arthemis_14/article/details/_self" w:history="1">
              <w:r>
                <w:rPr>
                  <w:rStyle w:val="af1"/>
                  <w:rFonts w:ascii="宋体" w:hAnsi="宋体" w:cs="宋体"/>
                  <w:color w:val="000000" w:themeColor="text1"/>
                  <w:sz w:val="24"/>
                  <w:szCs w:val="24"/>
                  <w:u w:val="none"/>
                </w:rPr>
                <w:t>pldbg_create_listener 函数</w:t>
              </w:r>
            </w:hyperlink>
          </w:p>
        </w:tc>
        <w:tc>
          <w:tcPr>
            <w:tcW w:w="4788" w:type="dxa"/>
          </w:tcPr>
          <w:p w14:paraId="762580F4" w14:textId="77777777" w:rsidR="00EE754E" w:rsidRDefault="00000000">
            <w:pPr>
              <w:rPr>
                <w:b/>
                <w:bCs/>
                <w:color w:val="000000" w:themeColor="text1"/>
                <w:lang w:eastAsia="zh-CN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创建全局监听</w:t>
            </w:r>
            <w:proofErr w:type="spellEnd"/>
          </w:p>
        </w:tc>
      </w:tr>
      <w:tr w:rsidR="00EE754E" w14:paraId="5C84A344" w14:textId="77777777">
        <w:tc>
          <w:tcPr>
            <w:tcW w:w="4788" w:type="dxa"/>
          </w:tcPr>
          <w:p w14:paraId="4AB0DDF1" w14:textId="77777777" w:rsidR="00EE754E" w:rsidRDefault="00000000">
            <w:pPr>
              <w:rPr>
                <w:b/>
                <w:bCs/>
                <w:color w:val="000000" w:themeColor="text1"/>
                <w:lang w:eastAsia="zh-CN"/>
              </w:rPr>
            </w:pPr>
            <w:hyperlink r:id="rId29" w:anchor="pldbg-set-global-breakpoint" w:tgtFrame="https://blog.csdn.net/arthemis_14/article/details/_self" w:history="1">
              <w:r>
                <w:rPr>
                  <w:rStyle w:val="af1"/>
                  <w:rFonts w:ascii="宋体" w:hAnsi="宋体" w:cs="宋体"/>
                  <w:color w:val="000000" w:themeColor="text1"/>
                  <w:sz w:val="24"/>
                  <w:szCs w:val="24"/>
                  <w:u w:val="none"/>
                </w:rPr>
                <w:t>pldbg_set_global_breakpoint 函数</w:t>
              </w:r>
            </w:hyperlink>
          </w:p>
        </w:tc>
        <w:tc>
          <w:tcPr>
            <w:tcW w:w="4788" w:type="dxa"/>
          </w:tcPr>
          <w:p w14:paraId="7E3F469B" w14:textId="77777777" w:rsidR="00EE754E" w:rsidRDefault="00000000">
            <w:pPr>
              <w:rPr>
                <w:b/>
                <w:bCs/>
                <w:color w:val="000000" w:themeColor="text1"/>
                <w:lang w:eastAsia="zh-CN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设置全局断点</w:t>
            </w:r>
            <w:proofErr w:type="spellEnd"/>
          </w:p>
        </w:tc>
      </w:tr>
      <w:tr w:rsidR="00EE754E" w14:paraId="57CC59DB" w14:textId="77777777">
        <w:tc>
          <w:tcPr>
            <w:tcW w:w="4788" w:type="dxa"/>
          </w:tcPr>
          <w:p w14:paraId="67784463" w14:textId="77777777" w:rsidR="00EE754E" w:rsidRDefault="00000000">
            <w:pPr>
              <w:rPr>
                <w:b/>
                <w:bCs/>
                <w:color w:val="000000" w:themeColor="text1"/>
                <w:lang w:eastAsia="zh-CN"/>
              </w:rPr>
            </w:pPr>
            <w:hyperlink r:id="rId30" w:anchor="pldbg-wait-for-target" w:tgtFrame="https://blog.csdn.net/arthemis_14/article/details/_self" w:history="1">
              <w:r>
                <w:rPr>
                  <w:rStyle w:val="af1"/>
                  <w:rFonts w:ascii="宋体" w:hAnsi="宋体" w:cs="宋体"/>
                  <w:color w:val="000000" w:themeColor="text1"/>
                  <w:sz w:val="24"/>
                  <w:szCs w:val="24"/>
                  <w:u w:val="none"/>
                </w:rPr>
                <w:t>pldbg_wait_for_target 函数</w:t>
              </w:r>
            </w:hyperlink>
          </w:p>
        </w:tc>
        <w:tc>
          <w:tcPr>
            <w:tcW w:w="4788" w:type="dxa"/>
          </w:tcPr>
          <w:p w14:paraId="0BE47E42" w14:textId="77777777" w:rsidR="00EE754E" w:rsidRDefault="00000000">
            <w:pPr>
              <w:rPr>
                <w:b/>
                <w:bCs/>
                <w:color w:val="000000" w:themeColor="text1"/>
                <w:lang w:eastAsia="zh-CN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等待连接</w:t>
            </w:r>
            <w:proofErr w:type="spellEnd"/>
          </w:p>
        </w:tc>
      </w:tr>
      <w:tr w:rsidR="00EE754E" w14:paraId="0E7AA523" w14:textId="77777777">
        <w:tc>
          <w:tcPr>
            <w:tcW w:w="4788" w:type="dxa"/>
          </w:tcPr>
          <w:p w14:paraId="55A00305" w14:textId="77777777" w:rsidR="00EE754E" w:rsidRDefault="00000000">
            <w:pPr>
              <w:rPr>
                <w:b/>
                <w:bCs/>
                <w:color w:val="000000" w:themeColor="text1"/>
                <w:lang w:eastAsia="zh-CN"/>
              </w:rPr>
            </w:pPr>
            <w:hyperlink r:id="rId31" w:anchor="pldbg-set-breakpoint" w:tgtFrame="https://blog.csdn.net/arthemis_14/article/details/_self" w:history="1">
              <w:r>
                <w:rPr>
                  <w:rStyle w:val="af1"/>
                  <w:rFonts w:ascii="宋体" w:hAnsi="宋体" w:cs="宋体"/>
                  <w:color w:val="000000" w:themeColor="text1"/>
                  <w:sz w:val="24"/>
                  <w:szCs w:val="24"/>
                  <w:u w:val="none"/>
                </w:rPr>
                <w:t>pldbg_set_breakpoint 函数</w:t>
              </w:r>
            </w:hyperlink>
          </w:p>
        </w:tc>
        <w:tc>
          <w:tcPr>
            <w:tcW w:w="4788" w:type="dxa"/>
          </w:tcPr>
          <w:p w14:paraId="76A0B632" w14:textId="77777777" w:rsidR="00EE754E" w:rsidRDefault="00000000">
            <w:pPr>
              <w:rPr>
                <w:b/>
                <w:bCs/>
                <w:color w:val="000000" w:themeColor="text1"/>
                <w:lang w:eastAsia="zh-CN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设置断点</w:t>
            </w:r>
            <w:proofErr w:type="spellEnd"/>
          </w:p>
        </w:tc>
      </w:tr>
      <w:tr w:rsidR="00EE754E" w14:paraId="34166129" w14:textId="77777777">
        <w:tc>
          <w:tcPr>
            <w:tcW w:w="4788" w:type="dxa"/>
          </w:tcPr>
          <w:p w14:paraId="121DE4B1" w14:textId="77777777" w:rsidR="00EE754E" w:rsidRDefault="00000000">
            <w:pPr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hyperlink r:id="rId32" w:anchor="pldbg-get-breakpoints" w:tgtFrame="https://blog.csdn.net/arthemis_14/article/details/_self" w:history="1">
              <w:r>
                <w:rPr>
                  <w:rStyle w:val="af1"/>
                  <w:rFonts w:ascii="宋体" w:hAnsi="宋体" w:cs="宋体"/>
                  <w:color w:val="000000" w:themeColor="text1"/>
                  <w:sz w:val="24"/>
                  <w:szCs w:val="24"/>
                  <w:u w:val="none"/>
                </w:rPr>
                <w:t>pldbg_get_breakpoints 函数</w:t>
              </w:r>
            </w:hyperlink>
          </w:p>
        </w:tc>
        <w:tc>
          <w:tcPr>
            <w:tcW w:w="4788" w:type="dxa"/>
          </w:tcPr>
          <w:p w14:paraId="1FDB1DE3" w14:textId="77777777" w:rsidR="00EE754E" w:rsidRDefault="00000000">
            <w:pPr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查询断点</w:t>
            </w:r>
            <w:proofErr w:type="spellEnd"/>
          </w:p>
        </w:tc>
      </w:tr>
      <w:tr w:rsidR="00EE754E" w14:paraId="1A2A7F80" w14:textId="77777777">
        <w:tc>
          <w:tcPr>
            <w:tcW w:w="4788" w:type="dxa"/>
          </w:tcPr>
          <w:p w14:paraId="599A379C" w14:textId="77777777" w:rsidR="00EE754E" w:rsidRDefault="00000000">
            <w:pPr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hyperlink r:id="rId33" w:anchor="pldbg-drop-breakpoint" w:tgtFrame="https://blog.csdn.net/arthemis_14/article/details/_self" w:history="1">
              <w:r>
                <w:rPr>
                  <w:rStyle w:val="af1"/>
                  <w:rFonts w:ascii="宋体" w:hAnsi="宋体" w:cs="宋体"/>
                  <w:color w:val="000000" w:themeColor="text1"/>
                  <w:sz w:val="24"/>
                  <w:szCs w:val="24"/>
                  <w:u w:val="none"/>
                </w:rPr>
                <w:t>pldbg_drop_breakpoint 函数</w:t>
              </w:r>
            </w:hyperlink>
          </w:p>
        </w:tc>
        <w:tc>
          <w:tcPr>
            <w:tcW w:w="4788" w:type="dxa"/>
          </w:tcPr>
          <w:p w14:paraId="0C545416" w14:textId="77777777" w:rsidR="00EE754E" w:rsidRDefault="00000000">
            <w:pPr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删除断点</w:t>
            </w:r>
            <w:proofErr w:type="spellEnd"/>
          </w:p>
        </w:tc>
      </w:tr>
      <w:tr w:rsidR="00EE754E" w14:paraId="5CD2F232" w14:textId="77777777">
        <w:tc>
          <w:tcPr>
            <w:tcW w:w="4788" w:type="dxa"/>
          </w:tcPr>
          <w:p w14:paraId="6B6A0B1E" w14:textId="77777777" w:rsidR="00EE754E" w:rsidRDefault="00000000">
            <w:pPr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hyperlink r:id="rId34" w:anchor="pldbg-wait-for-breakpoint" w:tgtFrame="https://blog.csdn.net/arthemis_14/article/details/_self" w:history="1">
              <w:r>
                <w:rPr>
                  <w:rStyle w:val="af1"/>
                  <w:rFonts w:ascii="宋体" w:hAnsi="宋体" w:cs="宋体"/>
                  <w:color w:val="000000" w:themeColor="text1"/>
                  <w:sz w:val="24"/>
                  <w:szCs w:val="24"/>
                  <w:u w:val="none"/>
                </w:rPr>
                <w:t>pldbg_wait_for_breakpoint 函数</w:t>
              </w:r>
            </w:hyperlink>
          </w:p>
        </w:tc>
        <w:tc>
          <w:tcPr>
            <w:tcW w:w="4788" w:type="dxa"/>
          </w:tcPr>
          <w:p w14:paraId="5E3971E3" w14:textId="77777777" w:rsidR="00EE754E" w:rsidRDefault="00000000">
            <w:pPr>
              <w:rPr>
                <w:rFonts w:ascii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:lang w:eastAsia="zh-CN"/>
              </w:rPr>
              <w:t>返回建立连接时断点所在行的信息</w:t>
            </w:r>
          </w:p>
        </w:tc>
      </w:tr>
      <w:tr w:rsidR="00EE754E" w14:paraId="36D796C7" w14:textId="77777777">
        <w:tc>
          <w:tcPr>
            <w:tcW w:w="4788" w:type="dxa"/>
          </w:tcPr>
          <w:p w14:paraId="23A2551D" w14:textId="77777777" w:rsidR="00EE754E" w:rsidRDefault="00000000">
            <w:pPr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hyperlink r:id="rId35" w:anchor="pldbg-step-into" w:tgtFrame="https://blog.csdn.net/arthemis_14/article/details/_self" w:history="1">
              <w:r>
                <w:rPr>
                  <w:rStyle w:val="af1"/>
                  <w:rFonts w:ascii="宋体" w:hAnsi="宋体" w:cs="宋体"/>
                  <w:color w:val="000000" w:themeColor="text1"/>
                  <w:sz w:val="24"/>
                  <w:szCs w:val="24"/>
                  <w:u w:val="none"/>
                </w:rPr>
                <w:t>pldbg_step_into 函数</w:t>
              </w:r>
            </w:hyperlink>
          </w:p>
        </w:tc>
        <w:tc>
          <w:tcPr>
            <w:tcW w:w="4788" w:type="dxa"/>
          </w:tcPr>
          <w:p w14:paraId="25A7F10F" w14:textId="77777777" w:rsidR="00EE754E" w:rsidRDefault="00000000">
            <w:pPr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单步进入（step</w:t>
            </w:r>
            <w:proofErr w:type="spellEnd"/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 xml:space="preserve"> into）</w:t>
            </w:r>
          </w:p>
        </w:tc>
      </w:tr>
      <w:tr w:rsidR="00EE754E" w14:paraId="3E967113" w14:textId="77777777">
        <w:tc>
          <w:tcPr>
            <w:tcW w:w="4788" w:type="dxa"/>
          </w:tcPr>
          <w:p w14:paraId="07C03154" w14:textId="77777777" w:rsidR="00EE754E" w:rsidRDefault="00000000">
            <w:pPr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hyperlink r:id="rId36" w:anchor="pldbg-step-over" w:tgtFrame="https://blog.csdn.net/arthemis_14/article/details/_self" w:history="1">
              <w:r>
                <w:rPr>
                  <w:rStyle w:val="af1"/>
                  <w:rFonts w:ascii="宋体" w:hAnsi="宋体" w:cs="宋体"/>
                  <w:color w:val="000000" w:themeColor="text1"/>
                  <w:sz w:val="24"/>
                  <w:szCs w:val="24"/>
                  <w:u w:val="none"/>
                </w:rPr>
                <w:t>pldbg_step_over 函数</w:t>
              </w:r>
            </w:hyperlink>
          </w:p>
        </w:tc>
        <w:tc>
          <w:tcPr>
            <w:tcW w:w="4788" w:type="dxa"/>
          </w:tcPr>
          <w:p w14:paraId="73311F9B" w14:textId="77777777" w:rsidR="00EE754E" w:rsidRDefault="00000000">
            <w:pPr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单步跳过（step</w:t>
            </w:r>
            <w:proofErr w:type="spellEnd"/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 xml:space="preserve"> over）</w:t>
            </w:r>
          </w:p>
        </w:tc>
      </w:tr>
      <w:tr w:rsidR="00EE754E" w14:paraId="02EF6F65" w14:textId="77777777">
        <w:tc>
          <w:tcPr>
            <w:tcW w:w="4788" w:type="dxa"/>
          </w:tcPr>
          <w:p w14:paraId="2C7CB1CE" w14:textId="77777777" w:rsidR="00EE754E" w:rsidRDefault="00000000">
            <w:pPr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hyperlink r:id="rId37" w:anchor="pldbg-continue" w:tgtFrame="https://blog.csdn.net/arthemis_14/article/details/_self" w:history="1">
              <w:r>
                <w:rPr>
                  <w:rStyle w:val="af1"/>
                  <w:rFonts w:ascii="宋体" w:hAnsi="宋体" w:cs="宋体"/>
                  <w:color w:val="000000" w:themeColor="text1"/>
                  <w:sz w:val="24"/>
                  <w:szCs w:val="24"/>
                  <w:u w:val="none"/>
                </w:rPr>
                <w:t>pldbg_continue 函数</w:t>
              </w:r>
            </w:hyperlink>
          </w:p>
        </w:tc>
        <w:tc>
          <w:tcPr>
            <w:tcW w:w="4788" w:type="dxa"/>
          </w:tcPr>
          <w:p w14:paraId="46BE05C0" w14:textId="77777777" w:rsidR="00EE754E" w:rsidRDefault="00000000">
            <w:pPr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继续执行（continue</w:t>
            </w:r>
            <w:proofErr w:type="spellEnd"/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）</w:t>
            </w:r>
          </w:p>
        </w:tc>
      </w:tr>
      <w:tr w:rsidR="00EE754E" w14:paraId="20807A4F" w14:textId="77777777">
        <w:tc>
          <w:tcPr>
            <w:tcW w:w="4788" w:type="dxa"/>
          </w:tcPr>
          <w:p w14:paraId="36912499" w14:textId="77777777" w:rsidR="00EE754E" w:rsidRDefault="00000000">
            <w:pPr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hyperlink r:id="rId38" w:anchor="pldbg-abort-target" w:tgtFrame="https://blog.csdn.net/arthemis_14/article/details/_self" w:history="1">
              <w:r>
                <w:rPr>
                  <w:rStyle w:val="af1"/>
                  <w:rFonts w:ascii="宋体" w:hAnsi="宋体" w:cs="宋体"/>
                  <w:color w:val="000000" w:themeColor="text1"/>
                  <w:sz w:val="24"/>
                  <w:szCs w:val="24"/>
                  <w:u w:val="none"/>
                </w:rPr>
                <w:t>pldbg_abort_target 函数</w:t>
              </w:r>
            </w:hyperlink>
          </w:p>
        </w:tc>
        <w:tc>
          <w:tcPr>
            <w:tcW w:w="4788" w:type="dxa"/>
          </w:tcPr>
          <w:p w14:paraId="7935D02E" w14:textId="77777777" w:rsidR="00EE754E" w:rsidRDefault="00000000">
            <w:pPr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中止执行</w:t>
            </w:r>
            <w:proofErr w:type="spellEnd"/>
          </w:p>
        </w:tc>
      </w:tr>
      <w:tr w:rsidR="00EE754E" w14:paraId="04A14CD0" w14:textId="77777777">
        <w:tc>
          <w:tcPr>
            <w:tcW w:w="4788" w:type="dxa"/>
          </w:tcPr>
          <w:p w14:paraId="7BE0FD71" w14:textId="77777777" w:rsidR="00EE754E" w:rsidRDefault="00000000">
            <w:pPr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hyperlink r:id="rId39" w:anchor="pldbg-get-variables" w:tgtFrame="https://blog.csdn.net/arthemis_14/article/details/_self" w:history="1">
              <w:r>
                <w:rPr>
                  <w:rStyle w:val="af1"/>
                  <w:rFonts w:ascii="宋体" w:hAnsi="宋体" w:cs="宋体"/>
                  <w:color w:val="000000" w:themeColor="text1"/>
                  <w:sz w:val="24"/>
                  <w:szCs w:val="24"/>
                  <w:u w:val="none"/>
                </w:rPr>
                <w:t>pldbg_get_variables 函数</w:t>
              </w:r>
            </w:hyperlink>
          </w:p>
        </w:tc>
        <w:tc>
          <w:tcPr>
            <w:tcW w:w="4788" w:type="dxa"/>
          </w:tcPr>
          <w:p w14:paraId="0167C29A" w14:textId="77777777" w:rsidR="00EE754E" w:rsidRDefault="00000000">
            <w:pPr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查看变量</w:t>
            </w:r>
            <w:proofErr w:type="spellEnd"/>
          </w:p>
        </w:tc>
      </w:tr>
      <w:tr w:rsidR="00EE754E" w14:paraId="5B7C8FB5" w14:textId="77777777">
        <w:tc>
          <w:tcPr>
            <w:tcW w:w="4788" w:type="dxa"/>
          </w:tcPr>
          <w:p w14:paraId="3B0C8A40" w14:textId="77777777" w:rsidR="00EE754E" w:rsidRDefault="00000000">
            <w:pPr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hyperlink r:id="rId40" w:anchor="pldbg-deposit-value" w:tgtFrame="https://blog.csdn.net/arthemis_14/article/details/_self" w:history="1">
              <w:r>
                <w:rPr>
                  <w:rStyle w:val="af1"/>
                  <w:rFonts w:ascii="宋体" w:hAnsi="宋体" w:cs="宋体"/>
                  <w:color w:val="000000" w:themeColor="text1"/>
                  <w:sz w:val="24"/>
                  <w:szCs w:val="24"/>
                  <w:u w:val="none"/>
                </w:rPr>
                <w:t>pldbg_deposit_value 函数</w:t>
              </w:r>
            </w:hyperlink>
          </w:p>
        </w:tc>
        <w:tc>
          <w:tcPr>
            <w:tcW w:w="4788" w:type="dxa"/>
          </w:tcPr>
          <w:p w14:paraId="6B20918C" w14:textId="77777777" w:rsidR="00EE754E" w:rsidRDefault="00000000">
            <w:pPr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修改变量</w:t>
            </w:r>
            <w:proofErr w:type="spellEnd"/>
          </w:p>
        </w:tc>
      </w:tr>
      <w:tr w:rsidR="00EE754E" w14:paraId="74C405CB" w14:textId="77777777">
        <w:tc>
          <w:tcPr>
            <w:tcW w:w="4788" w:type="dxa"/>
          </w:tcPr>
          <w:p w14:paraId="54A209AA" w14:textId="77777777" w:rsidR="00EE754E" w:rsidRDefault="00000000">
            <w:pPr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hyperlink r:id="rId41" w:anchor="pldbg-get-stack" w:tgtFrame="https://blog.csdn.net/arthemis_14/article/details/_self" w:history="1">
              <w:r>
                <w:rPr>
                  <w:rStyle w:val="af1"/>
                  <w:rFonts w:ascii="宋体" w:hAnsi="宋体" w:cs="宋体"/>
                  <w:color w:val="000000" w:themeColor="text1"/>
                  <w:sz w:val="24"/>
                  <w:szCs w:val="24"/>
                  <w:u w:val="none"/>
                </w:rPr>
                <w:t>pldbg_get_stack 函数</w:t>
              </w:r>
            </w:hyperlink>
          </w:p>
        </w:tc>
        <w:tc>
          <w:tcPr>
            <w:tcW w:w="4788" w:type="dxa"/>
          </w:tcPr>
          <w:p w14:paraId="6759A2B6" w14:textId="77777777" w:rsidR="00EE754E" w:rsidRDefault="00000000">
            <w:pPr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查看堆栈信息</w:t>
            </w:r>
            <w:proofErr w:type="spellEnd"/>
          </w:p>
        </w:tc>
      </w:tr>
      <w:tr w:rsidR="00EE754E" w14:paraId="4351056C" w14:textId="77777777">
        <w:tc>
          <w:tcPr>
            <w:tcW w:w="4788" w:type="dxa"/>
          </w:tcPr>
          <w:p w14:paraId="1F1F293F" w14:textId="77777777" w:rsidR="00EE754E" w:rsidRDefault="00000000">
            <w:pPr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hyperlink r:id="rId42" w:anchor="pldbg-select-frame" w:tgtFrame="https://blog.csdn.net/arthemis_14/article/details/_self" w:history="1">
              <w:r>
                <w:rPr>
                  <w:rStyle w:val="af1"/>
                  <w:rFonts w:ascii="宋体" w:hAnsi="宋体" w:cs="宋体"/>
                  <w:color w:val="000000" w:themeColor="text1"/>
                  <w:sz w:val="24"/>
                  <w:szCs w:val="24"/>
                  <w:u w:val="none"/>
                </w:rPr>
                <w:t>pldbg_select_frame 函数</w:t>
              </w:r>
            </w:hyperlink>
          </w:p>
        </w:tc>
        <w:tc>
          <w:tcPr>
            <w:tcW w:w="4788" w:type="dxa"/>
          </w:tcPr>
          <w:p w14:paraId="097E09F7" w14:textId="77777777" w:rsidR="00EE754E" w:rsidRDefault="00000000">
            <w:pPr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追溯堆栈信息</w:t>
            </w:r>
            <w:proofErr w:type="spellEnd"/>
          </w:p>
        </w:tc>
      </w:tr>
      <w:tr w:rsidR="00EE754E" w14:paraId="5D251993" w14:textId="77777777">
        <w:tc>
          <w:tcPr>
            <w:tcW w:w="4788" w:type="dxa"/>
          </w:tcPr>
          <w:p w14:paraId="1649DF06" w14:textId="77777777" w:rsidR="00EE754E" w:rsidRDefault="00000000">
            <w:pPr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hyperlink r:id="rId43" w:anchor="pldbg-get-source" w:tgtFrame="https://blog.csdn.net/arthemis_14/article/details/_self" w:history="1">
              <w:r>
                <w:rPr>
                  <w:rStyle w:val="af1"/>
                  <w:rFonts w:ascii="宋体" w:hAnsi="宋体" w:cs="宋体"/>
                  <w:color w:val="000000" w:themeColor="text1"/>
                  <w:sz w:val="24"/>
                  <w:szCs w:val="24"/>
                  <w:u w:val="none"/>
                </w:rPr>
                <w:t>pldbg_get_source 函数</w:t>
              </w:r>
            </w:hyperlink>
          </w:p>
        </w:tc>
        <w:tc>
          <w:tcPr>
            <w:tcW w:w="4788" w:type="dxa"/>
          </w:tcPr>
          <w:p w14:paraId="2AFD940A" w14:textId="77777777" w:rsidR="00EE754E" w:rsidRDefault="00000000">
            <w:pPr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查询源代码信息</w:t>
            </w:r>
            <w:proofErr w:type="spellEnd"/>
          </w:p>
        </w:tc>
      </w:tr>
      <w:tr w:rsidR="00EE754E" w14:paraId="72280C7E" w14:textId="77777777">
        <w:tc>
          <w:tcPr>
            <w:tcW w:w="4788" w:type="dxa"/>
          </w:tcPr>
          <w:p w14:paraId="7353035A" w14:textId="77777777" w:rsidR="00EE754E" w:rsidRDefault="00000000">
            <w:pPr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hyperlink r:id="rId44" w:anchor="pldbg-get-proxy-info" w:tgtFrame="https://blog.csdn.net/arthemis_14/article/details/_self" w:history="1">
              <w:r>
                <w:rPr>
                  <w:rStyle w:val="af1"/>
                  <w:rFonts w:ascii="宋体" w:hAnsi="宋体" w:cs="宋体"/>
                  <w:color w:val="000000" w:themeColor="text1"/>
                  <w:sz w:val="24"/>
                  <w:szCs w:val="24"/>
                  <w:u w:val="none"/>
                </w:rPr>
                <w:t>pldbg_get_proxy_info 函数</w:t>
              </w:r>
            </w:hyperlink>
          </w:p>
        </w:tc>
        <w:tc>
          <w:tcPr>
            <w:tcW w:w="4788" w:type="dxa"/>
          </w:tcPr>
          <w:p w14:paraId="52B48390" w14:textId="77777777" w:rsidR="00EE754E" w:rsidRDefault="00000000">
            <w:pPr>
              <w:rPr>
                <w:rFonts w:ascii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查询当前系统版本信息</w:t>
            </w:r>
          </w:p>
        </w:tc>
      </w:tr>
    </w:tbl>
    <w:p w14:paraId="05742E2B" w14:textId="77777777" w:rsidR="00EE754E" w:rsidRDefault="00EE754E">
      <w:pPr>
        <w:pStyle w:val="a0"/>
        <w:ind w:firstLineChars="0" w:firstLine="0"/>
        <w:rPr>
          <w:color w:val="0000FF"/>
          <w:lang w:eastAsia="zh-CN"/>
        </w:rPr>
      </w:pPr>
    </w:p>
    <w:p w14:paraId="551BECC7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正反向行为</w:t>
      </w:r>
    </w:p>
    <w:p w14:paraId="2B57813C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生效说明</w:t>
      </w:r>
    </w:p>
    <w:p w14:paraId="5705A6B3" w14:textId="77777777" w:rsidR="00EE754E" w:rsidRDefault="00000000">
      <w:pPr>
        <w:pStyle w:val="a0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进入断点行，高亮显示；</w:t>
      </w:r>
    </w:p>
    <w:p w14:paraId="0ED8FAF2" w14:textId="77777777" w:rsidR="00EE754E" w:rsidRDefault="00000000">
      <w:pPr>
        <w:pStyle w:val="a0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变量返回值，表格展示；</w:t>
      </w:r>
    </w:p>
    <w:p w14:paraId="351FC831" w14:textId="77777777" w:rsidR="00EE754E" w:rsidRDefault="00EE754E">
      <w:pPr>
        <w:pStyle w:val="a0"/>
        <w:ind w:firstLine="420"/>
        <w:rPr>
          <w:lang w:eastAsia="zh-CN"/>
        </w:rPr>
      </w:pPr>
    </w:p>
    <w:p w14:paraId="1F4FD512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提示信息</w:t>
      </w:r>
    </w:p>
    <w:p w14:paraId="54ADE223" w14:textId="77777777" w:rsidR="00EE754E" w:rsidRDefault="00000000">
      <w:pPr>
        <w:pStyle w:val="a0"/>
        <w:ind w:firstLine="420"/>
        <w:rPr>
          <w:lang w:eastAsia="zh-CN"/>
        </w:rPr>
      </w:pPr>
      <w:r>
        <w:rPr>
          <w:rFonts w:hint="eastAsia"/>
          <w:lang w:eastAsia="zh-CN"/>
        </w:rPr>
        <w:t>调试错误提示错误信息。</w:t>
      </w:r>
    </w:p>
    <w:p w14:paraId="2DC9474F" w14:textId="77777777" w:rsidR="00EE754E" w:rsidRDefault="00EE754E">
      <w:pPr>
        <w:pStyle w:val="a0"/>
        <w:ind w:firstLine="420"/>
        <w:rPr>
          <w:lang w:eastAsia="zh-CN"/>
        </w:rPr>
      </w:pPr>
    </w:p>
    <w:p w14:paraId="1DC17F70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安全性</w:t>
      </w:r>
    </w:p>
    <w:p w14:paraId="2342A815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影响范围</w:t>
      </w:r>
    </w:p>
    <w:p w14:paraId="4F36F08A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指标相关</w:t>
      </w:r>
    </w:p>
    <w:p w14:paraId="09B6BFD8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关键资源指标</w:t>
      </w:r>
    </w:p>
    <w:p w14:paraId="42EA6F8D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系统性指标</w:t>
      </w:r>
    </w:p>
    <w:p w14:paraId="36C642E6" w14:textId="77777777" w:rsidR="00EE754E" w:rsidRDefault="00000000">
      <w:pPr>
        <w:pStyle w:val="3"/>
        <w:rPr>
          <w:lang w:eastAsia="zh-CN"/>
        </w:rPr>
      </w:pPr>
      <w:r>
        <w:rPr>
          <w:rFonts w:hint="eastAsia"/>
          <w:lang w:eastAsia="zh-CN"/>
        </w:rPr>
        <w:t>性能指标</w:t>
      </w:r>
    </w:p>
    <w:p w14:paraId="6F0140C0" w14:textId="77777777" w:rsidR="00EE754E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其他说明</w:t>
      </w:r>
    </w:p>
    <w:p w14:paraId="1E1E05BB" w14:textId="77777777" w:rsidR="00EE754E" w:rsidRDefault="00EE754E">
      <w:pPr>
        <w:pStyle w:val="a0"/>
        <w:ind w:firstLineChars="0" w:firstLine="0"/>
        <w:rPr>
          <w:lang w:eastAsia="zh-CN"/>
        </w:rPr>
      </w:pPr>
    </w:p>
    <w:p w14:paraId="129B830F" w14:textId="68C8BDE0" w:rsidR="004362CA" w:rsidRDefault="004362CA">
      <w:pPr>
        <w:pStyle w:val="a0"/>
        <w:ind w:firstLineChars="0" w:firstLine="0"/>
        <w:rPr>
          <w:color w:val="FF0000"/>
          <w:lang w:eastAsia="zh-CN"/>
        </w:rPr>
      </w:pPr>
    </w:p>
    <w:p w14:paraId="2421F157" w14:textId="035F5F61" w:rsidR="004362CA" w:rsidRDefault="004362CA" w:rsidP="004362CA">
      <w:pPr>
        <w:pStyle w:val="1"/>
        <w:rPr>
          <w:lang w:eastAsia="zh-CN"/>
        </w:rPr>
      </w:pPr>
      <w:r>
        <w:rPr>
          <w:rFonts w:hint="eastAsia"/>
          <w:lang w:eastAsia="zh-CN"/>
        </w:rPr>
        <w:t>定时任务</w:t>
      </w:r>
      <w:r>
        <w:rPr>
          <w:lang w:eastAsia="zh-CN"/>
        </w:rPr>
        <w:t>管理</w:t>
      </w:r>
    </w:p>
    <w:p w14:paraId="45345FF6" w14:textId="77777777" w:rsidR="004362CA" w:rsidRDefault="004362CA" w:rsidP="004362CA">
      <w:pPr>
        <w:pStyle w:val="2"/>
        <w:rPr>
          <w:lang w:eastAsia="zh-CN"/>
        </w:rPr>
      </w:pPr>
      <w:r>
        <w:rPr>
          <w:rFonts w:hint="eastAsia"/>
          <w:lang w:eastAsia="zh-CN"/>
        </w:rPr>
        <w:t>功能简述</w:t>
      </w:r>
    </w:p>
    <w:p w14:paraId="0552338B" w14:textId="23FBBB67" w:rsidR="004362CA" w:rsidRDefault="004362CA" w:rsidP="004362CA">
      <w:pPr>
        <w:pStyle w:val="a0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提供可视化定时任务管理功能，用户可以通过可视化窗口</w:t>
      </w:r>
      <w:r w:rsidR="000B1D35">
        <w:rPr>
          <w:rFonts w:hint="eastAsia"/>
          <w:lang w:eastAsia="zh-CN"/>
        </w:rPr>
        <w:t>来</w:t>
      </w:r>
      <w:r>
        <w:rPr>
          <w:rFonts w:hint="eastAsia"/>
          <w:lang w:eastAsia="zh-CN"/>
        </w:rPr>
        <w:t>创建定时任务</w:t>
      </w:r>
      <w:r>
        <w:rPr>
          <w:rFonts w:hint="eastAsia"/>
          <w:lang w:eastAsia="zh-CN"/>
        </w:rPr>
        <w:t>；</w:t>
      </w:r>
    </w:p>
    <w:p w14:paraId="3D900070" w14:textId="590EF23B" w:rsidR="004362CA" w:rsidRDefault="004362CA" w:rsidP="004362CA">
      <w:pPr>
        <w:pStyle w:val="a0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对于已经存在或者创建成功的</w:t>
      </w:r>
      <w:r w:rsidR="000B1D35">
        <w:rPr>
          <w:rFonts w:hint="eastAsia"/>
          <w:lang w:eastAsia="zh-CN"/>
        </w:rPr>
        <w:t>定时任务</w:t>
      </w:r>
      <w:r>
        <w:rPr>
          <w:rFonts w:hint="eastAsia"/>
          <w:lang w:eastAsia="zh-CN"/>
        </w:rPr>
        <w:t>，用户可以进行</w:t>
      </w:r>
      <w:r w:rsidR="000B1D35">
        <w:rPr>
          <w:rFonts w:hint="eastAsia"/>
          <w:lang w:eastAsia="zh-CN"/>
        </w:rPr>
        <w:t>删除、运行、启动、停止操作</w:t>
      </w:r>
      <w:r w:rsidR="000B1D35">
        <w:rPr>
          <w:rFonts w:hint="eastAsia"/>
          <w:lang w:eastAsia="zh-CN"/>
        </w:rPr>
        <w:t>；</w:t>
      </w:r>
    </w:p>
    <w:p w14:paraId="7E68E496" w14:textId="10654585" w:rsidR="004362CA" w:rsidRDefault="000B1D35" w:rsidP="000B1D35">
      <w:pPr>
        <w:pStyle w:val="a0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支持对</w:t>
      </w:r>
      <w:r>
        <w:rPr>
          <w:rFonts w:hint="eastAsia"/>
          <w:lang w:eastAsia="zh-CN"/>
        </w:rPr>
        <w:t>定时任务属性查看</w:t>
      </w:r>
      <w:r w:rsidR="004362CA">
        <w:rPr>
          <w:rFonts w:hint="eastAsia"/>
          <w:lang w:eastAsia="zh-CN"/>
        </w:rPr>
        <w:t>；</w:t>
      </w:r>
    </w:p>
    <w:p w14:paraId="19164721" w14:textId="77777777" w:rsidR="004362CA" w:rsidRDefault="004362CA" w:rsidP="004362CA">
      <w:pPr>
        <w:pStyle w:val="2"/>
        <w:rPr>
          <w:lang w:eastAsia="zh-CN"/>
        </w:rPr>
      </w:pPr>
      <w:r>
        <w:rPr>
          <w:rFonts w:hint="eastAsia"/>
          <w:lang w:eastAsia="zh-CN"/>
        </w:rPr>
        <w:t>功能说明</w:t>
      </w:r>
    </w:p>
    <w:p w14:paraId="06B3818D" w14:textId="77777777" w:rsidR="004362CA" w:rsidRDefault="004362CA" w:rsidP="004362CA">
      <w:pPr>
        <w:pStyle w:val="3"/>
        <w:rPr>
          <w:lang w:eastAsia="zh-CN"/>
        </w:rPr>
      </w:pPr>
      <w:r>
        <w:rPr>
          <w:rFonts w:hint="eastAsia"/>
          <w:lang w:eastAsia="zh-CN"/>
        </w:rPr>
        <w:t>对象管理</w:t>
      </w:r>
    </w:p>
    <w:p w14:paraId="2F7DB96B" w14:textId="51341A41" w:rsidR="004362CA" w:rsidRPr="00FA397E" w:rsidRDefault="004362CA" w:rsidP="00FA397E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创建</w:t>
      </w:r>
      <w:r w:rsidR="000B1D35">
        <w:rPr>
          <w:rFonts w:hint="eastAsia"/>
          <w:lang w:eastAsia="zh-CN"/>
        </w:rPr>
        <w:t>定时任务</w:t>
      </w:r>
      <w:r>
        <w:rPr>
          <w:rFonts w:hint="eastAsia"/>
          <w:color w:val="000000" w:themeColor="text1"/>
          <w:lang w:eastAsia="zh-CN"/>
        </w:rPr>
        <w:t>，用户填写</w:t>
      </w:r>
      <w:r w:rsidR="00FA397E">
        <w:rPr>
          <w:rFonts w:hint="eastAsia"/>
          <w:color w:val="000000" w:themeColor="text1"/>
          <w:lang w:eastAsia="zh-CN"/>
        </w:rPr>
        <w:t>定时任务</w:t>
      </w:r>
      <w:r>
        <w:rPr>
          <w:rFonts w:hint="eastAsia"/>
          <w:color w:val="000000" w:themeColor="text1"/>
          <w:lang w:eastAsia="zh-CN"/>
        </w:rPr>
        <w:t>相关信息，后台发起</w:t>
      </w:r>
      <w:r w:rsidR="00FA397E">
        <w:rPr>
          <w:rFonts w:hint="eastAsia"/>
          <w:color w:val="000000" w:themeColor="text1"/>
          <w:lang w:eastAsia="zh-CN"/>
        </w:rPr>
        <w:t>select</w:t>
      </w:r>
      <w:r w:rsidR="00FA397E">
        <w:rPr>
          <w:color w:val="000000" w:themeColor="text1"/>
          <w:lang w:eastAsia="zh-CN"/>
        </w:rPr>
        <w:t xml:space="preserve"> </w:t>
      </w:r>
      <w:proofErr w:type="spellStart"/>
      <w:r w:rsidR="00FA397E" w:rsidRPr="00FA397E">
        <w:rPr>
          <w:color w:val="000000" w:themeColor="text1"/>
          <w:lang w:eastAsia="zh-CN"/>
        </w:rPr>
        <w:t>pkg_service.job_submi</w:t>
      </w:r>
      <w:r w:rsidR="00FA397E">
        <w:rPr>
          <w:rFonts w:hint="eastAsia"/>
          <w:color w:val="000000" w:themeColor="text1"/>
          <w:lang w:eastAsia="zh-CN"/>
        </w:rPr>
        <w:t>t</w:t>
      </w:r>
      <w:proofErr w:type="spellEnd"/>
      <w:r w:rsidR="00FA397E">
        <w:rPr>
          <w:color w:val="000000" w:themeColor="text1"/>
          <w:lang w:eastAsia="zh-CN"/>
        </w:rPr>
        <w:t>(xx)</w:t>
      </w:r>
      <w:r w:rsidRPr="00FA397E">
        <w:rPr>
          <w:rFonts w:hint="eastAsia"/>
          <w:color w:val="000000" w:themeColor="text1"/>
          <w:lang w:eastAsia="zh-CN"/>
        </w:rPr>
        <w:t>操作；</w:t>
      </w:r>
    </w:p>
    <w:p w14:paraId="053F0462" w14:textId="474E5B92" w:rsidR="004362CA" w:rsidRDefault="00FA397E" w:rsidP="004362CA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停止定时任务</w:t>
      </w:r>
      <w:r w:rsidR="004362CA">
        <w:rPr>
          <w:rFonts w:hint="eastAsia"/>
          <w:color w:val="000000" w:themeColor="text1"/>
          <w:lang w:eastAsia="zh-CN"/>
        </w:rPr>
        <w:t>，用户</w:t>
      </w:r>
      <w:r>
        <w:rPr>
          <w:rFonts w:hint="eastAsia"/>
          <w:color w:val="000000" w:themeColor="text1"/>
          <w:lang w:eastAsia="zh-CN"/>
        </w:rPr>
        <w:t>对已启动的定时任务进行停止</w:t>
      </w:r>
      <w:r w:rsidR="004362CA">
        <w:rPr>
          <w:rFonts w:hint="eastAsia"/>
          <w:color w:val="000000" w:themeColor="text1"/>
          <w:lang w:eastAsia="zh-CN"/>
        </w:rPr>
        <w:t>，后台发起</w:t>
      </w:r>
      <w:r>
        <w:rPr>
          <w:rFonts w:hint="eastAsia"/>
          <w:color w:val="000000" w:themeColor="text1"/>
          <w:lang w:eastAsia="zh-CN"/>
        </w:rPr>
        <w:t>select</w:t>
      </w:r>
      <w:r>
        <w:rPr>
          <w:color w:val="000000" w:themeColor="text1"/>
          <w:lang w:eastAsia="zh-CN"/>
        </w:rPr>
        <w:t xml:space="preserve"> </w:t>
      </w:r>
      <w:proofErr w:type="spellStart"/>
      <w:r w:rsidRPr="00FA397E">
        <w:rPr>
          <w:color w:val="000000" w:themeColor="text1"/>
          <w:lang w:eastAsia="zh-CN"/>
        </w:rPr>
        <w:t>pkg_service.</w:t>
      </w:r>
      <w:r w:rsidR="00093173">
        <w:rPr>
          <w:rFonts w:hint="eastAsia"/>
          <w:color w:val="000000" w:themeColor="text1"/>
          <w:lang w:eastAsia="zh-CN"/>
        </w:rPr>
        <w:t>job</w:t>
      </w:r>
      <w:r w:rsidR="00093173">
        <w:rPr>
          <w:color w:val="000000" w:themeColor="text1"/>
          <w:lang w:eastAsia="zh-CN"/>
        </w:rPr>
        <w:t>_finish</w:t>
      </w:r>
      <w:proofErr w:type="spellEnd"/>
      <w:r w:rsidR="00093173">
        <w:rPr>
          <w:color w:val="000000" w:themeColor="text1"/>
          <w:lang w:eastAsia="zh-CN"/>
        </w:rPr>
        <w:t>(</w:t>
      </w:r>
      <w:r w:rsidR="00093173">
        <w:rPr>
          <w:rFonts w:hint="eastAsia"/>
          <w:color w:val="000000" w:themeColor="text1"/>
          <w:lang w:eastAsia="zh-CN"/>
        </w:rPr>
        <w:t>任务编号</w:t>
      </w:r>
      <w:r w:rsidR="00093173">
        <w:rPr>
          <w:rFonts w:hint="eastAsia"/>
          <w:color w:val="000000" w:themeColor="text1"/>
          <w:lang w:eastAsia="zh-CN"/>
        </w:rPr>
        <w:t>,true</w:t>
      </w:r>
      <w:r w:rsidR="00093173">
        <w:rPr>
          <w:color w:val="000000" w:themeColor="text1"/>
          <w:lang w:eastAsia="zh-CN"/>
        </w:rPr>
        <w:t>)</w:t>
      </w:r>
      <w:r w:rsidR="004362CA">
        <w:rPr>
          <w:rFonts w:hint="eastAsia"/>
          <w:color w:val="000000" w:themeColor="text1"/>
          <w:lang w:eastAsia="zh-CN"/>
        </w:rPr>
        <w:t>操作；</w:t>
      </w:r>
    </w:p>
    <w:p w14:paraId="241BBE57" w14:textId="55D35C4F" w:rsidR="00093173" w:rsidRPr="00093173" w:rsidRDefault="00093173" w:rsidP="00093173">
      <w:pPr>
        <w:pStyle w:val="a0"/>
        <w:numPr>
          <w:ilvl w:val="0"/>
          <w:numId w:val="5"/>
        </w:numPr>
        <w:ind w:firstLineChars="0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启动</w:t>
      </w:r>
      <w:r>
        <w:rPr>
          <w:rFonts w:hint="eastAsia"/>
          <w:color w:val="000000" w:themeColor="text1"/>
          <w:lang w:eastAsia="zh-CN"/>
        </w:rPr>
        <w:t>定时任务，用户对已</w:t>
      </w:r>
      <w:r>
        <w:rPr>
          <w:rFonts w:hint="eastAsia"/>
          <w:color w:val="000000" w:themeColor="text1"/>
          <w:lang w:eastAsia="zh-CN"/>
        </w:rPr>
        <w:t>停止</w:t>
      </w:r>
      <w:r>
        <w:rPr>
          <w:rFonts w:hint="eastAsia"/>
          <w:color w:val="000000" w:themeColor="text1"/>
          <w:lang w:eastAsia="zh-CN"/>
        </w:rPr>
        <w:t>的定时任务进行</w:t>
      </w:r>
      <w:r>
        <w:rPr>
          <w:rFonts w:hint="eastAsia"/>
          <w:color w:val="000000" w:themeColor="text1"/>
          <w:lang w:eastAsia="zh-CN"/>
        </w:rPr>
        <w:t>启用</w:t>
      </w:r>
      <w:r>
        <w:rPr>
          <w:rFonts w:hint="eastAsia"/>
          <w:color w:val="000000" w:themeColor="text1"/>
          <w:lang w:eastAsia="zh-CN"/>
        </w:rPr>
        <w:t>，后台发起</w:t>
      </w:r>
      <w:r>
        <w:rPr>
          <w:rFonts w:hint="eastAsia"/>
          <w:color w:val="000000" w:themeColor="text1"/>
          <w:lang w:eastAsia="zh-CN"/>
        </w:rPr>
        <w:t>select</w:t>
      </w:r>
      <w:r>
        <w:rPr>
          <w:color w:val="000000" w:themeColor="text1"/>
          <w:lang w:eastAsia="zh-CN"/>
        </w:rPr>
        <w:t xml:space="preserve"> </w:t>
      </w:r>
      <w:proofErr w:type="spellStart"/>
      <w:r w:rsidRPr="00FA397E">
        <w:rPr>
          <w:color w:val="000000" w:themeColor="text1"/>
          <w:lang w:eastAsia="zh-CN"/>
        </w:rPr>
        <w:t>pkg_service.</w:t>
      </w:r>
      <w:r>
        <w:rPr>
          <w:rFonts w:hint="eastAsia"/>
          <w:color w:val="000000" w:themeColor="text1"/>
          <w:lang w:eastAsia="zh-CN"/>
        </w:rPr>
        <w:t>job</w:t>
      </w:r>
      <w:r>
        <w:rPr>
          <w:color w:val="000000" w:themeColor="text1"/>
          <w:lang w:eastAsia="zh-CN"/>
        </w:rPr>
        <w:t>_finish</w:t>
      </w:r>
      <w:proofErr w:type="spellEnd"/>
      <w:r>
        <w:rPr>
          <w:color w:val="000000" w:themeColor="text1"/>
          <w:lang w:eastAsia="zh-CN"/>
        </w:rPr>
        <w:t>(</w:t>
      </w:r>
      <w:r>
        <w:rPr>
          <w:rFonts w:hint="eastAsia"/>
          <w:color w:val="000000" w:themeColor="text1"/>
          <w:lang w:eastAsia="zh-CN"/>
        </w:rPr>
        <w:t>任务编号</w:t>
      </w:r>
      <w:r>
        <w:rPr>
          <w:rFonts w:hint="eastAsia"/>
          <w:color w:val="000000" w:themeColor="text1"/>
          <w:lang w:eastAsia="zh-CN"/>
        </w:rPr>
        <w:t>,</w:t>
      </w:r>
      <w:r>
        <w:rPr>
          <w:rFonts w:hint="eastAsia"/>
          <w:color w:val="000000" w:themeColor="text1"/>
          <w:lang w:eastAsia="zh-CN"/>
        </w:rPr>
        <w:t>false</w:t>
      </w:r>
      <w:r>
        <w:rPr>
          <w:color w:val="000000" w:themeColor="text1"/>
          <w:lang w:eastAsia="zh-CN"/>
        </w:rPr>
        <w:t>)</w:t>
      </w:r>
      <w:r>
        <w:rPr>
          <w:rFonts w:hint="eastAsia"/>
          <w:color w:val="000000" w:themeColor="text1"/>
          <w:lang w:eastAsia="zh-CN"/>
        </w:rPr>
        <w:t>操作；</w:t>
      </w:r>
    </w:p>
    <w:p w14:paraId="5D97D427" w14:textId="115AEB33" w:rsidR="004362CA" w:rsidRDefault="004362CA" w:rsidP="004362CA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删除</w:t>
      </w:r>
      <w:r w:rsidR="000B1D35">
        <w:rPr>
          <w:rFonts w:hint="eastAsia"/>
          <w:lang w:eastAsia="zh-CN"/>
        </w:rPr>
        <w:t>定时任务</w:t>
      </w:r>
      <w:r>
        <w:rPr>
          <w:rFonts w:hint="eastAsia"/>
          <w:color w:val="000000" w:themeColor="text1"/>
          <w:lang w:eastAsia="zh-CN"/>
        </w:rPr>
        <w:t>，用户指定要删除的</w:t>
      </w:r>
      <w:r w:rsidR="00093173">
        <w:rPr>
          <w:rFonts w:hint="eastAsia"/>
          <w:color w:val="000000" w:themeColor="text1"/>
          <w:lang w:eastAsia="zh-CN"/>
        </w:rPr>
        <w:t>定时任务</w:t>
      </w:r>
      <w:r>
        <w:rPr>
          <w:rFonts w:hint="eastAsia"/>
          <w:color w:val="000000" w:themeColor="text1"/>
          <w:lang w:eastAsia="zh-CN"/>
        </w:rPr>
        <w:t>，后台发起</w:t>
      </w:r>
      <w:r w:rsidR="00093173">
        <w:rPr>
          <w:rFonts w:hint="eastAsia"/>
          <w:color w:val="000000" w:themeColor="text1"/>
          <w:lang w:eastAsia="zh-CN"/>
        </w:rPr>
        <w:t>select</w:t>
      </w:r>
      <w:r w:rsidR="00093173">
        <w:rPr>
          <w:color w:val="000000" w:themeColor="text1"/>
          <w:lang w:eastAsia="zh-CN"/>
        </w:rPr>
        <w:t xml:space="preserve"> </w:t>
      </w:r>
      <w:proofErr w:type="spellStart"/>
      <w:r w:rsidR="00093173" w:rsidRPr="00FA397E">
        <w:rPr>
          <w:color w:val="000000" w:themeColor="text1"/>
          <w:lang w:eastAsia="zh-CN"/>
        </w:rPr>
        <w:t>pkg_service.</w:t>
      </w:r>
      <w:r w:rsidR="00093173">
        <w:rPr>
          <w:rFonts w:hint="eastAsia"/>
          <w:color w:val="000000" w:themeColor="text1"/>
          <w:lang w:eastAsia="zh-CN"/>
        </w:rPr>
        <w:t>job_</w:t>
      </w:r>
      <w:r w:rsidR="00093173">
        <w:rPr>
          <w:color w:val="000000" w:themeColor="text1"/>
          <w:lang w:eastAsia="zh-CN"/>
        </w:rPr>
        <w:t>cancel</w:t>
      </w:r>
      <w:proofErr w:type="spellEnd"/>
      <w:r w:rsidR="00093173">
        <w:rPr>
          <w:color w:val="000000" w:themeColor="text1"/>
          <w:lang w:eastAsia="zh-CN"/>
        </w:rPr>
        <w:t>(</w:t>
      </w:r>
      <w:r w:rsidR="00093173">
        <w:rPr>
          <w:rFonts w:hint="eastAsia"/>
          <w:color w:val="000000" w:themeColor="text1"/>
          <w:lang w:eastAsia="zh-CN"/>
        </w:rPr>
        <w:t>任务编号</w:t>
      </w:r>
      <w:r w:rsidR="00093173">
        <w:rPr>
          <w:color w:val="000000" w:themeColor="text1"/>
          <w:lang w:eastAsia="zh-CN"/>
        </w:rPr>
        <w:t>)</w:t>
      </w:r>
      <w:r>
        <w:rPr>
          <w:rFonts w:hint="eastAsia"/>
          <w:color w:val="000000" w:themeColor="text1"/>
          <w:lang w:eastAsia="zh-CN"/>
        </w:rPr>
        <w:t xml:space="preserve"> </w:t>
      </w:r>
      <w:r>
        <w:rPr>
          <w:rFonts w:hint="eastAsia"/>
          <w:color w:val="000000" w:themeColor="text1"/>
          <w:lang w:eastAsia="zh-CN"/>
        </w:rPr>
        <w:t>操作；</w:t>
      </w:r>
    </w:p>
    <w:p w14:paraId="24B2D0FC" w14:textId="3D322041" w:rsidR="004362CA" w:rsidRDefault="000B1D35" w:rsidP="004362CA">
      <w:pPr>
        <w:pStyle w:val="a0"/>
        <w:numPr>
          <w:ilvl w:val="0"/>
          <w:numId w:val="5"/>
        </w:numPr>
        <w:ind w:firstLineChars="0"/>
        <w:rPr>
          <w:color w:val="000000" w:themeColor="text1"/>
          <w:lang w:eastAsia="zh-CN"/>
        </w:rPr>
      </w:pPr>
      <w:r>
        <w:rPr>
          <w:rFonts w:hint="eastAsia"/>
          <w:lang w:eastAsia="zh-CN"/>
        </w:rPr>
        <w:t>定时任务</w:t>
      </w:r>
      <w:r w:rsidR="004362CA">
        <w:rPr>
          <w:rFonts w:hint="eastAsia"/>
          <w:color w:val="000000" w:themeColor="text1"/>
          <w:lang w:eastAsia="zh-CN"/>
        </w:rPr>
        <w:t>信息查看，用户可以查询</w:t>
      </w:r>
      <w:r w:rsidR="00093173">
        <w:rPr>
          <w:rFonts w:hint="eastAsia"/>
          <w:color w:val="000000" w:themeColor="text1"/>
          <w:lang w:eastAsia="zh-CN"/>
        </w:rPr>
        <w:t>定时任务</w:t>
      </w:r>
      <w:r w:rsidR="004362CA">
        <w:rPr>
          <w:rFonts w:hint="eastAsia"/>
          <w:color w:val="000000" w:themeColor="text1"/>
          <w:lang w:eastAsia="zh-CN"/>
        </w:rPr>
        <w:t>相关信息，如</w:t>
      </w:r>
      <w:r w:rsidR="00093173">
        <w:rPr>
          <w:rFonts w:hint="eastAsia"/>
          <w:color w:val="000000" w:themeColor="text1"/>
          <w:lang w:eastAsia="zh-CN"/>
        </w:rPr>
        <w:t>任务编号，任务内容，间隔</w:t>
      </w:r>
      <w:r w:rsidR="004362CA">
        <w:rPr>
          <w:rFonts w:hint="eastAsia"/>
          <w:color w:val="000000" w:themeColor="text1"/>
          <w:lang w:eastAsia="zh-CN"/>
        </w:rPr>
        <w:t>等；</w:t>
      </w:r>
    </w:p>
    <w:p w14:paraId="7B080DD6" w14:textId="77777777" w:rsidR="004362CA" w:rsidRDefault="004362CA" w:rsidP="004362CA">
      <w:pPr>
        <w:pStyle w:val="a0"/>
        <w:ind w:left="420" w:firstLineChars="0" w:firstLine="0"/>
        <w:rPr>
          <w:color w:val="000000" w:themeColor="text1"/>
          <w:lang w:eastAsia="zh-CN"/>
        </w:rPr>
      </w:pPr>
    </w:p>
    <w:p w14:paraId="7F07D714" w14:textId="77777777" w:rsidR="004362CA" w:rsidRDefault="004362CA" w:rsidP="004362CA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使用流程</w:t>
      </w:r>
    </w:p>
    <w:p w14:paraId="6AD322B5" w14:textId="62408D9C" w:rsidR="004362CA" w:rsidRDefault="00A12793" w:rsidP="004362CA">
      <w:pPr>
        <w:pStyle w:val="a0"/>
        <w:tabs>
          <w:tab w:val="left" w:pos="840"/>
        </w:tabs>
        <w:ind w:left="420" w:firstLineChars="0" w:firstLine="0"/>
        <w:rPr>
          <w:color w:val="0000FF"/>
          <w:lang w:eastAsia="zh-CN"/>
        </w:rPr>
      </w:pPr>
      <w:r>
        <w:rPr>
          <w:noProof/>
        </w:rPr>
        <w:drawing>
          <wp:inline distT="0" distB="0" distL="0" distR="0" wp14:anchorId="61858E7C" wp14:editId="1A10E45F">
            <wp:extent cx="5943600" cy="3077210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711D" w14:textId="77777777" w:rsidR="004362CA" w:rsidRDefault="004362CA" w:rsidP="004362CA">
      <w:pPr>
        <w:pStyle w:val="a0"/>
        <w:tabs>
          <w:tab w:val="left" w:pos="840"/>
        </w:tabs>
        <w:ind w:firstLineChars="0" w:firstLine="0"/>
        <w:rPr>
          <w:color w:val="0000FF"/>
          <w:lang w:eastAsia="zh-CN"/>
        </w:rPr>
      </w:pPr>
      <w:r>
        <w:rPr>
          <w:color w:val="0000FF"/>
          <w:lang w:eastAsia="zh-CN"/>
        </w:rPr>
        <w:tab/>
      </w:r>
    </w:p>
    <w:p w14:paraId="09EB4D04" w14:textId="77777777" w:rsidR="004362CA" w:rsidRDefault="004362CA" w:rsidP="004362CA">
      <w:pPr>
        <w:pStyle w:val="3"/>
        <w:rPr>
          <w:lang w:eastAsia="zh-CN"/>
        </w:rPr>
      </w:pPr>
      <w:r>
        <w:rPr>
          <w:rFonts w:hint="eastAsia"/>
          <w:lang w:eastAsia="zh-CN"/>
        </w:rPr>
        <w:t>配置参数和文件</w:t>
      </w:r>
    </w:p>
    <w:p w14:paraId="22F64003" w14:textId="77777777" w:rsidR="004362CA" w:rsidRDefault="004362CA" w:rsidP="004362CA">
      <w:pPr>
        <w:pStyle w:val="3"/>
        <w:rPr>
          <w:lang w:eastAsia="zh-CN"/>
        </w:rPr>
      </w:pPr>
      <w:r>
        <w:rPr>
          <w:rFonts w:hint="eastAsia"/>
          <w:lang w:eastAsia="zh-CN"/>
        </w:rPr>
        <w:t>数据相关性</w:t>
      </w:r>
    </w:p>
    <w:p w14:paraId="5C027759" w14:textId="77777777" w:rsidR="004362CA" w:rsidRDefault="004362CA" w:rsidP="004362CA">
      <w:pPr>
        <w:pStyle w:val="2"/>
        <w:rPr>
          <w:lang w:eastAsia="zh-CN"/>
        </w:rPr>
      </w:pPr>
      <w:r>
        <w:rPr>
          <w:rFonts w:hint="eastAsia"/>
          <w:lang w:eastAsia="zh-CN"/>
        </w:rPr>
        <w:t>接口信息</w:t>
      </w:r>
    </w:p>
    <w:p w14:paraId="65A97D60" w14:textId="77777777" w:rsidR="004362CA" w:rsidRDefault="004362CA" w:rsidP="004362CA">
      <w:pPr>
        <w:pStyle w:val="3"/>
        <w:rPr>
          <w:lang w:eastAsia="zh-CN"/>
        </w:rPr>
      </w:pPr>
      <w:r>
        <w:rPr>
          <w:rFonts w:hint="eastAsia"/>
          <w:lang w:eastAsia="zh-CN"/>
        </w:rPr>
        <w:t>函数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过程</w:t>
      </w:r>
    </w:p>
    <w:p w14:paraId="323BC93B" w14:textId="41350C60" w:rsidR="004362CA" w:rsidRDefault="004362CA" w:rsidP="004362CA">
      <w:pPr>
        <w:pStyle w:val="4"/>
        <w:rPr>
          <w:lang w:eastAsia="zh-CN"/>
        </w:rPr>
      </w:pPr>
      <w:r>
        <w:rPr>
          <w:rFonts w:hint="eastAsia"/>
          <w:lang w:eastAsia="zh-CN"/>
        </w:rPr>
        <w:t>新建</w:t>
      </w:r>
      <w:r w:rsidR="00A12793">
        <w:rPr>
          <w:rFonts w:hint="eastAsia"/>
          <w:lang w:eastAsia="zh-CN"/>
        </w:rPr>
        <w:t>定时任务</w:t>
      </w:r>
    </w:p>
    <w:p w14:paraId="3AA3B1DA" w14:textId="77777777" w:rsidR="004362CA" w:rsidRDefault="004362CA" w:rsidP="004362CA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tbl>
      <w:tblPr>
        <w:tblStyle w:val="ad"/>
        <w:tblW w:w="7731" w:type="dxa"/>
        <w:jc w:val="center"/>
        <w:tblLayout w:type="fixed"/>
        <w:tblLook w:val="04A0" w:firstRow="1" w:lastRow="0" w:firstColumn="1" w:lastColumn="0" w:noHBand="0" w:noVBand="1"/>
      </w:tblPr>
      <w:tblGrid>
        <w:gridCol w:w="2222"/>
        <w:gridCol w:w="3082"/>
        <w:gridCol w:w="1350"/>
        <w:gridCol w:w="1077"/>
      </w:tblGrid>
      <w:tr w:rsidR="004362CA" w14:paraId="5AC9B054" w14:textId="77777777" w:rsidTr="00610AB6">
        <w:trPr>
          <w:trHeight w:val="354"/>
          <w:jc w:val="center"/>
        </w:trPr>
        <w:tc>
          <w:tcPr>
            <w:tcW w:w="2222" w:type="dxa"/>
            <w:shd w:val="clear" w:color="auto" w:fill="365F91" w:themeFill="accent1" w:themeFillShade="BF"/>
          </w:tcPr>
          <w:p w14:paraId="34EAD4BC" w14:textId="77777777" w:rsidR="004362CA" w:rsidRDefault="004362CA" w:rsidP="00610AB6">
            <w:pPr>
              <w:pStyle w:val="a0"/>
              <w:ind w:firstLine="422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字典</w:t>
            </w:r>
          </w:p>
        </w:tc>
        <w:tc>
          <w:tcPr>
            <w:tcW w:w="3082" w:type="dxa"/>
            <w:shd w:val="clear" w:color="auto" w:fill="365F91" w:themeFill="accent1" w:themeFillShade="BF"/>
          </w:tcPr>
          <w:p w14:paraId="2FEFF049" w14:textId="77777777" w:rsidR="004362CA" w:rsidRDefault="004362CA" w:rsidP="00610AB6">
            <w:pPr>
              <w:pStyle w:val="a0"/>
              <w:ind w:firstLine="422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1350" w:type="dxa"/>
            <w:shd w:val="clear" w:color="auto" w:fill="365F91" w:themeFill="accent1" w:themeFillShade="BF"/>
          </w:tcPr>
          <w:p w14:paraId="22E1FF02" w14:textId="77777777" w:rsidR="004362CA" w:rsidRDefault="004362CA" w:rsidP="00610AB6">
            <w:pPr>
              <w:pStyle w:val="a0"/>
              <w:ind w:firstLine="422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父节点</w:t>
            </w:r>
          </w:p>
        </w:tc>
        <w:tc>
          <w:tcPr>
            <w:tcW w:w="1077" w:type="dxa"/>
            <w:shd w:val="clear" w:color="auto" w:fill="365F91" w:themeFill="accent1" w:themeFillShade="BF"/>
          </w:tcPr>
          <w:p w14:paraId="5300A513" w14:textId="77777777" w:rsidR="004362CA" w:rsidRDefault="004362CA" w:rsidP="00610AB6">
            <w:pPr>
              <w:pStyle w:val="a0"/>
              <w:ind w:firstLine="422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必填</w:t>
            </w:r>
          </w:p>
        </w:tc>
      </w:tr>
      <w:tr w:rsidR="004362CA" w14:paraId="0A87FC30" w14:textId="77777777" w:rsidTr="00610AB6">
        <w:trPr>
          <w:jc w:val="center"/>
        </w:trPr>
        <w:tc>
          <w:tcPr>
            <w:tcW w:w="2222" w:type="dxa"/>
          </w:tcPr>
          <w:p w14:paraId="067E6BF9" w14:textId="6AD61DDE" w:rsidR="004362CA" w:rsidRDefault="00A12793" w:rsidP="00610AB6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任务编号</w:t>
            </w:r>
          </w:p>
        </w:tc>
        <w:tc>
          <w:tcPr>
            <w:tcW w:w="3082" w:type="dxa"/>
          </w:tcPr>
          <w:p w14:paraId="3B00E0B0" w14:textId="4E45F259" w:rsidR="004362CA" w:rsidRDefault="00A12793" w:rsidP="00610AB6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任务表号，任务唯一标识符</w:t>
            </w:r>
          </w:p>
        </w:tc>
        <w:tc>
          <w:tcPr>
            <w:tcW w:w="1350" w:type="dxa"/>
          </w:tcPr>
          <w:p w14:paraId="2BB88061" w14:textId="77777777" w:rsidR="004362CA" w:rsidRDefault="004362CA" w:rsidP="00610AB6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</w:p>
        </w:tc>
        <w:tc>
          <w:tcPr>
            <w:tcW w:w="1077" w:type="dxa"/>
          </w:tcPr>
          <w:p w14:paraId="6021C4CE" w14:textId="77777777" w:rsidR="004362CA" w:rsidRDefault="004362CA" w:rsidP="00610AB6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4362CA" w14:paraId="444736CC" w14:textId="77777777" w:rsidTr="00610AB6">
        <w:trPr>
          <w:jc w:val="center"/>
        </w:trPr>
        <w:tc>
          <w:tcPr>
            <w:tcW w:w="2222" w:type="dxa"/>
          </w:tcPr>
          <w:p w14:paraId="1DE27FC0" w14:textId="6867B630" w:rsidR="004362CA" w:rsidRDefault="00A12793" w:rsidP="00610AB6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任务内容</w:t>
            </w:r>
          </w:p>
        </w:tc>
        <w:tc>
          <w:tcPr>
            <w:tcW w:w="3082" w:type="dxa"/>
          </w:tcPr>
          <w:p w14:paraId="154BB913" w14:textId="0CCC6BAC" w:rsidR="004362CA" w:rsidRDefault="00A12793" w:rsidP="00610AB6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定时任务的执行内容</w:t>
            </w:r>
          </w:p>
        </w:tc>
        <w:tc>
          <w:tcPr>
            <w:tcW w:w="1350" w:type="dxa"/>
          </w:tcPr>
          <w:p w14:paraId="1507DCF4" w14:textId="77777777" w:rsidR="004362CA" w:rsidRDefault="004362CA" w:rsidP="00610AB6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</w:p>
        </w:tc>
        <w:tc>
          <w:tcPr>
            <w:tcW w:w="1077" w:type="dxa"/>
          </w:tcPr>
          <w:p w14:paraId="69B44851" w14:textId="77777777" w:rsidR="004362CA" w:rsidRDefault="004362CA" w:rsidP="00610AB6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4362CA" w14:paraId="068EF6F6" w14:textId="77777777" w:rsidTr="00610AB6">
        <w:trPr>
          <w:jc w:val="center"/>
        </w:trPr>
        <w:tc>
          <w:tcPr>
            <w:tcW w:w="2222" w:type="dxa"/>
          </w:tcPr>
          <w:p w14:paraId="7B0E151C" w14:textId="1045F049" w:rsidR="004362CA" w:rsidRDefault="00A12793" w:rsidP="00610AB6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下次运行时间</w:t>
            </w:r>
          </w:p>
        </w:tc>
        <w:tc>
          <w:tcPr>
            <w:tcW w:w="3082" w:type="dxa"/>
          </w:tcPr>
          <w:p w14:paraId="664CCDAD" w14:textId="2AE041EA" w:rsidR="004362CA" w:rsidRDefault="00A12793" w:rsidP="00610AB6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定时任务下次的执行开始时间</w:t>
            </w:r>
          </w:p>
        </w:tc>
        <w:tc>
          <w:tcPr>
            <w:tcW w:w="1350" w:type="dxa"/>
          </w:tcPr>
          <w:p w14:paraId="2B7B6574" w14:textId="77777777" w:rsidR="004362CA" w:rsidRDefault="004362CA" w:rsidP="00610AB6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</w:p>
        </w:tc>
        <w:tc>
          <w:tcPr>
            <w:tcW w:w="1077" w:type="dxa"/>
          </w:tcPr>
          <w:p w14:paraId="37EFD36E" w14:textId="77777777" w:rsidR="004362CA" w:rsidRDefault="004362CA" w:rsidP="00610AB6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4362CA" w14:paraId="42902816" w14:textId="77777777" w:rsidTr="00610AB6">
        <w:trPr>
          <w:jc w:val="center"/>
        </w:trPr>
        <w:tc>
          <w:tcPr>
            <w:tcW w:w="2222" w:type="dxa"/>
          </w:tcPr>
          <w:p w14:paraId="35A4E03C" w14:textId="4D0BD36C" w:rsidR="004362CA" w:rsidRDefault="00A12793" w:rsidP="00610AB6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间隔</w:t>
            </w:r>
          </w:p>
        </w:tc>
        <w:tc>
          <w:tcPr>
            <w:tcW w:w="3082" w:type="dxa"/>
          </w:tcPr>
          <w:p w14:paraId="113B1F5D" w14:textId="135BF6C8" w:rsidR="004362CA" w:rsidRDefault="00A12793" w:rsidP="00610AB6">
            <w:pPr>
              <w:pStyle w:val="a0"/>
              <w:ind w:firstLineChars="0"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定时任务的执行时间间隔</w:t>
            </w:r>
          </w:p>
        </w:tc>
        <w:tc>
          <w:tcPr>
            <w:tcW w:w="1350" w:type="dxa"/>
          </w:tcPr>
          <w:p w14:paraId="242EE3CA" w14:textId="77777777" w:rsidR="004362CA" w:rsidRDefault="004362CA" w:rsidP="00610AB6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</w:p>
        </w:tc>
        <w:tc>
          <w:tcPr>
            <w:tcW w:w="1077" w:type="dxa"/>
          </w:tcPr>
          <w:p w14:paraId="35E58E48" w14:textId="77777777" w:rsidR="004362CA" w:rsidRDefault="004362CA" w:rsidP="00610AB6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</w:tbl>
    <w:p w14:paraId="3AD2338A" w14:textId="77777777" w:rsidR="004362CA" w:rsidRDefault="004362CA" w:rsidP="004362CA">
      <w:pPr>
        <w:rPr>
          <w:lang w:eastAsia="zh-CN"/>
        </w:rPr>
      </w:pPr>
    </w:p>
    <w:p w14:paraId="2D10023C" w14:textId="77777777" w:rsidR="004362CA" w:rsidRDefault="004362CA" w:rsidP="004362CA">
      <w:pPr>
        <w:rPr>
          <w:lang w:eastAsia="zh-CN"/>
        </w:rPr>
      </w:pPr>
    </w:p>
    <w:p w14:paraId="5A328E1D" w14:textId="77777777" w:rsidR="004362CA" w:rsidRDefault="004362CA" w:rsidP="004362CA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输出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85"/>
        <w:gridCol w:w="3337"/>
        <w:gridCol w:w="2385"/>
      </w:tblGrid>
      <w:tr w:rsidR="004362CA" w14:paraId="328E3F6E" w14:textId="77777777" w:rsidTr="00610AB6">
        <w:trPr>
          <w:trHeight w:val="354"/>
          <w:jc w:val="center"/>
        </w:trPr>
        <w:tc>
          <w:tcPr>
            <w:tcW w:w="2385" w:type="dxa"/>
            <w:shd w:val="clear" w:color="auto" w:fill="365F91" w:themeFill="accent1" w:themeFillShade="BF"/>
          </w:tcPr>
          <w:p w14:paraId="6082D1F7" w14:textId="77777777" w:rsidR="004362CA" w:rsidRDefault="004362CA" w:rsidP="00610AB6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参数</w:t>
            </w:r>
          </w:p>
        </w:tc>
        <w:tc>
          <w:tcPr>
            <w:tcW w:w="3337" w:type="dxa"/>
            <w:shd w:val="clear" w:color="auto" w:fill="365F91" w:themeFill="accent1" w:themeFillShade="BF"/>
          </w:tcPr>
          <w:p w14:paraId="15BDCBFF" w14:textId="77777777" w:rsidR="004362CA" w:rsidRDefault="004362CA" w:rsidP="00610AB6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2385" w:type="dxa"/>
            <w:shd w:val="clear" w:color="auto" w:fill="365F91" w:themeFill="accent1" w:themeFillShade="BF"/>
          </w:tcPr>
          <w:p w14:paraId="2D47B241" w14:textId="77777777" w:rsidR="004362CA" w:rsidRDefault="004362CA" w:rsidP="00610AB6">
            <w:pPr>
              <w:pStyle w:val="a0"/>
              <w:ind w:firstLine="422"/>
              <w:jc w:val="both"/>
              <w:rPr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是否非空</w:t>
            </w:r>
          </w:p>
        </w:tc>
      </w:tr>
      <w:tr w:rsidR="004362CA" w14:paraId="3856B370" w14:textId="77777777" w:rsidTr="00610AB6">
        <w:trPr>
          <w:jc w:val="center"/>
        </w:trPr>
        <w:tc>
          <w:tcPr>
            <w:tcW w:w="2385" w:type="dxa"/>
          </w:tcPr>
          <w:p w14:paraId="1624344F" w14:textId="77777777" w:rsidR="004362CA" w:rsidRDefault="004362CA" w:rsidP="00610AB6">
            <w:pPr>
              <w:pStyle w:val="a0"/>
              <w:ind w:firstLine="420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</w:p>
        </w:tc>
        <w:tc>
          <w:tcPr>
            <w:tcW w:w="3337" w:type="dxa"/>
          </w:tcPr>
          <w:p w14:paraId="05F769E8" w14:textId="77777777" w:rsidR="004362CA" w:rsidRDefault="004362CA" w:rsidP="00610AB6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Jdbc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>执行结果</w:t>
            </w:r>
          </w:p>
        </w:tc>
        <w:tc>
          <w:tcPr>
            <w:tcW w:w="2385" w:type="dxa"/>
          </w:tcPr>
          <w:p w14:paraId="7FA6AD63" w14:textId="77777777" w:rsidR="004362CA" w:rsidRDefault="004362CA" w:rsidP="00610AB6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是</w:t>
            </w:r>
          </w:p>
        </w:tc>
      </w:tr>
      <w:tr w:rsidR="004362CA" w14:paraId="7C495193" w14:textId="77777777" w:rsidTr="00610AB6">
        <w:trPr>
          <w:jc w:val="center"/>
        </w:trPr>
        <w:tc>
          <w:tcPr>
            <w:tcW w:w="2385" w:type="dxa"/>
          </w:tcPr>
          <w:p w14:paraId="712EAEEB" w14:textId="77777777" w:rsidR="004362CA" w:rsidRDefault="004362CA" w:rsidP="00610AB6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msg</w:t>
            </w:r>
          </w:p>
        </w:tc>
        <w:tc>
          <w:tcPr>
            <w:tcW w:w="3337" w:type="dxa"/>
          </w:tcPr>
          <w:p w14:paraId="26F96868" w14:textId="77777777" w:rsidR="004362CA" w:rsidRDefault="004362CA" w:rsidP="00610AB6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Jdbc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>执行结果，错误信息</w:t>
            </w:r>
          </w:p>
        </w:tc>
        <w:tc>
          <w:tcPr>
            <w:tcW w:w="2385" w:type="dxa"/>
          </w:tcPr>
          <w:p w14:paraId="49271B26" w14:textId="77777777" w:rsidR="004362CA" w:rsidRDefault="004362CA" w:rsidP="00610AB6">
            <w:pPr>
              <w:pStyle w:val="a0"/>
              <w:ind w:firstLine="42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否</w:t>
            </w:r>
          </w:p>
        </w:tc>
      </w:tr>
    </w:tbl>
    <w:p w14:paraId="23CB6D44" w14:textId="77777777" w:rsidR="004362CA" w:rsidRDefault="004362CA" w:rsidP="004362CA">
      <w:pPr>
        <w:pStyle w:val="a0"/>
        <w:ind w:firstLineChars="0" w:firstLine="0"/>
        <w:rPr>
          <w:color w:val="0000FF"/>
          <w:lang w:eastAsia="zh-CN"/>
        </w:rPr>
      </w:pPr>
    </w:p>
    <w:p w14:paraId="4E2B7CBB" w14:textId="77777777" w:rsidR="004362CA" w:rsidRDefault="004362CA" w:rsidP="004362CA">
      <w:pPr>
        <w:pStyle w:val="3"/>
        <w:rPr>
          <w:lang w:eastAsia="zh-CN"/>
        </w:rPr>
      </w:pPr>
      <w:r>
        <w:rPr>
          <w:rFonts w:hint="eastAsia"/>
          <w:lang w:eastAsia="zh-CN"/>
        </w:rPr>
        <w:t>外部接口</w:t>
      </w:r>
    </w:p>
    <w:p w14:paraId="755CE028" w14:textId="5137E1FA" w:rsidR="004362CA" w:rsidRDefault="004362CA" w:rsidP="004362CA">
      <w:pPr>
        <w:pStyle w:val="4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新建</w:t>
      </w:r>
      <w:r w:rsidR="00A12793">
        <w:rPr>
          <w:rFonts w:hint="eastAsia"/>
          <w:lang w:eastAsia="zh-CN"/>
        </w:rPr>
        <w:t>定时任务</w:t>
      </w:r>
    </w:p>
    <w:p w14:paraId="071050A7" w14:textId="77777777" w:rsidR="004362CA" w:rsidRDefault="004362CA" w:rsidP="004362CA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17F2BC5C" w14:textId="53728D6C" w:rsidR="004362CA" w:rsidRDefault="004362CA" w:rsidP="004362CA">
      <w:pPr>
        <w:ind w:firstLine="420"/>
        <w:rPr>
          <w:lang w:eastAsia="zh-CN"/>
        </w:rPr>
      </w:pPr>
      <w:r>
        <w:rPr>
          <w:rFonts w:hint="eastAsia"/>
          <w:lang w:eastAsia="zh-CN"/>
        </w:rPr>
        <w:t>用户填写</w:t>
      </w:r>
      <w:r w:rsidR="00A12793">
        <w:rPr>
          <w:rFonts w:hint="eastAsia"/>
          <w:lang w:eastAsia="zh-CN"/>
        </w:rPr>
        <w:t>定时任务</w:t>
      </w:r>
      <w:r>
        <w:rPr>
          <w:rFonts w:hint="eastAsia"/>
          <w:lang w:eastAsia="zh-CN"/>
        </w:rPr>
        <w:t>信息后，后台发起</w:t>
      </w:r>
      <w:r w:rsidR="00A12793">
        <w:rPr>
          <w:rFonts w:hint="eastAsia"/>
          <w:color w:val="000000" w:themeColor="text1"/>
          <w:lang w:eastAsia="zh-CN"/>
        </w:rPr>
        <w:t>select</w:t>
      </w:r>
      <w:r w:rsidR="00A12793">
        <w:rPr>
          <w:color w:val="000000" w:themeColor="text1"/>
          <w:lang w:eastAsia="zh-CN"/>
        </w:rPr>
        <w:t xml:space="preserve"> </w:t>
      </w:r>
      <w:proofErr w:type="spellStart"/>
      <w:r w:rsidR="00A12793" w:rsidRPr="00FA397E">
        <w:rPr>
          <w:color w:val="000000" w:themeColor="text1"/>
          <w:lang w:eastAsia="zh-CN"/>
        </w:rPr>
        <w:t>pkg_service.job_submi</w:t>
      </w:r>
      <w:r w:rsidR="00A12793">
        <w:rPr>
          <w:rFonts w:hint="eastAsia"/>
          <w:color w:val="000000" w:themeColor="text1"/>
          <w:lang w:eastAsia="zh-CN"/>
        </w:rPr>
        <w:t>t</w:t>
      </w:r>
      <w:proofErr w:type="spellEnd"/>
      <w:r w:rsidR="00A12793">
        <w:rPr>
          <w:color w:val="000000" w:themeColor="text1"/>
          <w:lang w:eastAsia="zh-CN"/>
        </w:rPr>
        <w:t>(xx)</w:t>
      </w:r>
      <w:r>
        <w:rPr>
          <w:rFonts w:hint="eastAsia"/>
          <w:lang w:eastAsia="zh-CN"/>
        </w:rPr>
        <w:t>操作；</w:t>
      </w:r>
    </w:p>
    <w:p w14:paraId="5630D6E8" w14:textId="77777777" w:rsidR="004362CA" w:rsidRDefault="004362CA" w:rsidP="004362CA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2AB1790B" w14:textId="77777777" w:rsidR="004362CA" w:rsidRDefault="004362CA" w:rsidP="004362CA">
      <w:pPr>
        <w:pStyle w:val="a0"/>
        <w:ind w:firstLine="42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请求结果；</w:t>
      </w:r>
    </w:p>
    <w:p w14:paraId="757D7103" w14:textId="77777777" w:rsidR="004362CA" w:rsidRDefault="004362CA" w:rsidP="004362CA">
      <w:pPr>
        <w:pStyle w:val="a0"/>
        <w:ind w:firstLineChars="0" w:firstLine="0"/>
        <w:rPr>
          <w:color w:val="0000FF"/>
          <w:lang w:eastAsia="zh-CN"/>
        </w:rPr>
      </w:pPr>
    </w:p>
    <w:p w14:paraId="68656E02" w14:textId="264FB256" w:rsidR="004362CA" w:rsidRDefault="004362CA" w:rsidP="004362CA">
      <w:pPr>
        <w:pStyle w:val="4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 w:rsidR="00A12793">
        <w:rPr>
          <w:rFonts w:hint="eastAsia"/>
          <w:lang w:eastAsia="zh-CN"/>
        </w:rPr>
        <w:t>停止</w:t>
      </w:r>
      <w:r w:rsidR="00A12793">
        <w:rPr>
          <w:rFonts w:hint="eastAsia"/>
          <w:lang w:eastAsia="zh-CN"/>
        </w:rPr>
        <w:t>/</w:t>
      </w:r>
      <w:r w:rsidR="00A12793">
        <w:rPr>
          <w:rFonts w:hint="eastAsia"/>
          <w:lang w:eastAsia="zh-CN"/>
        </w:rPr>
        <w:t>启用定时任务</w:t>
      </w:r>
    </w:p>
    <w:p w14:paraId="163A2E8D" w14:textId="77777777" w:rsidR="004362CA" w:rsidRDefault="004362CA" w:rsidP="004362CA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5118994F" w14:textId="791E7B97" w:rsidR="004362CA" w:rsidRDefault="004362CA" w:rsidP="004362CA">
      <w:pPr>
        <w:ind w:firstLine="420"/>
        <w:rPr>
          <w:lang w:eastAsia="zh-CN"/>
        </w:rPr>
      </w:pPr>
      <w:r>
        <w:rPr>
          <w:rFonts w:hint="eastAsia"/>
          <w:lang w:eastAsia="zh-CN"/>
        </w:rPr>
        <w:t>用户填写</w:t>
      </w:r>
      <w:r w:rsidR="00A12793">
        <w:rPr>
          <w:rFonts w:hint="eastAsia"/>
          <w:lang w:eastAsia="zh-CN"/>
        </w:rPr>
        <w:t>定时任务</w:t>
      </w:r>
      <w:r>
        <w:rPr>
          <w:rFonts w:hint="eastAsia"/>
          <w:lang w:eastAsia="zh-CN"/>
        </w:rPr>
        <w:t>信息后，后台发起</w:t>
      </w:r>
      <w:r w:rsidR="00A12793">
        <w:rPr>
          <w:rFonts w:hint="eastAsia"/>
          <w:color w:val="000000" w:themeColor="text1"/>
          <w:lang w:eastAsia="zh-CN"/>
        </w:rPr>
        <w:t>select</w:t>
      </w:r>
      <w:r w:rsidR="00A12793">
        <w:rPr>
          <w:color w:val="000000" w:themeColor="text1"/>
          <w:lang w:eastAsia="zh-CN"/>
        </w:rPr>
        <w:t xml:space="preserve"> </w:t>
      </w:r>
      <w:proofErr w:type="spellStart"/>
      <w:r w:rsidR="00A12793" w:rsidRPr="00FA397E">
        <w:rPr>
          <w:color w:val="000000" w:themeColor="text1"/>
          <w:lang w:eastAsia="zh-CN"/>
        </w:rPr>
        <w:t>pkg_service.</w:t>
      </w:r>
      <w:r w:rsidR="00A12793">
        <w:rPr>
          <w:rFonts w:hint="eastAsia"/>
          <w:color w:val="000000" w:themeColor="text1"/>
          <w:lang w:eastAsia="zh-CN"/>
        </w:rPr>
        <w:t>job</w:t>
      </w:r>
      <w:r w:rsidR="00A12793">
        <w:rPr>
          <w:color w:val="000000" w:themeColor="text1"/>
          <w:lang w:eastAsia="zh-CN"/>
        </w:rPr>
        <w:t>_finish</w:t>
      </w:r>
      <w:proofErr w:type="spellEnd"/>
      <w:r w:rsidR="00A12793">
        <w:rPr>
          <w:color w:val="000000" w:themeColor="text1"/>
          <w:lang w:eastAsia="zh-CN"/>
        </w:rPr>
        <w:t>(</w:t>
      </w:r>
      <w:r w:rsidR="00A12793">
        <w:rPr>
          <w:rFonts w:hint="eastAsia"/>
          <w:color w:val="000000" w:themeColor="text1"/>
          <w:lang w:eastAsia="zh-CN"/>
        </w:rPr>
        <w:t>任务编号</w:t>
      </w:r>
      <w:r w:rsidR="00A12793">
        <w:rPr>
          <w:rFonts w:hint="eastAsia"/>
          <w:color w:val="000000" w:themeColor="text1"/>
          <w:lang w:eastAsia="zh-CN"/>
        </w:rPr>
        <w:t>,true</w:t>
      </w:r>
      <w:r w:rsidR="00A12793">
        <w:rPr>
          <w:rFonts w:hint="eastAsia"/>
          <w:color w:val="000000" w:themeColor="text1"/>
          <w:lang w:eastAsia="zh-CN"/>
        </w:rPr>
        <w:t>/false</w:t>
      </w:r>
      <w:r w:rsidR="00A12793">
        <w:rPr>
          <w:color w:val="000000" w:themeColor="text1"/>
          <w:lang w:eastAsia="zh-CN"/>
        </w:rPr>
        <w:t>)</w:t>
      </w:r>
      <w:r w:rsidR="00A12793">
        <w:rPr>
          <w:rFonts w:hint="eastAsia"/>
          <w:color w:val="000000" w:themeColor="text1"/>
          <w:lang w:eastAsia="zh-CN"/>
        </w:rPr>
        <w:t>操作</w:t>
      </w:r>
      <w:r>
        <w:rPr>
          <w:rFonts w:hint="eastAsia"/>
          <w:lang w:eastAsia="zh-CN"/>
        </w:rPr>
        <w:t>；</w:t>
      </w:r>
    </w:p>
    <w:p w14:paraId="37BE4D7B" w14:textId="77777777" w:rsidR="004362CA" w:rsidRDefault="004362CA" w:rsidP="004362CA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1AAF4319" w14:textId="77777777" w:rsidR="004362CA" w:rsidRDefault="004362CA" w:rsidP="004362CA">
      <w:pPr>
        <w:pStyle w:val="a0"/>
        <w:ind w:firstLine="42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请求结果；</w:t>
      </w:r>
    </w:p>
    <w:p w14:paraId="50ADE0A3" w14:textId="77777777" w:rsidR="004362CA" w:rsidRDefault="004362CA" w:rsidP="004362CA">
      <w:pPr>
        <w:pStyle w:val="a0"/>
        <w:ind w:firstLineChars="0" w:firstLine="0"/>
        <w:rPr>
          <w:color w:val="0000FF"/>
          <w:lang w:eastAsia="zh-CN"/>
        </w:rPr>
      </w:pPr>
    </w:p>
    <w:p w14:paraId="398F9CCA" w14:textId="7E74624C" w:rsidR="004362CA" w:rsidRDefault="004362CA" w:rsidP="004362CA">
      <w:pPr>
        <w:pStyle w:val="4"/>
        <w:rPr>
          <w:lang w:eastAsia="zh-CN"/>
        </w:rPr>
      </w:pP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删除</w:t>
      </w:r>
      <w:r w:rsidR="00A12793">
        <w:rPr>
          <w:rFonts w:hint="eastAsia"/>
          <w:lang w:eastAsia="zh-CN"/>
        </w:rPr>
        <w:t>定时任务</w:t>
      </w:r>
    </w:p>
    <w:p w14:paraId="557EC779" w14:textId="77777777" w:rsidR="004362CA" w:rsidRDefault="004362CA" w:rsidP="004362CA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14:paraId="7BB761D8" w14:textId="16077EAA" w:rsidR="004362CA" w:rsidRDefault="004362CA" w:rsidP="004362CA">
      <w:pPr>
        <w:ind w:firstLine="420"/>
        <w:rPr>
          <w:lang w:eastAsia="zh-CN"/>
        </w:rPr>
      </w:pPr>
      <w:r>
        <w:rPr>
          <w:rFonts w:hint="eastAsia"/>
          <w:lang w:eastAsia="zh-CN"/>
        </w:rPr>
        <w:t>用户</w:t>
      </w:r>
      <w:r w:rsidR="00A12793">
        <w:rPr>
          <w:rFonts w:hint="eastAsia"/>
          <w:lang w:eastAsia="zh-CN"/>
        </w:rPr>
        <w:t>选中指定的定时任务</w:t>
      </w:r>
      <w:r>
        <w:rPr>
          <w:rFonts w:hint="eastAsia"/>
          <w:lang w:eastAsia="zh-CN"/>
        </w:rPr>
        <w:t>，</w:t>
      </w:r>
      <w:r w:rsidR="00A12793">
        <w:rPr>
          <w:rFonts w:hint="eastAsia"/>
          <w:lang w:eastAsia="zh-CN"/>
        </w:rPr>
        <w:t>点击删除，</w:t>
      </w: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执行</w:t>
      </w:r>
      <w:r w:rsidR="00A12793">
        <w:rPr>
          <w:rFonts w:hint="eastAsia"/>
          <w:color w:val="000000" w:themeColor="text1"/>
          <w:lang w:eastAsia="zh-CN"/>
        </w:rPr>
        <w:t>select</w:t>
      </w:r>
      <w:r w:rsidR="00A12793">
        <w:rPr>
          <w:color w:val="000000" w:themeColor="text1"/>
          <w:lang w:eastAsia="zh-CN"/>
        </w:rPr>
        <w:t xml:space="preserve"> </w:t>
      </w:r>
      <w:proofErr w:type="spellStart"/>
      <w:r w:rsidR="00A12793" w:rsidRPr="00FA397E">
        <w:rPr>
          <w:color w:val="000000" w:themeColor="text1"/>
          <w:lang w:eastAsia="zh-CN"/>
        </w:rPr>
        <w:t>pkg_service.</w:t>
      </w:r>
      <w:r w:rsidR="00A12793">
        <w:rPr>
          <w:rFonts w:hint="eastAsia"/>
          <w:color w:val="000000" w:themeColor="text1"/>
          <w:lang w:eastAsia="zh-CN"/>
        </w:rPr>
        <w:t>job_</w:t>
      </w:r>
      <w:r w:rsidR="00A12793">
        <w:rPr>
          <w:color w:val="000000" w:themeColor="text1"/>
          <w:lang w:eastAsia="zh-CN"/>
        </w:rPr>
        <w:t>cancel</w:t>
      </w:r>
      <w:proofErr w:type="spellEnd"/>
      <w:r w:rsidR="00A12793">
        <w:rPr>
          <w:color w:val="000000" w:themeColor="text1"/>
          <w:lang w:eastAsia="zh-CN"/>
        </w:rPr>
        <w:t>(</w:t>
      </w:r>
      <w:r w:rsidR="00A12793">
        <w:rPr>
          <w:rFonts w:hint="eastAsia"/>
          <w:color w:val="000000" w:themeColor="text1"/>
          <w:lang w:eastAsia="zh-CN"/>
        </w:rPr>
        <w:t>任务编号</w:t>
      </w:r>
      <w:r w:rsidR="00A12793">
        <w:rPr>
          <w:color w:val="000000" w:themeColor="text1"/>
          <w:lang w:eastAsia="zh-CN"/>
        </w:rPr>
        <w:t>)</w:t>
      </w:r>
    </w:p>
    <w:p w14:paraId="45318318" w14:textId="77777777" w:rsidR="004362CA" w:rsidRDefault="004362CA" w:rsidP="004362CA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输出</w:t>
      </w:r>
    </w:p>
    <w:p w14:paraId="177F11A7" w14:textId="77777777" w:rsidR="004362CA" w:rsidRDefault="004362CA" w:rsidP="004362CA">
      <w:pPr>
        <w:pStyle w:val="a0"/>
        <w:ind w:firstLine="420"/>
        <w:rPr>
          <w:color w:val="0000FF"/>
          <w:lang w:eastAsia="zh-CN"/>
        </w:rPr>
      </w:pPr>
      <w:r>
        <w:rPr>
          <w:rFonts w:hint="eastAsia"/>
          <w:color w:val="000000" w:themeColor="text1"/>
          <w:lang w:eastAsia="zh-CN"/>
        </w:rPr>
        <w:t>返回</w:t>
      </w:r>
      <w:proofErr w:type="spellStart"/>
      <w:r>
        <w:rPr>
          <w:rFonts w:hint="eastAsia"/>
          <w:color w:val="000000" w:themeColor="text1"/>
          <w:lang w:eastAsia="zh-CN"/>
        </w:rPr>
        <w:t>jdbc</w:t>
      </w:r>
      <w:proofErr w:type="spellEnd"/>
      <w:r>
        <w:rPr>
          <w:rFonts w:hint="eastAsia"/>
          <w:color w:val="000000" w:themeColor="text1"/>
          <w:lang w:eastAsia="zh-CN"/>
        </w:rPr>
        <w:t>请求结果；</w:t>
      </w:r>
    </w:p>
    <w:p w14:paraId="00D4F6A8" w14:textId="77777777" w:rsidR="004362CA" w:rsidRDefault="004362CA" w:rsidP="004362CA">
      <w:pPr>
        <w:pStyle w:val="a0"/>
        <w:ind w:firstLineChars="0" w:firstLine="0"/>
        <w:rPr>
          <w:color w:val="0000FF"/>
          <w:lang w:eastAsia="zh-CN"/>
        </w:rPr>
      </w:pPr>
    </w:p>
    <w:p w14:paraId="05074D59" w14:textId="77777777" w:rsidR="004362CA" w:rsidRDefault="004362CA" w:rsidP="004362CA">
      <w:pPr>
        <w:pStyle w:val="2"/>
        <w:rPr>
          <w:lang w:eastAsia="zh-CN"/>
        </w:rPr>
      </w:pPr>
      <w:r>
        <w:rPr>
          <w:rFonts w:hint="eastAsia"/>
          <w:lang w:eastAsia="zh-CN"/>
        </w:rPr>
        <w:t>正反向行为</w:t>
      </w:r>
    </w:p>
    <w:p w14:paraId="042EF94C" w14:textId="77777777" w:rsidR="004362CA" w:rsidRDefault="004362CA" w:rsidP="004362CA">
      <w:pPr>
        <w:pStyle w:val="3"/>
        <w:rPr>
          <w:lang w:eastAsia="zh-CN"/>
        </w:rPr>
      </w:pPr>
      <w:r>
        <w:rPr>
          <w:rFonts w:hint="eastAsia"/>
          <w:lang w:eastAsia="zh-CN"/>
        </w:rPr>
        <w:t>生效说明</w:t>
      </w:r>
    </w:p>
    <w:p w14:paraId="191E8CCC" w14:textId="05B0077A" w:rsidR="004362CA" w:rsidRDefault="004362CA" w:rsidP="004362CA">
      <w:pPr>
        <w:pStyle w:val="a0"/>
        <w:ind w:firstLine="420"/>
        <w:rPr>
          <w:lang w:eastAsia="zh-CN"/>
        </w:rPr>
      </w:pPr>
      <w:r>
        <w:rPr>
          <w:rFonts w:hint="eastAsia"/>
          <w:lang w:eastAsia="zh-CN"/>
        </w:rPr>
        <w:t>用户创建完成</w:t>
      </w:r>
      <w:r w:rsidR="00A12793">
        <w:rPr>
          <w:rFonts w:hint="eastAsia"/>
          <w:lang w:eastAsia="zh-CN"/>
        </w:rPr>
        <w:t>定时任务</w:t>
      </w:r>
      <w:r>
        <w:rPr>
          <w:rFonts w:hint="eastAsia"/>
          <w:lang w:eastAsia="zh-CN"/>
        </w:rPr>
        <w:t>后，在对象浏览器树处展示创建成功的</w:t>
      </w:r>
      <w:r w:rsidR="00A12793">
        <w:rPr>
          <w:rFonts w:hint="eastAsia"/>
          <w:lang w:eastAsia="zh-CN"/>
        </w:rPr>
        <w:t>定时任务</w:t>
      </w:r>
      <w:r>
        <w:rPr>
          <w:rFonts w:hint="eastAsia"/>
          <w:lang w:eastAsia="zh-CN"/>
        </w:rPr>
        <w:t>；</w:t>
      </w:r>
    </w:p>
    <w:p w14:paraId="440C1A72" w14:textId="223B39E9" w:rsidR="004362CA" w:rsidRDefault="004362CA" w:rsidP="004362CA">
      <w:pPr>
        <w:pStyle w:val="a0"/>
        <w:ind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用户删除</w:t>
      </w:r>
      <w:r w:rsidR="00A12793">
        <w:rPr>
          <w:rFonts w:hint="eastAsia"/>
          <w:lang w:eastAsia="zh-CN"/>
        </w:rPr>
        <w:t>定时任务</w:t>
      </w:r>
      <w:r>
        <w:rPr>
          <w:rFonts w:hint="eastAsia"/>
          <w:lang w:eastAsia="zh-CN"/>
        </w:rPr>
        <w:t>后，对象浏览器自动刷新删除</w:t>
      </w:r>
      <w:r w:rsidR="00A12793">
        <w:rPr>
          <w:rFonts w:hint="eastAsia"/>
          <w:lang w:eastAsia="zh-CN"/>
        </w:rPr>
        <w:t>的定时任务</w:t>
      </w:r>
      <w:r>
        <w:rPr>
          <w:rFonts w:hint="eastAsia"/>
          <w:lang w:eastAsia="zh-CN"/>
        </w:rPr>
        <w:t>对象；</w:t>
      </w:r>
    </w:p>
    <w:p w14:paraId="1F5F4F7F" w14:textId="77777777" w:rsidR="004362CA" w:rsidRDefault="004362CA" w:rsidP="004362CA">
      <w:pPr>
        <w:pStyle w:val="3"/>
        <w:rPr>
          <w:lang w:eastAsia="zh-CN"/>
        </w:rPr>
      </w:pPr>
      <w:r>
        <w:rPr>
          <w:rFonts w:hint="eastAsia"/>
          <w:lang w:eastAsia="zh-CN"/>
        </w:rPr>
        <w:t>提示信息</w:t>
      </w:r>
    </w:p>
    <w:p w14:paraId="26798AF0" w14:textId="00505F46" w:rsidR="004362CA" w:rsidRDefault="004362CA" w:rsidP="004362CA">
      <w:pPr>
        <w:pStyle w:val="a0"/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/</w:t>
      </w:r>
      <w:r w:rsidR="00A12793">
        <w:rPr>
          <w:rFonts w:hint="eastAsia"/>
          <w:lang w:eastAsia="zh-CN"/>
        </w:rPr>
        <w:t>停止</w:t>
      </w:r>
      <w:r>
        <w:rPr>
          <w:rFonts w:hint="eastAsia"/>
          <w:lang w:eastAsia="zh-CN"/>
        </w:rPr>
        <w:t>/</w:t>
      </w:r>
      <w:r w:rsidR="00A12793">
        <w:rPr>
          <w:rFonts w:hint="eastAsia"/>
          <w:lang w:eastAsia="zh-CN"/>
        </w:rPr>
        <w:t>移动</w:t>
      </w:r>
      <w:r w:rsidR="00A12793">
        <w:rPr>
          <w:rFonts w:hint="eastAsia"/>
          <w:lang w:eastAsia="zh-CN"/>
        </w:rPr>
        <w:t>/</w:t>
      </w:r>
      <w:r w:rsidR="00A12793">
        <w:rPr>
          <w:rFonts w:hint="eastAsia"/>
          <w:lang w:eastAsia="zh-CN"/>
        </w:rPr>
        <w:t>执行</w:t>
      </w:r>
      <w:r w:rsidR="00A12793">
        <w:rPr>
          <w:lang w:eastAsia="zh-CN"/>
        </w:rPr>
        <w:t>/</w:t>
      </w:r>
      <w:r>
        <w:rPr>
          <w:rFonts w:hint="eastAsia"/>
          <w:lang w:eastAsia="zh-CN"/>
        </w:rPr>
        <w:t>删除</w:t>
      </w:r>
      <w:r w:rsidR="00A12793">
        <w:rPr>
          <w:rFonts w:hint="eastAsia"/>
          <w:lang w:eastAsia="zh-CN"/>
        </w:rPr>
        <w:t>定时任务</w:t>
      </w:r>
      <w:r>
        <w:rPr>
          <w:rFonts w:hint="eastAsia"/>
          <w:lang w:eastAsia="zh-CN"/>
        </w:rPr>
        <w:t>对象，如失败，则提示失败的</w:t>
      </w:r>
      <w:proofErr w:type="spellStart"/>
      <w:r>
        <w:rPr>
          <w:rFonts w:hint="eastAsia"/>
          <w:lang w:eastAsia="zh-CN"/>
        </w:rPr>
        <w:t>jdbc</w:t>
      </w:r>
      <w:proofErr w:type="spellEnd"/>
      <w:r>
        <w:rPr>
          <w:rFonts w:hint="eastAsia"/>
          <w:lang w:eastAsia="zh-CN"/>
        </w:rPr>
        <w:t>返回信息；</w:t>
      </w:r>
    </w:p>
    <w:p w14:paraId="1FD3DDD3" w14:textId="77777777" w:rsidR="004362CA" w:rsidRDefault="004362CA" w:rsidP="004362CA">
      <w:pPr>
        <w:pStyle w:val="a0"/>
        <w:ind w:firstLineChars="0" w:firstLine="0"/>
        <w:rPr>
          <w:lang w:eastAsia="zh-CN"/>
        </w:rPr>
      </w:pPr>
    </w:p>
    <w:p w14:paraId="1DF1A9D1" w14:textId="77777777" w:rsidR="004362CA" w:rsidRDefault="004362CA" w:rsidP="004362CA">
      <w:pPr>
        <w:pStyle w:val="2"/>
        <w:rPr>
          <w:lang w:eastAsia="zh-CN"/>
        </w:rPr>
      </w:pPr>
      <w:r>
        <w:rPr>
          <w:rFonts w:hint="eastAsia"/>
          <w:lang w:eastAsia="zh-CN"/>
        </w:rPr>
        <w:t>安全性</w:t>
      </w:r>
    </w:p>
    <w:p w14:paraId="5B0C7950" w14:textId="77777777" w:rsidR="004362CA" w:rsidRDefault="004362CA" w:rsidP="004362CA">
      <w:pPr>
        <w:pStyle w:val="a0"/>
        <w:ind w:firstLine="420"/>
        <w:rPr>
          <w:lang w:eastAsia="zh-CN"/>
        </w:rPr>
      </w:pPr>
    </w:p>
    <w:p w14:paraId="0896C95C" w14:textId="77777777" w:rsidR="004362CA" w:rsidRDefault="004362CA" w:rsidP="004362CA">
      <w:pPr>
        <w:pStyle w:val="2"/>
        <w:rPr>
          <w:lang w:eastAsia="zh-CN"/>
        </w:rPr>
      </w:pPr>
      <w:r>
        <w:rPr>
          <w:rFonts w:hint="eastAsia"/>
          <w:lang w:eastAsia="zh-CN"/>
        </w:rPr>
        <w:t>影响范围</w:t>
      </w:r>
    </w:p>
    <w:p w14:paraId="1BB772FD" w14:textId="77777777" w:rsidR="004362CA" w:rsidRDefault="004362CA" w:rsidP="004362CA">
      <w:pPr>
        <w:pStyle w:val="2"/>
        <w:rPr>
          <w:lang w:eastAsia="zh-CN"/>
        </w:rPr>
      </w:pPr>
      <w:r>
        <w:rPr>
          <w:rFonts w:hint="eastAsia"/>
          <w:lang w:eastAsia="zh-CN"/>
        </w:rPr>
        <w:t>指标相关</w:t>
      </w:r>
    </w:p>
    <w:p w14:paraId="67C31FF6" w14:textId="77777777" w:rsidR="004362CA" w:rsidRDefault="004362CA" w:rsidP="004362CA">
      <w:pPr>
        <w:pStyle w:val="3"/>
        <w:rPr>
          <w:lang w:eastAsia="zh-CN"/>
        </w:rPr>
      </w:pPr>
      <w:r>
        <w:rPr>
          <w:rFonts w:hint="eastAsia"/>
          <w:lang w:eastAsia="zh-CN"/>
        </w:rPr>
        <w:t>关键资源指标</w:t>
      </w:r>
    </w:p>
    <w:p w14:paraId="43AE0838" w14:textId="77777777" w:rsidR="004362CA" w:rsidRDefault="004362CA" w:rsidP="004362CA">
      <w:pPr>
        <w:pStyle w:val="3"/>
        <w:rPr>
          <w:lang w:eastAsia="zh-CN"/>
        </w:rPr>
      </w:pPr>
      <w:r>
        <w:rPr>
          <w:rFonts w:hint="eastAsia"/>
          <w:lang w:eastAsia="zh-CN"/>
        </w:rPr>
        <w:t>系统性指标</w:t>
      </w:r>
    </w:p>
    <w:p w14:paraId="067E1CBF" w14:textId="77777777" w:rsidR="004362CA" w:rsidRDefault="004362CA" w:rsidP="004362CA">
      <w:pPr>
        <w:pStyle w:val="3"/>
        <w:rPr>
          <w:lang w:eastAsia="zh-CN"/>
        </w:rPr>
      </w:pPr>
      <w:r>
        <w:rPr>
          <w:rFonts w:hint="eastAsia"/>
          <w:lang w:eastAsia="zh-CN"/>
        </w:rPr>
        <w:t>性能指标</w:t>
      </w:r>
    </w:p>
    <w:p w14:paraId="2F217B0B" w14:textId="77777777" w:rsidR="004362CA" w:rsidRDefault="004362CA" w:rsidP="004362CA">
      <w:pPr>
        <w:pStyle w:val="2"/>
        <w:rPr>
          <w:lang w:eastAsia="zh-CN"/>
        </w:rPr>
      </w:pPr>
      <w:r>
        <w:rPr>
          <w:rFonts w:hint="eastAsia"/>
          <w:lang w:eastAsia="zh-CN"/>
        </w:rPr>
        <w:t>其他说明</w:t>
      </w:r>
    </w:p>
    <w:p w14:paraId="327A1C8E" w14:textId="77777777" w:rsidR="004362CA" w:rsidRDefault="004362CA" w:rsidP="004362CA">
      <w:pPr>
        <w:pStyle w:val="a0"/>
        <w:ind w:firstLineChars="0" w:firstLine="0"/>
        <w:rPr>
          <w:lang w:eastAsia="zh-CN"/>
        </w:rPr>
      </w:pPr>
    </w:p>
    <w:p w14:paraId="4EC985E1" w14:textId="77777777" w:rsidR="004362CA" w:rsidRPr="004362CA" w:rsidRDefault="004362CA">
      <w:pPr>
        <w:pStyle w:val="a0"/>
        <w:ind w:firstLineChars="0" w:firstLine="0"/>
        <w:rPr>
          <w:rFonts w:hint="eastAsia"/>
          <w:color w:val="FF0000"/>
          <w:lang w:eastAsia="zh-CN"/>
        </w:rPr>
      </w:pPr>
    </w:p>
    <w:sectPr w:rsidR="004362CA" w:rsidRPr="004362CA">
      <w:headerReference w:type="default" r:id="rId46"/>
      <w:footerReference w:type="default" r:id="rId47"/>
      <w:headerReference w:type="first" r:id="rId48"/>
      <w:footerReference w:type="first" r:id="rId49"/>
      <w:pgSz w:w="12240" w:h="15840"/>
      <w:pgMar w:top="1440" w:right="1440" w:bottom="1440" w:left="1440" w:header="720" w:footer="34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DC7B5" w14:textId="77777777" w:rsidR="00AC25B5" w:rsidRDefault="00AC25B5">
      <w:pPr>
        <w:spacing w:line="240" w:lineRule="auto"/>
      </w:pPr>
      <w:r>
        <w:separator/>
      </w:r>
    </w:p>
  </w:endnote>
  <w:endnote w:type="continuationSeparator" w:id="0">
    <w:p w14:paraId="12EE372B" w14:textId="77777777" w:rsidR="00AC25B5" w:rsidRDefault="00AC2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panose1 w:val="020B0604020202020204"/>
    <w:charset w:val="00"/>
    <w:family w:val="swiss"/>
    <w:pitch w:val="default"/>
    <w:sig w:usb0="00000000" w:usb1="00000000" w:usb2="00000000" w:usb3="00000000" w:csb0="2000019F" w:csb1="4F01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BE8" w14:textId="77777777" w:rsidR="00EE754E" w:rsidRDefault="00000000">
    <w:pPr>
      <w:pStyle w:val="a8"/>
      <w:framePr w:wrap="around" w:vAnchor="text" w:hAnchor="margin" w:xAlign="right" w:y="1"/>
      <w:rPr>
        <w:rStyle w:val="af"/>
      </w:rPr>
    </w:pPr>
    <w:r>
      <w:fldChar w:fldCharType="begin"/>
    </w:r>
    <w:r>
      <w:rPr>
        <w:rStyle w:val="af"/>
      </w:rPr>
      <w:instrText xml:space="preserve">PAGE  </w:instrText>
    </w:r>
    <w:r>
      <w:fldChar w:fldCharType="end"/>
    </w:r>
  </w:p>
  <w:p w14:paraId="011E8451" w14:textId="77777777" w:rsidR="00EE754E" w:rsidRDefault="00EE754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467"/>
      <w:gridCol w:w="2857"/>
    </w:tblGrid>
    <w:tr w:rsidR="00EE754E" w14:paraId="741EA8C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11FE46" w14:textId="77777777" w:rsidR="00EE754E" w:rsidRDefault="00000000">
          <w:pPr>
            <w:ind w:right="360"/>
            <w:rPr>
              <w:rFonts w:ascii="Arial" w:hAnsi="Arial" w:cs="Arial"/>
              <w:lang w:eastAsia="zh-CN"/>
            </w:rPr>
          </w:pPr>
          <w:r>
            <w:rPr>
              <w:rFonts w:ascii="Arial" w:eastAsia="黑体" w:hAnsi="Arial" w:cs="Arial" w:hint="eastAsia"/>
              <w:lang w:eastAsia="zh-CN"/>
            </w:rPr>
            <w:t>Confidential</w:t>
          </w:r>
        </w:p>
      </w:tc>
      <w:tc>
        <w:tcPr>
          <w:tcW w:w="3467" w:type="dxa"/>
          <w:tcBorders>
            <w:top w:val="nil"/>
            <w:left w:val="nil"/>
            <w:bottom w:val="nil"/>
            <w:right w:val="nil"/>
          </w:tcBorders>
        </w:tcPr>
        <w:p w14:paraId="05548E5D" w14:textId="77777777" w:rsidR="00EE754E" w:rsidRDefault="00EE754E">
          <w:pPr>
            <w:jc w:val="center"/>
            <w:rPr>
              <w:lang w:eastAsia="zh-CN"/>
            </w:rPr>
          </w:pPr>
        </w:p>
      </w:tc>
      <w:tc>
        <w:tcPr>
          <w:tcW w:w="2857" w:type="dxa"/>
          <w:tcBorders>
            <w:top w:val="nil"/>
            <w:left w:val="nil"/>
            <w:bottom w:val="nil"/>
            <w:right w:val="nil"/>
          </w:tcBorders>
        </w:tcPr>
        <w:p w14:paraId="17E62B7A" w14:textId="77777777" w:rsidR="00EE754E" w:rsidRDefault="00000000">
          <w:pPr>
            <w:jc w:val="right"/>
            <w:rPr>
              <w:lang w:eastAsia="zh-CN"/>
            </w:rPr>
          </w:pPr>
          <w:r>
            <w:fldChar w:fldCharType="begin"/>
          </w:r>
          <w:r>
            <w:rPr>
              <w:lang w:eastAsia="zh-CN"/>
            </w:rPr>
            <w:instrText xml:space="preserve"> </w:instrText>
          </w:r>
          <w:r>
            <w:rPr>
              <w:rFonts w:hint="eastAsia"/>
              <w:lang w:eastAsia="zh-CN"/>
            </w:rPr>
            <w:instrText xml:space="preserve">DOCPROPERTY </w:instrText>
          </w:r>
          <w:r>
            <w:rPr>
              <w:rFonts w:hint="eastAsia"/>
              <w:lang w:eastAsia="zh-CN"/>
            </w:rPr>
            <w:instrText>版权声明</w:instrText>
          </w:r>
          <w:r>
            <w:rPr>
              <w:rFonts w:hint="eastAsia"/>
              <w:lang w:eastAsia="zh-CN"/>
            </w:rPr>
            <w:instrText xml:space="preserve"> \* MERGEFORMAT</w:instrText>
          </w:r>
          <w:r>
            <w:rPr>
              <w:lang w:eastAsia="zh-CN"/>
            </w:rPr>
            <w:instrText xml:space="preserve"> </w:instrText>
          </w:r>
          <w:r>
            <w:fldChar w:fldCharType="separate"/>
          </w:r>
          <w:r>
            <w:rPr>
              <w:rFonts w:hint="eastAsia"/>
              <w:b/>
              <w:bCs/>
              <w:lang w:eastAsia="zh-CN"/>
            </w:rPr>
            <w:t>©</w:t>
          </w:r>
          <w:r>
            <w:rPr>
              <w:rFonts w:hint="eastAsia"/>
              <w:b/>
              <w:bCs/>
              <w:lang w:eastAsia="zh-CN"/>
            </w:rPr>
            <w:t>版权所有</w:t>
          </w:r>
          <w:r>
            <w:fldChar w:fldCharType="end"/>
          </w:r>
        </w:p>
      </w:tc>
    </w:tr>
  </w:tbl>
  <w:p w14:paraId="573EDD99" w14:textId="77777777" w:rsidR="00EE754E" w:rsidRDefault="00EE754E">
    <w:pPr>
      <w:pStyle w:val="a8"/>
      <w:rPr>
        <w:lang w:eastAsia="zh-C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64392" w14:textId="77777777" w:rsidR="00EE754E" w:rsidRDefault="00EE754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294DC" w14:textId="77777777" w:rsidR="00AC25B5" w:rsidRDefault="00AC25B5">
      <w:r>
        <w:separator/>
      </w:r>
    </w:p>
  </w:footnote>
  <w:footnote w:type="continuationSeparator" w:id="0">
    <w:p w14:paraId="0436A6DC" w14:textId="77777777" w:rsidR="00AC25B5" w:rsidRDefault="00AC2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119A3" w14:textId="77777777" w:rsidR="00EE754E" w:rsidRDefault="00EE754E">
    <w:pPr>
      <w:rPr>
        <w:sz w:val="24"/>
      </w:rPr>
    </w:pPr>
  </w:p>
  <w:p w14:paraId="26318724" w14:textId="77777777" w:rsidR="00EE754E" w:rsidRDefault="00EE754E">
    <w:pPr>
      <w:pBdr>
        <w:top w:val="single" w:sz="6" w:space="1" w:color="auto"/>
      </w:pBdr>
      <w:rPr>
        <w:sz w:val="24"/>
      </w:rPr>
    </w:pPr>
  </w:p>
  <w:p w14:paraId="551A2C8B" w14:textId="77777777" w:rsidR="00EE754E" w:rsidRDefault="00000000">
    <w:pPr>
      <w:pBdr>
        <w:bottom w:val="single" w:sz="6" w:space="1" w:color="auto"/>
      </w:pBdr>
      <w:wordWrap w:val="0"/>
      <w:jc w:val="right"/>
      <w:rPr>
        <w:lang w:eastAsia="zh-CN"/>
      </w:rPr>
    </w:pPr>
    <w:r>
      <w:rPr>
        <w:rFonts w:hint="eastAsia"/>
        <w:lang w:eastAsia="zh-CN"/>
      </w:rPr>
      <w:t xml:space="preserve">    </w:t>
    </w:r>
    <w:r>
      <w:rPr>
        <w:rFonts w:ascii="Arial" w:hAnsi="Arial" w:hint="eastAsia"/>
        <w:b/>
        <w:sz w:val="36"/>
        <w:lang w:eastAsia="zh-CN"/>
      </w:rPr>
      <w:t>北京海量数据技术股份有限公司</w:t>
    </w:r>
  </w:p>
  <w:p w14:paraId="682BC0BD" w14:textId="77777777" w:rsidR="00EE754E" w:rsidRDefault="00EE754E">
    <w:pPr>
      <w:pBdr>
        <w:bottom w:val="single" w:sz="6" w:space="1" w:color="auto"/>
      </w:pBdr>
      <w:jc w:val="right"/>
      <w:rPr>
        <w:sz w:val="24"/>
        <w:lang w:eastAsia="zh-CN"/>
      </w:rPr>
    </w:pPr>
  </w:p>
  <w:p w14:paraId="718DF03E" w14:textId="77777777" w:rsidR="00EE754E" w:rsidRDefault="00EE754E">
    <w:pPr>
      <w:pStyle w:val="a9"/>
      <w:rPr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83"/>
    </w:tblGrid>
    <w:tr w:rsidR="00EE754E" w14:paraId="67F9ED94" w14:textId="77777777">
      <w:tc>
        <w:tcPr>
          <w:tcW w:w="6379" w:type="dxa"/>
        </w:tcPr>
        <w:p w14:paraId="08AD62B9" w14:textId="77777777" w:rsidR="00EE754E" w:rsidRDefault="00000000">
          <w:pPr>
            <w:rPr>
              <w:lang w:eastAsia="zh-CN"/>
            </w:rPr>
          </w:pPr>
          <w:r>
            <w:rPr>
              <w:rFonts w:hint="eastAsia"/>
            </w:rPr>
            <w:fldChar w:fldCharType="begin"/>
          </w:r>
          <w:r>
            <w:rPr>
              <w:lang w:eastAsia="zh-CN"/>
            </w:rPr>
            <w:instrText xml:space="preserve"> TITLE   \* MERGEFORMAT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eastAsia="zh-CN"/>
            </w:rPr>
            <w:t>系统需求说明书</w:t>
          </w:r>
          <w:r>
            <w:rPr>
              <w:rFonts w:hint="eastAsia"/>
            </w:rPr>
            <w:fldChar w:fldCharType="end"/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eastAsia="zh-CN"/>
            </w:rPr>
            <w:t>XX</w:t>
          </w:r>
          <w:r>
            <w:rPr>
              <w:rFonts w:hint="eastAsia"/>
              <w:lang w:eastAsia="zh-CN"/>
            </w:rPr>
            <w:t>模块）</w:t>
          </w:r>
        </w:p>
      </w:tc>
      <w:tc>
        <w:tcPr>
          <w:tcW w:w="3183" w:type="dxa"/>
        </w:tcPr>
        <w:p w14:paraId="7EB1042B" w14:textId="77777777" w:rsidR="00EE754E" w:rsidRDefault="00000000">
          <w:pPr>
            <w:tabs>
              <w:tab w:val="left" w:pos="1135"/>
            </w:tabs>
            <w:spacing w:before="40"/>
            <w:ind w:right="68"/>
            <w:rPr>
              <w:lang w:eastAsia="zh-CN"/>
            </w:rPr>
          </w:pPr>
          <w:r>
            <w:rPr>
              <w:rFonts w:hint="eastAsia"/>
              <w:lang w:eastAsia="zh-CN"/>
            </w:rPr>
            <w:t>版本</w:t>
          </w:r>
          <w:r>
            <w:rPr>
              <w:rFonts w:hint="eastAsia"/>
              <w:lang w:eastAsia="zh-CN"/>
            </w:rPr>
            <w:t>:</w:t>
          </w:r>
          <w:r>
            <w:t xml:space="preserve"> </w:t>
          </w:r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 xml:space="preserve">DOCPROPERTY </w:instrText>
          </w:r>
          <w:r>
            <w:rPr>
              <w:rFonts w:hint="eastAsia"/>
            </w:rPr>
            <w:instrText>版本</w:instrText>
          </w:r>
          <w:r>
            <w:rPr>
              <w:rFonts w:hint="eastAsia"/>
            </w:rPr>
            <w:instrText xml:space="preserve"> \* MERGEFORMAT</w:instrText>
          </w:r>
          <w:r>
            <w:instrText xml:space="preserve"> </w:instrText>
          </w:r>
          <w:r>
            <w:fldChar w:fldCharType="separate"/>
          </w:r>
          <w:r>
            <w:t>&lt;</w:t>
          </w:r>
          <w:proofErr w:type="spellStart"/>
          <w:r>
            <w:rPr>
              <w:rFonts w:hint="eastAsia"/>
              <w:lang w:eastAsia="zh-CN"/>
            </w:rPr>
            <w:t>x.x.x</w:t>
          </w:r>
          <w:proofErr w:type="spellEnd"/>
          <w:r>
            <w:t>&gt;</w:t>
          </w:r>
          <w:r>
            <w:fldChar w:fldCharType="end"/>
          </w:r>
        </w:p>
      </w:tc>
    </w:tr>
    <w:tr w:rsidR="00EE754E" w14:paraId="25489C8C" w14:textId="77777777">
      <w:tc>
        <w:tcPr>
          <w:tcW w:w="6379" w:type="dxa"/>
        </w:tcPr>
        <w:p w14:paraId="7A1C240C" w14:textId="77777777" w:rsidR="00EE754E" w:rsidRDefault="00000000">
          <w:r>
            <w:rPr>
              <w:rFonts w:hint="eastAsia"/>
              <w:lang w:eastAsia="zh-CN"/>
            </w:rPr>
            <w:t>日期</w:t>
          </w:r>
          <w:r>
            <w:t xml:space="preserve">: </w:t>
          </w:r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 xml:space="preserve">DOCPROPERTY </w:instrText>
          </w:r>
          <w:r>
            <w:rPr>
              <w:rFonts w:hint="eastAsia"/>
            </w:rPr>
            <w:instrText>发布日期</w:instrText>
          </w:r>
          <w:r>
            <w:rPr>
              <w:rFonts w:hint="eastAsia"/>
            </w:rPr>
            <w:instrText xml:space="preserve"> \* MERGEFORMAT</w:instrText>
          </w:r>
          <w:r>
            <w:instrText xml:space="preserve"> </w:instrText>
          </w:r>
          <w:r>
            <w:fldChar w:fldCharType="separate"/>
          </w:r>
          <w:proofErr w:type="spellStart"/>
          <w:r>
            <w:t>yyyy</w:t>
          </w:r>
          <w:proofErr w:type="spellEnd"/>
          <w:r>
            <w:t>-mm-dd</w:t>
          </w:r>
          <w:r>
            <w:fldChar w:fldCharType="end"/>
          </w:r>
        </w:p>
      </w:tc>
      <w:tc>
        <w:tcPr>
          <w:tcW w:w="3183" w:type="dxa"/>
        </w:tcPr>
        <w:p w14:paraId="249FE609" w14:textId="77777777" w:rsidR="00EE754E" w:rsidRDefault="00000000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Page</w:t>
          </w:r>
          <w:r>
            <w:rPr>
              <w:lang w:eastAsia="zh-CN"/>
            </w:rPr>
            <w:t xml:space="preserve"> </w:t>
          </w: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PAGE </w:instrText>
          </w:r>
          <w:r>
            <w:rPr>
              <w:lang w:eastAsia="zh-CN"/>
            </w:rPr>
            <w:fldChar w:fldCharType="separate"/>
          </w:r>
          <w:r>
            <w:rPr>
              <w:lang w:eastAsia="zh-CN"/>
            </w:rPr>
            <w:t>5</w:t>
          </w:r>
          <w:r>
            <w:rPr>
              <w:lang w:eastAsia="zh-CN"/>
            </w:rPr>
            <w:fldChar w:fldCharType="end"/>
          </w:r>
          <w:r>
            <w:rPr>
              <w:lang w:eastAsia="zh-CN"/>
            </w:rPr>
            <w:t xml:space="preserve"> of </w:t>
          </w: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NUMPAGES </w:instrText>
          </w:r>
          <w:r>
            <w:rPr>
              <w:lang w:eastAsia="zh-CN"/>
            </w:rPr>
            <w:fldChar w:fldCharType="separate"/>
          </w:r>
          <w:r>
            <w:rPr>
              <w:lang w:eastAsia="zh-CN"/>
            </w:rPr>
            <w:t>5</w:t>
          </w:r>
          <w:r>
            <w:rPr>
              <w:lang w:eastAsia="zh-CN"/>
            </w:rPr>
            <w:fldChar w:fldCharType="end"/>
          </w:r>
        </w:p>
      </w:tc>
    </w:tr>
  </w:tbl>
  <w:p w14:paraId="6DAA5FF4" w14:textId="77777777" w:rsidR="00EE754E" w:rsidRDefault="00EE754E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1760" w14:textId="77777777" w:rsidR="00EE754E" w:rsidRDefault="00EE754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6086A2"/>
    <w:multiLevelType w:val="singleLevel"/>
    <w:tmpl w:val="8C6086A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018BF1F"/>
    <w:multiLevelType w:val="singleLevel"/>
    <w:tmpl w:val="9018BF1F"/>
    <w:lvl w:ilvl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2" w15:restartNumberingAfterBreak="0">
    <w:nsid w:val="97B381FA"/>
    <w:multiLevelType w:val="singleLevel"/>
    <w:tmpl w:val="97B381FA"/>
    <w:lvl w:ilvl="0">
      <w:start w:val="1"/>
      <w:numFmt w:val="bullet"/>
      <w:lvlText w:val="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3" w15:restartNumberingAfterBreak="0">
    <w:nsid w:val="A043F3E0"/>
    <w:multiLevelType w:val="singleLevel"/>
    <w:tmpl w:val="A043F3E0"/>
    <w:lvl w:ilvl="0">
      <w:start w:val="1"/>
      <w:numFmt w:val="decimal"/>
      <w:suff w:val="space"/>
      <w:lvlText w:val="%1)"/>
      <w:lvlJc w:val="left"/>
      <w:pPr>
        <w:ind w:left="892" w:firstLine="0"/>
      </w:pPr>
    </w:lvl>
  </w:abstractNum>
  <w:abstractNum w:abstractNumId="4" w15:restartNumberingAfterBreak="0">
    <w:nsid w:val="A5BC8806"/>
    <w:multiLevelType w:val="singleLevel"/>
    <w:tmpl w:val="A5BC8806"/>
    <w:lvl w:ilvl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5" w15:restartNumberingAfterBreak="0">
    <w:nsid w:val="B639EC4E"/>
    <w:multiLevelType w:val="singleLevel"/>
    <w:tmpl w:val="B639EC4E"/>
    <w:lvl w:ilvl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6" w15:restartNumberingAfterBreak="0">
    <w:nsid w:val="BB8B59BF"/>
    <w:multiLevelType w:val="singleLevel"/>
    <w:tmpl w:val="BB8B59BF"/>
    <w:lvl w:ilvl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7" w15:restartNumberingAfterBreak="0">
    <w:nsid w:val="C2117839"/>
    <w:multiLevelType w:val="singleLevel"/>
    <w:tmpl w:val="C2117839"/>
    <w:lvl w:ilvl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8" w15:restartNumberingAfterBreak="0">
    <w:nsid w:val="C7D0D6AF"/>
    <w:multiLevelType w:val="singleLevel"/>
    <w:tmpl w:val="C7D0D6AF"/>
    <w:lvl w:ilvl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9" w15:restartNumberingAfterBreak="0">
    <w:nsid w:val="C9135DD1"/>
    <w:multiLevelType w:val="singleLevel"/>
    <w:tmpl w:val="C9135DD1"/>
    <w:lvl w:ilvl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0" w15:restartNumberingAfterBreak="0">
    <w:nsid w:val="DC1B3BF4"/>
    <w:multiLevelType w:val="singleLevel"/>
    <w:tmpl w:val="DC1B3BF4"/>
    <w:lvl w:ilvl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1" w15:restartNumberingAfterBreak="0">
    <w:nsid w:val="DC8D777E"/>
    <w:multiLevelType w:val="singleLevel"/>
    <w:tmpl w:val="DC8D777E"/>
    <w:lvl w:ilvl="0">
      <w:start w:val="1"/>
      <w:numFmt w:val="decimal"/>
      <w:suff w:val="nothing"/>
      <w:lvlText w:val="%1）"/>
      <w:lvlJc w:val="left"/>
    </w:lvl>
  </w:abstractNum>
  <w:abstractNum w:abstractNumId="12" w15:restartNumberingAfterBreak="0">
    <w:nsid w:val="DD2051F9"/>
    <w:multiLevelType w:val="singleLevel"/>
    <w:tmpl w:val="DD2051F9"/>
    <w:lvl w:ilvl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3" w15:restartNumberingAfterBreak="0">
    <w:nsid w:val="E087C04C"/>
    <w:multiLevelType w:val="multilevel"/>
    <w:tmpl w:val="E087C04C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hint="default"/>
        <w:color w:val="000000" w:themeColor="text1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04C37443"/>
    <w:multiLevelType w:val="singleLevel"/>
    <w:tmpl w:val="04C37443"/>
    <w:lvl w:ilvl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6" w15:restartNumberingAfterBreak="0">
    <w:nsid w:val="04CF75C8"/>
    <w:multiLevelType w:val="singleLevel"/>
    <w:tmpl w:val="04CF75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19BB2407"/>
    <w:multiLevelType w:val="singleLevel"/>
    <w:tmpl w:val="19BB2407"/>
    <w:lvl w:ilvl="0">
      <w:start w:val="1"/>
      <w:numFmt w:val="bullet"/>
      <w:lvlText w:val="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8" w15:restartNumberingAfterBreak="0">
    <w:nsid w:val="3125F201"/>
    <w:multiLevelType w:val="singleLevel"/>
    <w:tmpl w:val="3125F201"/>
    <w:lvl w:ilvl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9" w15:restartNumberingAfterBreak="0">
    <w:nsid w:val="38BA594C"/>
    <w:multiLevelType w:val="singleLevel"/>
    <w:tmpl w:val="38BA594C"/>
    <w:lvl w:ilvl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20" w15:restartNumberingAfterBreak="0">
    <w:nsid w:val="4D81BC36"/>
    <w:multiLevelType w:val="singleLevel"/>
    <w:tmpl w:val="4D81BC36"/>
    <w:lvl w:ilvl="0">
      <w:start w:val="1"/>
      <w:numFmt w:val="decimal"/>
      <w:suff w:val="space"/>
      <w:lvlText w:val="%1)"/>
      <w:lvlJc w:val="left"/>
    </w:lvl>
  </w:abstractNum>
  <w:abstractNum w:abstractNumId="21" w15:restartNumberingAfterBreak="0">
    <w:nsid w:val="54A61BFF"/>
    <w:multiLevelType w:val="multilevel"/>
    <w:tmpl w:val="54A61BFF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2" w15:restartNumberingAfterBreak="0">
    <w:nsid w:val="55CD1DBB"/>
    <w:multiLevelType w:val="singleLevel"/>
    <w:tmpl w:val="55CD1DBB"/>
    <w:lvl w:ilvl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23" w15:restartNumberingAfterBreak="0">
    <w:nsid w:val="5708913C"/>
    <w:multiLevelType w:val="singleLevel"/>
    <w:tmpl w:val="5708913C"/>
    <w:lvl w:ilvl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24" w15:restartNumberingAfterBreak="0">
    <w:nsid w:val="570B6348"/>
    <w:multiLevelType w:val="singleLevel"/>
    <w:tmpl w:val="570B6348"/>
    <w:lvl w:ilvl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25" w15:restartNumberingAfterBreak="0">
    <w:nsid w:val="74854B60"/>
    <w:multiLevelType w:val="singleLevel"/>
    <w:tmpl w:val="74854B60"/>
    <w:lvl w:ilvl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26" w15:restartNumberingAfterBreak="0">
    <w:nsid w:val="7488D102"/>
    <w:multiLevelType w:val="singleLevel"/>
    <w:tmpl w:val="7488D102"/>
    <w:lvl w:ilvl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27" w15:restartNumberingAfterBreak="0">
    <w:nsid w:val="7CC6DE19"/>
    <w:multiLevelType w:val="singleLevel"/>
    <w:tmpl w:val="7CC6DE19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2052806839">
    <w:abstractNumId w:val="14"/>
  </w:num>
  <w:num w:numId="2" w16cid:durableId="1148128143">
    <w:abstractNumId w:val="21"/>
  </w:num>
  <w:num w:numId="3" w16cid:durableId="2004626860">
    <w:abstractNumId w:val="27"/>
  </w:num>
  <w:num w:numId="4" w16cid:durableId="1292327366">
    <w:abstractNumId w:val="12"/>
  </w:num>
  <w:num w:numId="5" w16cid:durableId="1393041255">
    <w:abstractNumId w:val="19"/>
  </w:num>
  <w:num w:numId="6" w16cid:durableId="25107126">
    <w:abstractNumId w:val="0"/>
  </w:num>
  <w:num w:numId="7" w16cid:durableId="619655280">
    <w:abstractNumId w:val="9"/>
  </w:num>
  <w:num w:numId="8" w16cid:durableId="521865100">
    <w:abstractNumId w:val="22"/>
  </w:num>
  <w:num w:numId="9" w16cid:durableId="507645979">
    <w:abstractNumId w:val="25"/>
  </w:num>
  <w:num w:numId="10" w16cid:durableId="226455239">
    <w:abstractNumId w:val="6"/>
  </w:num>
  <w:num w:numId="11" w16cid:durableId="883444121">
    <w:abstractNumId w:val="23"/>
  </w:num>
  <w:num w:numId="12" w16cid:durableId="1643653201">
    <w:abstractNumId w:val="13"/>
  </w:num>
  <w:num w:numId="13" w16cid:durableId="309410427">
    <w:abstractNumId w:val="24"/>
  </w:num>
  <w:num w:numId="14" w16cid:durableId="504171575">
    <w:abstractNumId w:val="8"/>
  </w:num>
  <w:num w:numId="15" w16cid:durableId="1169563741">
    <w:abstractNumId w:val="5"/>
  </w:num>
  <w:num w:numId="16" w16cid:durableId="1083603513">
    <w:abstractNumId w:val="1"/>
  </w:num>
  <w:num w:numId="17" w16cid:durableId="940185723">
    <w:abstractNumId w:val="7"/>
  </w:num>
  <w:num w:numId="18" w16cid:durableId="478348711">
    <w:abstractNumId w:val="15"/>
  </w:num>
  <w:num w:numId="19" w16cid:durableId="68046108">
    <w:abstractNumId w:val="10"/>
  </w:num>
  <w:num w:numId="20" w16cid:durableId="131794146">
    <w:abstractNumId w:val="26"/>
  </w:num>
  <w:num w:numId="21" w16cid:durableId="963315442">
    <w:abstractNumId w:val="16"/>
  </w:num>
  <w:num w:numId="22" w16cid:durableId="1575314512">
    <w:abstractNumId w:val="4"/>
  </w:num>
  <w:num w:numId="23" w16cid:durableId="2146769932">
    <w:abstractNumId w:val="3"/>
  </w:num>
  <w:num w:numId="24" w16cid:durableId="323631326">
    <w:abstractNumId w:val="18"/>
  </w:num>
  <w:num w:numId="25" w16cid:durableId="471364569">
    <w:abstractNumId w:val="11"/>
  </w:num>
  <w:num w:numId="26" w16cid:durableId="914977649">
    <w:abstractNumId w:val="20"/>
  </w:num>
  <w:num w:numId="27" w16cid:durableId="544098772">
    <w:abstractNumId w:val="2"/>
  </w:num>
  <w:num w:numId="28" w16cid:durableId="5063360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WZlMWQzYmNmMzUzZmNkNmY1YTMzYTg1ZDY5NzBkMWIifQ=="/>
  </w:docVars>
  <w:rsids>
    <w:rsidRoot w:val="00F01E30"/>
    <w:rsid w:val="00021A73"/>
    <w:rsid w:val="0002561E"/>
    <w:rsid w:val="00044FBB"/>
    <w:rsid w:val="0007641C"/>
    <w:rsid w:val="00093173"/>
    <w:rsid w:val="000A075A"/>
    <w:rsid w:val="000B1D35"/>
    <w:rsid w:val="000B3CF3"/>
    <w:rsid w:val="000E3A46"/>
    <w:rsid w:val="000E7B1F"/>
    <w:rsid w:val="00103897"/>
    <w:rsid w:val="0010685C"/>
    <w:rsid w:val="00177CA2"/>
    <w:rsid w:val="001A343E"/>
    <w:rsid w:val="001A4716"/>
    <w:rsid w:val="001B2117"/>
    <w:rsid w:val="00213A2E"/>
    <w:rsid w:val="002209D5"/>
    <w:rsid w:val="00264E69"/>
    <w:rsid w:val="002B06D1"/>
    <w:rsid w:val="002C2B4E"/>
    <w:rsid w:val="002C3DB7"/>
    <w:rsid w:val="002E1F6F"/>
    <w:rsid w:val="002E3888"/>
    <w:rsid w:val="002F45F6"/>
    <w:rsid w:val="00307A95"/>
    <w:rsid w:val="00317329"/>
    <w:rsid w:val="003238BA"/>
    <w:rsid w:val="00330B6D"/>
    <w:rsid w:val="0033738C"/>
    <w:rsid w:val="00360F2D"/>
    <w:rsid w:val="003661CB"/>
    <w:rsid w:val="00377076"/>
    <w:rsid w:val="004144A3"/>
    <w:rsid w:val="004148AE"/>
    <w:rsid w:val="00416146"/>
    <w:rsid w:val="00421A08"/>
    <w:rsid w:val="0042573A"/>
    <w:rsid w:val="004362CA"/>
    <w:rsid w:val="00441793"/>
    <w:rsid w:val="0045203D"/>
    <w:rsid w:val="0046550B"/>
    <w:rsid w:val="004874D5"/>
    <w:rsid w:val="004B2B21"/>
    <w:rsid w:val="004D0402"/>
    <w:rsid w:val="004E0863"/>
    <w:rsid w:val="0050293E"/>
    <w:rsid w:val="005C088A"/>
    <w:rsid w:val="005D3D55"/>
    <w:rsid w:val="005E2671"/>
    <w:rsid w:val="006140F3"/>
    <w:rsid w:val="006348CB"/>
    <w:rsid w:val="00635191"/>
    <w:rsid w:val="006561C1"/>
    <w:rsid w:val="00661709"/>
    <w:rsid w:val="00661FFC"/>
    <w:rsid w:val="006700C9"/>
    <w:rsid w:val="0067722F"/>
    <w:rsid w:val="00695E5F"/>
    <w:rsid w:val="006B4F71"/>
    <w:rsid w:val="007200AE"/>
    <w:rsid w:val="00720FE4"/>
    <w:rsid w:val="007720B2"/>
    <w:rsid w:val="007958E0"/>
    <w:rsid w:val="007B7612"/>
    <w:rsid w:val="007C5FBB"/>
    <w:rsid w:val="00830448"/>
    <w:rsid w:val="00841F44"/>
    <w:rsid w:val="00854F90"/>
    <w:rsid w:val="00880E9D"/>
    <w:rsid w:val="008B3368"/>
    <w:rsid w:val="008E0C60"/>
    <w:rsid w:val="0090270F"/>
    <w:rsid w:val="0091183E"/>
    <w:rsid w:val="00954A60"/>
    <w:rsid w:val="00973D7F"/>
    <w:rsid w:val="0098388D"/>
    <w:rsid w:val="009C3643"/>
    <w:rsid w:val="009D5CA5"/>
    <w:rsid w:val="009E5347"/>
    <w:rsid w:val="00A126EC"/>
    <w:rsid w:val="00A12793"/>
    <w:rsid w:val="00AB6D31"/>
    <w:rsid w:val="00AC25B5"/>
    <w:rsid w:val="00AC3162"/>
    <w:rsid w:val="00B3286D"/>
    <w:rsid w:val="00B7672D"/>
    <w:rsid w:val="00B95CDD"/>
    <w:rsid w:val="00BB003A"/>
    <w:rsid w:val="00BC3A1F"/>
    <w:rsid w:val="00BF0E19"/>
    <w:rsid w:val="00C11035"/>
    <w:rsid w:val="00C42EF5"/>
    <w:rsid w:val="00C6376E"/>
    <w:rsid w:val="00C73911"/>
    <w:rsid w:val="00C75026"/>
    <w:rsid w:val="00CA3C32"/>
    <w:rsid w:val="00CB11DE"/>
    <w:rsid w:val="00CD6B8F"/>
    <w:rsid w:val="00D04DAA"/>
    <w:rsid w:val="00D34979"/>
    <w:rsid w:val="00DA33A7"/>
    <w:rsid w:val="00DD586F"/>
    <w:rsid w:val="00DE7F74"/>
    <w:rsid w:val="00DF5390"/>
    <w:rsid w:val="00E10F34"/>
    <w:rsid w:val="00E2299E"/>
    <w:rsid w:val="00E47746"/>
    <w:rsid w:val="00E54D24"/>
    <w:rsid w:val="00E65784"/>
    <w:rsid w:val="00E968E8"/>
    <w:rsid w:val="00EA233A"/>
    <w:rsid w:val="00EA3D7F"/>
    <w:rsid w:val="00EA5996"/>
    <w:rsid w:val="00EB7C34"/>
    <w:rsid w:val="00ED538C"/>
    <w:rsid w:val="00EE754E"/>
    <w:rsid w:val="00EF5B45"/>
    <w:rsid w:val="00F01E30"/>
    <w:rsid w:val="00F211EF"/>
    <w:rsid w:val="00F33495"/>
    <w:rsid w:val="00FA397E"/>
    <w:rsid w:val="00FE461E"/>
    <w:rsid w:val="0100390C"/>
    <w:rsid w:val="010333FC"/>
    <w:rsid w:val="01050F22"/>
    <w:rsid w:val="010A29DC"/>
    <w:rsid w:val="010B7A7E"/>
    <w:rsid w:val="01141165"/>
    <w:rsid w:val="011473B7"/>
    <w:rsid w:val="011E0236"/>
    <w:rsid w:val="012D2227"/>
    <w:rsid w:val="013712F7"/>
    <w:rsid w:val="01437C9C"/>
    <w:rsid w:val="015E0632"/>
    <w:rsid w:val="016B59E4"/>
    <w:rsid w:val="016F283F"/>
    <w:rsid w:val="01722330"/>
    <w:rsid w:val="017460A8"/>
    <w:rsid w:val="0179546C"/>
    <w:rsid w:val="01853E11"/>
    <w:rsid w:val="018A1427"/>
    <w:rsid w:val="018C0752"/>
    <w:rsid w:val="01916C5A"/>
    <w:rsid w:val="0192652E"/>
    <w:rsid w:val="01944054"/>
    <w:rsid w:val="019634DB"/>
    <w:rsid w:val="019978BC"/>
    <w:rsid w:val="01A56261"/>
    <w:rsid w:val="01B20120"/>
    <w:rsid w:val="01B42948"/>
    <w:rsid w:val="01BC2913"/>
    <w:rsid w:val="01BD1716"/>
    <w:rsid w:val="01C44E4B"/>
    <w:rsid w:val="01CA3F1A"/>
    <w:rsid w:val="01D86637"/>
    <w:rsid w:val="01DB6127"/>
    <w:rsid w:val="01E66FA5"/>
    <w:rsid w:val="01EA0118"/>
    <w:rsid w:val="01F114A6"/>
    <w:rsid w:val="01F36FCC"/>
    <w:rsid w:val="01FB2325"/>
    <w:rsid w:val="01FD42EF"/>
    <w:rsid w:val="02014688"/>
    <w:rsid w:val="02050E58"/>
    <w:rsid w:val="02104022"/>
    <w:rsid w:val="02407059"/>
    <w:rsid w:val="02477318"/>
    <w:rsid w:val="02557C87"/>
    <w:rsid w:val="02714395"/>
    <w:rsid w:val="027C5214"/>
    <w:rsid w:val="027D71DE"/>
    <w:rsid w:val="028642E4"/>
    <w:rsid w:val="02922C89"/>
    <w:rsid w:val="02985DC6"/>
    <w:rsid w:val="02B225A7"/>
    <w:rsid w:val="02B7624C"/>
    <w:rsid w:val="02B96468"/>
    <w:rsid w:val="02CD73A2"/>
    <w:rsid w:val="02D23086"/>
    <w:rsid w:val="02D2752A"/>
    <w:rsid w:val="02D768EE"/>
    <w:rsid w:val="02DC2156"/>
    <w:rsid w:val="02EB4148"/>
    <w:rsid w:val="02FE031F"/>
    <w:rsid w:val="03100052"/>
    <w:rsid w:val="03127926"/>
    <w:rsid w:val="0314369E"/>
    <w:rsid w:val="03165668"/>
    <w:rsid w:val="031B1C50"/>
    <w:rsid w:val="0321400D"/>
    <w:rsid w:val="032A1114"/>
    <w:rsid w:val="03345AEF"/>
    <w:rsid w:val="03353615"/>
    <w:rsid w:val="033E4BBF"/>
    <w:rsid w:val="03410CDF"/>
    <w:rsid w:val="03411FB9"/>
    <w:rsid w:val="03451AAA"/>
    <w:rsid w:val="034F0B7A"/>
    <w:rsid w:val="034F46D6"/>
    <w:rsid w:val="03675EC4"/>
    <w:rsid w:val="036A1510"/>
    <w:rsid w:val="036A59B4"/>
    <w:rsid w:val="036B34EF"/>
    <w:rsid w:val="036B5288"/>
    <w:rsid w:val="036F4D79"/>
    <w:rsid w:val="037800D1"/>
    <w:rsid w:val="0381685A"/>
    <w:rsid w:val="03893937"/>
    <w:rsid w:val="038A7E04"/>
    <w:rsid w:val="038B1487"/>
    <w:rsid w:val="0394658D"/>
    <w:rsid w:val="039B791C"/>
    <w:rsid w:val="039E740C"/>
    <w:rsid w:val="03A26EFC"/>
    <w:rsid w:val="03A367D0"/>
    <w:rsid w:val="03A52548"/>
    <w:rsid w:val="03AB58E8"/>
    <w:rsid w:val="03B804CE"/>
    <w:rsid w:val="03BC7892"/>
    <w:rsid w:val="03BE7AAE"/>
    <w:rsid w:val="03C055D4"/>
    <w:rsid w:val="03C30C20"/>
    <w:rsid w:val="03CC5D27"/>
    <w:rsid w:val="03CF5817"/>
    <w:rsid w:val="03D66BA6"/>
    <w:rsid w:val="03DB240E"/>
    <w:rsid w:val="03E017D2"/>
    <w:rsid w:val="03EC461B"/>
    <w:rsid w:val="03F37758"/>
    <w:rsid w:val="03F51722"/>
    <w:rsid w:val="03F73D25"/>
    <w:rsid w:val="03FE7EAB"/>
    <w:rsid w:val="0403146E"/>
    <w:rsid w:val="040E4592"/>
    <w:rsid w:val="04173BCC"/>
    <w:rsid w:val="04277401"/>
    <w:rsid w:val="04293179"/>
    <w:rsid w:val="042C53A3"/>
    <w:rsid w:val="0444548E"/>
    <w:rsid w:val="04446205"/>
    <w:rsid w:val="04477AA3"/>
    <w:rsid w:val="044B7594"/>
    <w:rsid w:val="044C0C16"/>
    <w:rsid w:val="045B52FD"/>
    <w:rsid w:val="045E08E4"/>
    <w:rsid w:val="045F4DED"/>
    <w:rsid w:val="04602913"/>
    <w:rsid w:val="04722D72"/>
    <w:rsid w:val="04781A0B"/>
    <w:rsid w:val="04926F71"/>
    <w:rsid w:val="0499279F"/>
    <w:rsid w:val="049F343C"/>
    <w:rsid w:val="049F51EA"/>
    <w:rsid w:val="04A54674"/>
    <w:rsid w:val="04A66578"/>
    <w:rsid w:val="04AD1AA7"/>
    <w:rsid w:val="04AE367F"/>
    <w:rsid w:val="04B74C29"/>
    <w:rsid w:val="04BE049C"/>
    <w:rsid w:val="04BF1073"/>
    <w:rsid w:val="04C609C8"/>
    <w:rsid w:val="04C96D90"/>
    <w:rsid w:val="04CB2483"/>
    <w:rsid w:val="04D23811"/>
    <w:rsid w:val="04D255BF"/>
    <w:rsid w:val="04D90F57"/>
    <w:rsid w:val="04DC4690"/>
    <w:rsid w:val="04DF5F2E"/>
    <w:rsid w:val="04E6106A"/>
    <w:rsid w:val="04E86B91"/>
    <w:rsid w:val="04EB042F"/>
    <w:rsid w:val="04ED41A7"/>
    <w:rsid w:val="04F96FF0"/>
    <w:rsid w:val="05031C1C"/>
    <w:rsid w:val="050D4849"/>
    <w:rsid w:val="05123C0E"/>
    <w:rsid w:val="051E6A56"/>
    <w:rsid w:val="051F457C"/>
    <w:rsid w:val="052548F6"/>
    <w:rsid w:val="05281683"/>
    <w:rsid w:val="052B2118"/>
    <w:rsid w:val="05377B18"/>
    <w:rsid w:val="05393890"/>
    <w:rsid w:val="054B35C3"/>
    <w:rsid w:val="05654685"/>
    <w:rsid w:val="05663F59"/>
    <w:rsid w:val="05665D07"/>
    <w:rsid w:val="056D7096"/>
    <w:rsid w:val="05791EDF"/>
    <w:rsid w:val="057C552B"/>
    <w:rsid w:val="057D6F2B"/>
    <w:rsid w:val="058014BF"/>
    <w:rsid w:val="05812B41"/>
    <w:rsid w:val="058F525E"/>
    <w:rsid w:val="05900FD6"/>
    <w:rsid w:val="05917228"/>
    <w:rsid w:val="05972365"/>
    <w:rsid w:val="059B00A7"/>
    <w:rsid w:val="059C5BCD"/>
    <w:rsid w:val="05A54A82"/>
    <w:rsid w:val="05A84572"/>
    <w:rsid w:val="05B9052D"/>
    <w:rsid w:val="05BE78F1"/>
    <w:rsid w:val="05C55124"/>
    <w:rsid w:val="05D461AE"/>
    <w:rsid w:val="05D67331"/>
    <w:rsid w:val="05D76C05"/>
    <w:rsid w:val="05D9472B"/>
    <w:rsid w:val="05DD246D"/>
    <w:rsid w:val="05DE7F94"/>
    <w:rsid w:val="05ED6429"/>
    <w:rsid w:val="05EF3F4F"/>
    <w:rsid w:val="05F31C91"/>
    <w:rsid w:val="05F96B7B"/>
    <w:rsid w:val="06053772"/>
    <w:rsid w:val="06055520"/>
    <w:rsid w:val="060C68AF"/>
    <w:rsid w:val="060F639F"/>
    <w:rsid w:val="061340E1"/>
    <w:rsid w:val="06163BD1"/>
    <w:rsid w:val="062062C8"/>
    <w:rsid w:val="06231E4A"/>
    <w:rsid w:val="06344057"/>
    <w:rsid w:val="06345E06"/>
    <w:rsid w:val="063D7D54"/>
    <w:rsid w:val="06415EFA"/>
    <w:rsid w:val="064249C6"/>
    <w:rsid w:val="06426774"/>
    <w:rsid w:val="064A387B"/>
    <w:rsid w:val="06530982"/>
    <w:rsid w:val="06540256"/>
    <w:rsid w:val="0659586C"/>
    <w:rsid w:val="0664493D"/>
    <w:rsid w:val="066466EB"/>
    <w:rsid w:val="06695AAF"/>
    <w:rsid w:val="06696D45"/>
    <w:rsid w:val="066F6FA2"/>
    <w:rsid w:val="067B1F1D"/>
    <w:rsid w:val="06840B3B"/>
    <w:rsid w:val="068428E9"/>
    <w:rsid w:val="06954AF6"/>
    <w:rsid w:val="06A44D39"/>
    <w:rsid w:val="06A905A2"/>
    <w:rsid w:val="06A92350"/>
    <w:rsid w:val="06B807E5"/>
    <w:rsid w:val="06C02F07"/>
    <w:rsid w:val="06D14EBD"/>
    <w:rsid w:val="06E31D05"/>
    <w:rsid w:val="06E45A7E"/>
    <w:rsid w:val="06E96BF0"/>
    <w:rsid w:val="06F37A6F"/>
    <w:rsid w:val="06F51A39"/>
    <w:rsid w:val="06F55595"/>
    <w:rsid w:val="06FA704F"/>
    <w:rsid w:val="070E2AFA"/>
    <w:rsid w:val="07157201"/>
    <w:rsid w:val="071A149F"/>
    <w:rsid w:val="071A324D"/>
    <w:rsid w:val="071E0F8F"/>
    <w:rsid w:val="07336C7A"/>
    <w:rsid w:val="073F0F06"/>
    <w:rsid w:val="074107DA"/>
    <w:rsid w:val="07416A2C"/>
    <w:rsid w:val="074327A4"/>
    <w:rsid w:val="0749768F"/>
    <w:rsid w:val="074B3407"/>
    <w:rsid w:val="07550729"/>
    <w:rsid w:val="075C73C2"/>
    <w:rsid w:val="075F5104"/>
    <w:rsid w:val="07612C2A"/>
    <w:rsid w:val="07630750"/>
    <w:rsid w:val="0768045D"/>
    <w:rsid w:val="076B3AA9"/>
    <w:rsid w:val="07702E6D"/>
    <w:rsid w:val="07852DBD"/>
    <w:rsid w:val="078B414B"/>
    <w:rsid w:val="078D7EC3"/>
    <w:rsid w:val="079B25E0"/>
    <w:rsid w:val="07A019A5"/>
    <w:rsid w:val="07AA637F"/>
    <w:rsid w:val="07AE561F"/>
    <w:rsid w:val="07BE007D"/>
    <w:rsid w:val="07CA6A21"/>
    <w:rsid w:val="07E61EB6"/>
    <w:rsid w:val="07EC6998"/>
    <w:rsid w:val="08071A24"/>
    <w:rsid w:val="080812F8"/>
    <w:rsid w:val="080A5070"/>
    <w:rsid w:val="080C528C"/>
    <w:rsid w:val="08144141"/>
    <w:rsid w:val="082B4195"/>
    <w:rsid w:val="08365567"/>
    <w:rsid w:val="083D3697"/>
    <w:rsid w:val="08404F36"/>
    <w:rsid w:val="084F5179"/>
    <w:rsid w:val="0854278F"/>
    <w:rsid w:val="08585DDB"/>
    <w:rsid w:val="085D7896"/>
    <w:rsid w:val="085F360E"/>
    <w:rsid w:val="08612D57"/>
    <w:rsid w:val="086A5B0F"/>
    <w:rsid w:val="0870581B"/>
    <w:rsid w:val="087D1CE6"/>
    <w:rsid w:val="08821867"/>
    <w:rsid w:val="088C017B"/>
    <w:rsid w:val="089963F4"/>
    <w:rsid w:val="08A07782"/>
    <w:rsid w:val="08AF79C5"/>
    <w:rsid w:val="08C43471"/>
    <w:rsid w:val="08DF02AB"/>
    <w:rsid w:val="08EC29C7"/>
    <w:rsid w:val="08ED686D"/>
    <w:rsid w:val="08F04266"/>
    <w:rsid w:val="08F875BE"/>
    <w:rsid w:val="08FF26FB"/>
    <w:rsid w:val="08FF6B9F"/>
    <w:rsid w:val="09063A89"/>
    <w:rsid w:val="090715AF"/>
    <w:rsid w:val="090917CB"/>
    <w:rsid w:val="090C19FA"/>
    <w:rsid w:val="09151F1E"/>
    <w:rsid w:val="092E2FE0"/>
    <w:rsid w:val="09300B06"/>
    <w:rsid w:val="093525C0"/>
    <w:rsid w:val="09376339"/>
    <w:rsid w:val="093F0D49"/>
    <w:rsid w:val="09420839"/>
    <w:rsid w:val="094E3682"/>
    <w:rsid w:val="09540C99"/>
    <w:rsid w:val="095A5B83"/>
    <w:rsid w:val="095C7B4D"/>
    <w:rsid w:val="09644C54"/>
    <w:rsid w:val="09652EA6"/>
    <w:rsid w:val="096B4234"/>
    <w:rsid w:val="096E7880"/>
    <w:rsid w:val="099217C1"/>
    <w:rsid w:val="0992356F"/>
    <w:rsid w:val="09954E0D"/>
    <w:rsid w:val="099F7A3A"/>
    <w:rsid w:val="09A12464"/>
    <w:rsid w:val="09A203A5"/>
    <w:rsid w:val="09AB563E"/>
    <w:rsid w:val="09AF5ECF"/>
    <w:rsid w:val="09B259BF"/>
    <w:rsid w:val="09B33EEA"/>
    <w:rsid w:val="09B4076A"/>
    <w:rsid w:val="09B71227"/>
    <w:rsid w:val="09C3197A"/>
    <w:rsid w:val="09C53944"/>
    <w:rsid w:val="09E57B43"/>
    <w:rsid w:val="09E67BF8"/>
    <w:rsid w:val="09EA6F07"/>
    <w:rsid w:val="09EF276F"/>
    <w:rsid w:val="09F14739"/>
    <w:rsid w:val="09F61D50"/>
    <w:rsid w:val="0A021B1D"/>
    <w:rsid w:val="0A075D0B"/>
    <w:rsid w:val="0A0D52EB"/>
    <w:rsid w:val="0A1C4646"/>
    <w:rsid w:val="0A2A7C4B"/>
    <w:rsid w:val="0A326B00"/>
    <w:rsid w:val="0A3463D4"/>
    <w:rsid w:val="0A455FC5"/>
    <w:rsid w:val="0A4F2E9A"/>
    <w:rsid w:val="0A5371A2"/>
    <w:rsid w:val="0A557CF6"/>
    <w:rsid w:val="0A5E7B6A"/>
    <w:rsid w:val="0A634F0B"/>
    <w:rsid w:val="0A6E5D8A"/>
    <w:rsid w:val="0A851326"/>
    <w:rsid w:val="0A894972"/>
    <w:rsid w:val="0A8E1F88"/>
    <w:rsid w:val="0A913826"/>
    <w:rsid w:val="0A9C2DF2"/>
    <w:rsid w:val="0A9E5F43"/>
    <w:rsid w:val="0A9E7CF1"/>
    <w:rsid w:val="0AA25A34"/>
    <w:rsid w:val="0AA43AEE"/>
    <w:rsid w:val="0AA7304A"/>
    <w:rsid w:val="0AA95014"/>
    <w:rsid w:val="0AB3379D"/>
    <w:rsid w:val="0AB45B2A"/>
    <w:rsid w:val="0ABA0CFC"/>
    <w:rsid w:val="0ABD0ABF"/>
    <w:rsid w:val="0AC351F2"/>
    <w:rsid w:val="0AC459AA"/>
    <w:rsid w:val="0AC91212"/>
    <w:rsid w:val="0AD007F3"/>
    <w:rsid w:val="0AD33E3F"/>
    <w:rsid w:val="0ADD6AD7"/>
    <w:rsid w:val="0AF54E3E"/>
    <w:rsid w:val="0B043FF8"/>
    <w:rsid w:val="0B0A5387"/>
    <w:rsid w:val="0B0C55A3"/>
    <w:rsid w:val="0B112BB9"/>
    <w:rsid w:val="0B1A381C"/>
    <w:rsid w:val="0B1D155E"/>
    <w:rsid w:val="0B1F52D6"/>
    <w:rsid w:val="0B246449"/>
    <w:rsid w:val="0B2B3C7B"/>
    <w:rsid w:val="0B2D79F3"/>
    <w:rsid w:val="0B332B30"/>
    <w:rsid w:val="0B36617C"/>
    <w:rsid w:val="0B386398"/>
    <w:rsid w:val="0B416FFB"/>
    <w:rsid w:val="0B424B21"/>
    <w:rsid w:val="0B4D3BF1"/>
    <w:rsid w:val="0B4E4B52"/>
    <w:rsid w:val="0B50723E"/>
    <w:rsid w:val="0B5E5DFE"/>
    <w:rsid w:val="0B696551"/>
    <w:rsid w:val="0B705B32"/>
    <w:rsid w:val="0B837613"/>
    <w:rsid w:val="0B8615FF"/>
    <w:rsid w:val="0B896BF3"/>
    <w:rsid w:val="0B8B471A"/>
    <w:rsid w:val="0B8C3FEE"/>
    <w:rsid w:val="0B9335CE"/>
    <w:rsid w:val="0B9F1F73"/>
    <w:rsid w:val="0BB73761"/>
    <w:rsid w:val="0BC33EB3"/>
    <w:rsid w:val="0BC35C62"/>
    <w:rsid w:val="0BD31C1D"/>
    <w:rsid w:val="0BDA0884"/>
    <w:rsid w:val="0BE8391A"/>
    <w:rsid w:val="0BEA7692"/>
    <w:rsid w:val="0BF50666"/>
    <w:rsid w:val="0BF70001"/>
    <w:rsid w:val="0BFB189F"/>
    <w:rsid w:val="0C0149DC"/>
    <w:rsid w:val="0C01678A"/>
    <w:rsid w:val="0C05627A"/>
    <w:rsid w:val="0C0D512F"/>
    <w:rsid w:val="0C126F19"/>
    <w:rsid w:val="0C177D5B"/>
    <w:rsid w:val="0C206155"/>
    <w:rsid w:val="0C22507E"/>
    <w:rsid w:val="0C2B3807"/>
    <w:rsid w:val="0C30706F"/>
    <w:rsid w:val="0C360B29"/>
    <w:rsid w:val="0C364685"/>
    <w:rsid w:val="0C460641"/>
    <w:rsid w:val="0C4D7C21"/>
    <w:rsid w:val="0C547201"/>
    <w:rsid w:val="0C57284E"/>
    <w:rsid w:val="0C5B0590"/>
    <w:rsid w:val="0C6311F3"/>
    <w:rsid w:val="0C741652"/>
    <w:rsid w:val="0C8308A6"/>
    <w:rsid w:val="0C8A49D1"/>
    <w:rsid w:val="0C9E222B"/>
    <w:rsid w:val="0C9F66CF"/>
    <w:rsid w:val="0CA11C15"/>
    <w:rsid w:val="0CA4373E"/>
    <w:rsid w:val="0CA50693"/>
    <w:rsid w:val="0CA84E57"/>
    <w:rsid w:val="0CAA5073"/>
    <w:rsid w:val="0CAF61E6"/>
    <w:rsid w:val="0CB657C6"/>
    <w:rsid w:val="0CBC7871"/>
    <w:rsid w:val="0CBE467B"/>
    <w:rsid w:val="0CC223BD"/>
    <w:rsid w:val="0CC25F19"/>
    <w:rsid w:val="0CC954FA"/>
    <w:rsid w:val="0CCC4FEA"/>
    <w:rsid w:val="0CD36378"/>
    <w:rsid w:val="0CD93263"/>
    <w:rsid w:val="0CDA72D1"/>
    <w:rsid w:val="0CE875AE"/>
    <w:rsid w:val="0CE95B9C"/>
    <w:rsid w:val="0CEE4F60"/>
    <w:rsid w:val="0CF06F2A"/>
    <w:rsid w:val="0CF32C1C"/>
    <w:rsid w:val="0CFB767D"/>
    <w:rsid w:val="0CFD51A3"/>
    <w:rsid w:val="0D10137A"/>
    <w:rsid w:val="0D1129FD"/>
    <w:rsid w:val="0D132C19"/>
    <w:rsid w:val="0D140983"/>
    <w:rsid w:val="0D181FDD"/>
    <w:rsid w:val="0D2070E4"/>
    <w:rsid w:val="0D2210AE"/>
    <w:rsid w:val="0D2A77BD"/>
    <w:rsid w:val="0D307327"/>
    <w:rsid w:val="0D350DE1"/>
    <w:rsid w:val="0D374B59"/>
    <w:rsid w:val="0D3A63F7"/>
    <w:rsid w:val="0D3D5EE8"/>
    <w:rsid w:val="0D3D7C96"/>
    <w:rsid w:val="0D42705A"/>
    <w:rsid w:val="0D49663A"/>
    <w:rsid w:val="0D501777"/>
    <w:rsid w:val="0D531267"/>
    <w:rsid w:val="0D5374B9"/>
    <w:rsid w:val="0D5F5E5E"/>
    <w:rsid w:val="0D63594E"/>
    <w:rsid w:val="0D6B035F"/>
    <w:rsid w:val="0D6C40D7"/>
    <w:rsid w:val="0D716B22"/>
    <w:rsid w:val="0D774F56"/>
    <w:rsid w:val="0D8F1F77"/>
    <w:rsid w:val="0D95362E"/>
    <w:rsid w:val="0DA63A8D"/>
    <w:rsid w:val="0DAE46EF"/>
    <w:rsid w:val="0DBA12E6"/>
    <w:rsid w:val="0DBA3094"/>
    <w:rsid w:val="0DBC505E"/>
    <w:rsid w:val="0DBE0DD6"/>
    <w:rsid w:val="0DBE2B84"/>
    <w:rsid w:val="0DDA7AE7"/>
    <w:rsid w:val="0DE34399"/>
    <w:rsid w:val="0DF04D08"/>
    <w:rsid w:val="0DF30354"/>
    <w:rsid w:val="0E0E518E"/>
    <w:rsid w:val="0E0F33E0"/>
    <w:rsid w:val="0E107158"/>
    <w:rsid w:val="0E1704E7"/>
    <w:rsid w:val="0E1A1D85"/>
    <w:rsid w:val="0E1C78AB"/>
    <w:rsid w:val="0E1F739B"/>
    <w:rsid w:val="0E211365"/>
    <w:rsid w:val="0E230C39"/>
    <w:rsid w:val="0E2826F4"/>
    <w:rsid w:val="0E2C3826"/>
    <w:rsid w:val="0E2E66F9"/>
    <w:rsid w:val="0E325320"/>
    <w:rsid w:val="0E341099"/>
    <w:rsid w:val="0E3C619F"/>
    <w:rsid w:val="0E4864A1"/>
    <w:rsid w:val="0E4C07DD"/>
    <w:rsid w:val="0E552DBD"/>
    <w:rsid w:val="0E68748B"/>
    <w:rsid w:val="0E720B79"/>
    <w:rsid w:val="0E78084F"/>
    <w:rsid w:val="0E8042DE"/>
    <w:rsid w:val="0E817239"/>
    <w:rsid w:val="0E8518F4"/>
    <w:rsid w:val="0E8D0474"/>
    <w:rsid w:val="0EA31D7A"/>
    <w:rsid w:val="0EAA135B"/>
    <w:rsid w:val="0EB775D4"/>
    <w:rsid w:val="0EC95C85"/>
    <w:rsid w:val="0ED10695"/>
    <w:rsid w:val="0ED71A24"/>
    <w:rsid w:val="0EDF7256"/>
    <w:rsid w:val="0EE4486D"/>
    <w:rsid w:val="0EFB1BB6"/>
    <w:rsid w:val="0F1669F0"/>
    <w:rsid w:val="0F1862C4"/>
    <w:rsid w:val="0F20786F"/>
    <w:rsid w:val="0F274759"/>
    <w:rsid w:val="0F2904D1"/>
    <w:rsid w:val="0F2C1D70"/>
    <w:rsid w:val="0F384BB8"/>
    <w:rsid w:val="0F3D21CF"/>
    <w:rsid w:val="0F4F5A5E"/>
    <w:rsid w:val="0F57278B"/>
    <w:rsid w:val="0F5B51B1"/>
    <w:rsid w:val="0F5F2145"/>
    <w:rsid w:val="0F6346CA"/>
    <w:rsid w:val="0F6B0AEA"/>
    <w:rsid w:val="0F6E05DA"/>
    <w:rsid w:val="0F76123D"/>
    <w:rsid w:val="0F7F6343"/>
    <w:rsid w:val="0F851480"/>
    <w:rsid w:val="0F87344A"/>
    <w:rsid w:val="0F9067A2"/>
    <w:rsid w:val="0F942480"/>
    <w:rsid w:val="0F9F69E6"/>
    <w:rsid w:val="0FA638D0"/>
    <w:rsid w:val="0FB96127"/>
    <w:rsid w:val="0FBD0C1A"/>
    <w:rsid w:val="0FCB0BFB"/>
    <w:rsid w:val="0FD0094D"/>
    <w:rsid w:val="0FD03CD0"/>
    <w:rsid w:val="0FD85A54"/>
    <w:rsid w:val="0FDC3796"/>
    <w:rsid w:val="0FE16FFE"/>
    <w:rsid w:val="0FE8213B"/>
    <w:rsid w:val="0FE91A0F"/>
    <w:rsid w:val="0FEB39D9"/>
    <w:rsid w:val="0FEB5787"/>
    <w:rsid w:val="0FFA00C0"/>
    <w:rsid w:val="0FFC5BE6"/>
    <w:rsid w:val="0FFE370C"/>
    <w:rsid w:val="100B5E29"/>
    <w:rsid w:val="100E6E28"/>
    <w:rsid w:val="10152804"/>
    <w:rsid w:val="10172A20"/>
    <w:rsid w:val="10282537"/>
    <w:rsid w:val="10345380"/>
    <w:rsid w:val="103E7FAD"/>
    <w:rsid w:val="103F5AD3"/>
    <w:rsid w:val="104650B3"/>
    <w:rsid w:val="10507CE0"/>
    <w:rsid w:val="1053332C"/>
    <w:rsid w:val="105C6685"/>
    <w:rsid w:val="10710382"/>
    <w:rsid w:val="107240FA"/>
    <w:rsid w:val="108D4A90"/>
    <w:rsid w:val="10996881"/>
    <w:rsid w:val="10A5627E"/>
    <w:rsid w:val="10AA73F0"/>
    <w:rsid w:val="10AD6EE0"/>
    <w:rsid w:val="10B21E22"/>
    <w:rsid w:val="10B464C1"/>
    <w:rsid w:val="10BE4C49"/>
    <w:rsid w:val="10C06C14"/>
    <w:rsid w:val="10C1473A"/>
    <w:rsid w:val="10CD30DE"/>
    <w:rsid w:val="10D12BCF"/>
    <w:rsid w:val="10D73F5D"/>
    <w:rsid w:val="10D75D0B"/>
    <w:rsid w:val="10DA2DFD"/>
    <w:rsid w:val="10DB1C9F"/>
    <w:rsid w:val="10EA3C90"/>
    <w:rsid w:val="10EC5C5A"/>
    <w:rsid w:val="10ED552F"/>
    <w:rsid w:val="10F92125"/>
    <w:rsid w:val="11072A94"/>
    <w:rsid w:val="11074842"/>
    <w:rsid w:val="110F36F7"/>
    <w:rsid w:val="11157FC8"/>
    <w:rsid w:val="11196324"/>
    <w:rsid w:val="112453F4"/>
    <w:rsid w:val="11301FEB"/>
    <w:rsid w:val="11360C84"/>
    <w:rsid w:val="11423ACC"/>
    <w:rsid w:val="114819A5"/>
    <w:rsid w:val="114E380C"/>
    <w:rsid w:val="11511F61"/>
    <w:rsid w:val="115630D4"/>
    <w:rsid w:val="116577BB"/>
    <w:rsid w:val="117A14B8"/>
    <w:rsid w:val="11800151"/>
    <w:rsid w:val="118440E5"/>
    <w:rsid w:val="1186690F"/>
    <w:rsid w:val="118B7221"/>
    <w:rsid w:val="118F65E6"/>
    <w:rsid w:val="11902A8A"/>
    <w:rsid w:val="119836EC"/>
    <w:rsid w:val="11A7392F"/>
    <w:rsid w:val="11AC0F46"/>
    <w:rsid w:val="11AE2F10"/>
    <w:rsid w:val="11AE4CBE"/>
    <w:rsid w:val="11BF511D"/>
    <w:rsid w:val="11BF59BB"/>
    <w:rsid w:val="11C20769"/>
    <w:rsid w:val="11C75D80"/>
    <w:rsid w:val="11D87F8D"/>
    <w:rsid w:val="11DD55A3"/>
    <w:rsid w:val="11E701D0"/>
    <w:rsid w:val="11F254F3"/>
    <w:rsid w:val="11F50B3F"/>
    <w:rsid w:val="11FF19BD"/>
    <w:rsid w:val="11FF551A"/>
    <w:rsid w:val="120C48EC"/>
    <w:rsid w:val="120C7C36"/>
    <w:rsid w:val="12133839"/>
    <w:rsid w:val="1218482D"/>
    <w:rsid w:val="12185DBE"/>
    <w:rsid w:val="122272CD"/>
    <w:rsid w:val="122E5DFF"/>
    <w:rsid w:val="12655CC4"/>
    <w:rsid w:val="12665599"/>
    <w:rsid w:val="126B2BAF"/>
    <w:rsid w:val="1272218F"/>
    <w:rsid w:val="127A7296"/>
    <w:rsid w:val="127E0B34"/>
    <w:rsid w:val="128B4FFF"/>
    <w:rsid w:val="129C720C"/>
    <w:rsid w:val="129E7E14"/>
    <w:rsid w:val="129F5349"/>
    <w:rsid w:val="12A06CFD"/>
    <w:rsid w:val="12A6008B"/>
    <w:rsid w:val="12AC38F3"/>
    <w:rsid w:val="12AF5192"/>
    <w:rsid w:val="12B04A66"/>
    <w:rsid w:val="12B10F0A"/>
    <w:rsid w:val="12B66520"/>
    <w:rsid w:val="12B74046"/>
    <w:rsid w:val="12BF2DF3"/>
    <w:rsid w:val="12C02EFB"/>
    <w:rsid w:val="12C329EB"/>
    <w:rsid w:val="12CA5B28"/>
    <w:rsid w:val="12D22C2E"/>
    <w:rsid w:val="12E52961"/>
    <w:rsid w:val="12F42BA4"/>
    <w:rsid w:val="12FB2185"/>
    <w:rsid w:val="13086650"/>
    <w:rsid w:val="130A23C8"/>
    <w:rsid w:val="130D010A"/>
    <w:rsid w:val="13141499"/>
    <w:rsid w:val="13182D37"/>
    <w:rsid w:val="13274D28"/>
    <w:rsid w:val="13280AA0"/>
    <w:rsid w:val="132A0CBC"/>
    <w:rsid w:val="132E255A"/>
    <w:rsid w:val="1331204B"/>
    <w:rsid w:val="133D79FE"/>
    <w:rsid w:val="133F03E4"/>
    <w:rsid w:val="134358DA"/>
    <w:rsid w:val="13533D6F"/>
    <w:rsid w:val="13581385"/>
    <w:rsid w:val="13623FB2"/>
    <w:rsid w:val="13653AA2"/>
    <w:rsid w:val="137141F5"/>
    <w:rsid w:val="1376180B"/>
    <w:rsid w:val="137A5A0A"/>
    <w:rsid w:val="137D703E"/>
    <w:rsid w:val="1380268A"/>
    <w:rsid w:val="13855EF2"/>
    <w:rsid w:val="138E4DA7"/>
    <w:rsid w:val="138F28CD"/>
    <w:rsid w:val="13946135"/>
    <w:rsid w:val="13962D2A"/>
    <w:rsid w:val="13A02D2C"/>
    <w:rsid w:val="13A520F1"/>
    <w:rsid w:val="13A97E33"/>
    <w:rsid w:val="13AE71F7"/>
    <w:rsid w:val="13B011C1"/>
    <w:rsid w:val="13B567D8"/>
    <w:rsid w:val="13B80076"/>
    <w:rsid w:val="13BB1914"/>
    <w:rsid w:val="13BE4ED6"/>
    <w:rsid w:val="13C0517C"/>
    <w:rsid w:val="13C20672"/>
    <w:rsid w:val="13CA1B57"/>
    <w:rsid w:val="13CA4371"/>
    <w:rsid w:val="13CF716E"/>
    <w:rsid w:val="13D33102"/>
    <w:rsid w:val="13DA623E"/>
    <w:rsid w:val="13DD5D2E"/>
    <w:rsid w:val="13DF5603"/>
    <w:rsid w:val="13E250F3"/>
    <w:rsid w:val="13E64BE3"/>
    <w:rsid w:val="13E7095B"/>
    <w:rsid w:val="13FF7A53"/>
    <w:rsid w:val="14072DAB"/>
    <w:rsid w:val="14076907"/>
    <w:rsid w:val="14107EB2"/>
    <w:rsid w:val="14186D67"/>
    <w:rsid w:val="141C2D20"/>
    <w:rsid w:val="14213E6D"/>
    <w:rsid w:val="14261483"/>
    <w:rsid w:val="143516C6"/>
    <w:rsid w:val="143A6CDD"/>
    <w:rsid w:val="145C6C53"/>
    <w:rsid w:val="146855F8"/>
    <w:rsid w:val="146E6986"/>
    <w:rsid w:val="146F2E2A"/>
    <w:rsid w:val="147541B9"/>
    <w:rsid w:val="147A532B"/>
    <w:rsid w:val="14830684"/>
    <w:rsid w:val="14952165"/>
    <w:rsid w:val="14956609"/>
    <w:rsid w:val="149C1746"/>
    <w:rsid w:val="149E726C"/>
    <w:rsid w:val="14A66120"/>
    <w:rsid w:val="14AA235C"/>
    <w:rsid w:val="14AB7BDB"/>
    <w:rsid w:val="14B11293"/>
    <w:rsid w:val="14B24AC5"/>
    <w:rsid w:val="14C011B2"/>
    <w:rsid w:val="14C111AC"/>
    <w:rsid w:val="14C73A3C"/>
    <w:rsid w:val="14D61ED0"/>
    <w:rsid w:val="14E05AD6"/>
    <w:rsid w:val="14EF7AC7"/>
    <w:rsid w:val="14F74BCE"/>
    <w:rsid w:val="14F96B98"/>
    <w:rsid w:val="14FE7D0A"/>
    <w:rsid w:val="15013364"/>
    <w:rsid w:val="150A66AF"/>
    <w:rsid w:val="150F0169"/>
    <w:rsid w:val="15143853"/>
    <w:rsid w:val="15233C15"/>
    <w:rsid w:val="152359C3"/>
    <w:rsid w:val="152754B3"/>
    <w:rsid w:val="1528122B"/>
    <w:rsid w:val="1534197E"/>
    <w:rsid w:val="153527F8"/>
    <w:rsid w:val="153A3182"/>
    <w:rsid w:val="154047C7"/>
    <w:rsid w:val="15431BC1"/>
    <w:rsid w:val="15470125"/>
    <w:rsid w:val="155B515D"/>
    <w:rsid w:val="155D0ED5"/>
    <w:rsid w:val="1568787A"/>
    <w:rsid w:val="157B135B"/>
    <w:rsid w:val="157D50D3"/>
    <w:rsid w:val="158A5A42"/>
    <w:rsid w:val="15966A1F"/>
    <w:rsid w:val="159D7523"/>
    <w:rsid w:val="159E6EC5"/>
    <w:rsid w:val="15A4124A"/>
    <w:rsid w:val="15A563D8"/>
    <w:rsid w:val="15A9411A"/>
    <w:rsid w:val="15AB1E4F"/>
    <w:rsid w:val="15AE34DE"/>
    <w:rsid w:val="15BC35D5"/>
    <w:rsid w:val="15D13671"/>
    <w:rsid w:val="15D35728"/>
    <w:rsid w:val="15D66ED9"/>
    <w:rsid w:val="15D7032F"/>
    <w:rsid w:val="15D849FF"/>
    <w:rsid w:val="15DA0777"/>
    <w:rsid w:val="15E909BB"/>
    <w:rsid w:val="15E96C0C"/>
    <w:rsid w:val="15EA3C36"/>
    <w:rsid w:val="15F07F9B"/>
    <w:rsid w:val="15F829AC"/>
    <w:rsid w:val="15F86E50"/>
    <w:rsid w:val="160E21CF"/>
    <w:rsid w:val="16104199"/>
    <w:rsid w:val="16152997"/>
    <w:rsid w:val="16176179"/>
    <w:rsid w:val="161D2412"/>
    <w:rsid w:val="161F618A"/>
    <w:rsid w:val="16337E88"/>
    <w:rsid w:val="16353C00"/>
    <w:rsid w:val="163976E4"/>
    <w:rsid w:val="163C77C6"/>
    <w:rsid w:val="164200CB"/>
    <w:rsid w:val="16443E43"/>
    <w:rsid w:val="165F2A2B"/>
    <w:rsid w:val="16695657"/>
    <w:rsid w:val="166C5148"/>
    <w:rsid w:val="166D15EC"/>
    <w:rsid w:val="16774218"/>
    <w:rsid w:val="168129A1"/>
    <w:rsid w:val="168B3820"/>
    <w:rsid w:val="1695644C"/>
    <w:rsid w:val="169C77DB"/>
    <w:rsid w:val="16A20B69"/>
    <w:rsid w:val="16AE5760"/>
    <w:rsid w:val="16B014D8"/>
    <w:rsid w:val="16B65643"/>
    <w:rsid w:val="16B72FA4"/>
    <w:rsid w:val="16BE3BF5"/>
    <w:rsid w:val="16C46D32"/>
    <w:rsid w:val="16D03928"/>
    <w:rsid w:val="16D36F75"/>
    <w:rsid w:val="16D52CED"/>
    <w:rsid w:val="16D76A65"/>
    <w:rsid w:val="16D90A2F"/>
    <w:rsid w:val="16E178E4"/>
    <w:rsid w:val="16F05D79"/>
    <w:rsid w:val="171001C9"/>
    <w:rsid w:val="17140C97"/>
    <w:rsid w:val="171952CF"/>
    <w:rsid w:val="17242FB9"/>
    <w:rsid w:val="172F4AF3"/>
    <w:rsid w:val="173A2DBA"/>
    <w:rsid w:val="173E4D36"/>
    <w:rsid w:val="17465999"/>
    <w:rsid w:val="174E6FC6"/>
    <w:rsid w:val="175C51BC"/>
    <w:rsid w:val="176127D3"/>
    <w:rsid w:val="17732C32"/>
    <w:rsid w:val="17740758"/>
    <w:rsid w:val="178564C1"/>
    <w:rsid w:val="1791130A"/>
    <w:rsid w:val="17914E66"/>
    <w:rsid w:val="17920BDE"/>
    <w:rsid w:val="17996410"/>
    <w:rsid w:val="179E7583"/>
    <w:rsid w:val="17A70B2D"/>
    <w:rsid w:val="17A821AF"/>
    <w:rsid w:val="17A96653"/>
    <w:rsid w:val="17B46DA6"/>
    <w:rsid w:val="17B943BD"/>
    <w:rsid w:val="17BD5C5B"/>
    <w:rsid w:val="17D31192"/>
    <w:rsid w:val="17D336D0"/>
    <w:rsid w:val="17D3547E"/>
    <w:rsid w:val="17D42FA4"/>
    <w:rsid w:val="17DB07D7"/>
    <w:rsid w:val="17E24C98"/>
    <w:rsid w:val="17E551B2"/>
    <w:rsid w:val="17EE050A"/>
    <w:rsid w:val="17EF7DDE"/>
    <w:rsid w:val="17F90C5D"/>
    <w:rsid w:val="17FB2C27"/>
    <w:rsid w:val="18023FB5"/>
    <w:rsid w:val="18055854"/>
    <w:rsid w:val="180E4708"/>
    <w:rsid w:val="18100480"/>
    <w:rsid w:val="181A30AD"/>
    <w:rsid w:val="182823CB"/>
    <w:rsid w:val="182B350C"/>
    <w:rsid w:val="182C2DE0"/>
    <w:rsid w:val="183103F7"/>
    <w:rsid w:val="18506ACF"/>
    <w:rsid w:val="185C36C6"/>
    <w:rsid w:val="18655B42"/>
    <w:rsid w:val="186B1B5B"/>
    <w:rsid w:val="186C7681"/>
    <w:rsid w:val="187120E0"/>
    <w:rsid w:val="1873507C"/>
    <w:rsid w:val="187622AE"/>
    <w:rsid w:val="18826EA4"/>
    <w:rsid w:val="18845ED2"/>
    <w:rsid w:val="18846779"/>
    <w:rsid w:val="189208BC"/>
    <w:rsid w:val="189A2440"/>
    <w:rsid w:val="18B17E2E"/>
    <w:rsid w:val="18B21538"/>
    <w:rsid w:val="18B52DD6"/>
    <w:rsid w:val="18BA77FA"/>
    <w:rsid w:val="18BF7AD5"/>
    <w:rsid w:val="18C96881"/>
    <w:rsid w:val="18CD6371"/>
    <w:rsid w:val="18D21BDA"/>
    <w:rsid w:val="18D70F9E"/>
    <w:rsid w:val="18DA45EA"/>
    <w:rsid w:val="18DE13E4"/>
    <w:rsid w:val="18E01A75"/>
    <w:rsid w:val="18E35B95"/>
    <w:rsid w:val="18E436BB"/>
    <w:rsid w:val="19064EF9"/>
    <w:rsid w:val="190F698A"/>
    <w:rsid w:val="19102702"/>
    <w:rsid w:val="1910625E"/>
    <w:rsid w:val="19120228"/>
    <w:rsid w:val="19121FD6"/>
    <w:rsid w:val="19143FA0"/>
    <w:rsid w:val="19145D4E"/>
    <w:rsid w:val="19157D18"/>
    <w:rsid w:val="191A0E8B"/>
    <w:rsid w:val="191A70DD"/>
    <w:rsid w:val="19235F91"/>
    <w:rsid w:val="19263CD4"/>
    <w:rsid w:val="19271188"/>
    <w:rsid w:val="1935655D"/>
    <w:rsid w:val="19397563"/>
    <w:rsid w:val="193A152D"/>
    <w:rsid w:val="19404D95"/>
    <w:rsid w:val="194A1770"/>
    <w:rsid w:val="19550115"/>
    <w:rsid w:val="19597C05"/>
    <w:rsid w:val="195B1BCF"/>
    <w:rsid w:val="19632832"/>
    <w:rsid w:val="19742C91"/>
    <w:rsid w:val="19743CA1"/>
    <w:rsid w:val="197607B7"/>
    <w:rsid w:val="197B7B7C"/>
    <w:rsid w:val="197D7D98"/>
    <w:rsid w:val="198C7FDB"/>
    <w:rsid w:val="19962C07"/>
    <w:rsid w:val="19A03C4F"/>
    <w:rsid w:val="19A81450"/>
    <w:rsid w:val="19B72B7E"/>
    <w:rsid w:val="19CC6629"/>
    <w:rsid w:val="19D674A8"/>
    <w:rsid w:val="19DE010A"/>
    <w:rsid w:val="19DE635C"/>
    <w:rsid w:val="19EE03A4"/>
    <w:rsid w:val="19EF2318"/>
    <w:rsid w:val="19F618F8"/>
    <w:rsid w:val="19F811CC"/>
    <w:rsid w:val="1A000C75"/>
    <w:rsid w:val="1A141D7E"/>
    <w:rsid w:val="1A143B2C"/>
    <w:rsid w:val="1A147FD0"/>
    <w:rsid w:val="1A1D50D7"/>
    <w:rsid w:val="1A231FC1"/>
    <w:rsid w:val="1A253F8B"/>
    <w:rsid w:val="1A2552F7"/>
    <w:rsid w:val="1A266185"/>
    <w:rsid w:val="1A3B555D"/>
    <w:rsid w:val="1A587EBD"/>
    <w:rsid w:val="1A5959E3"/>
    <w:rsid w:val="1A5A3C35"/>
    <w:rsid w:val="1A606D71"/>
    <w:rsid w:val="1A6745A4"/>
    <w:rsid w:val="1A6876DF"/>
    <w:rsid w:val="1A6A7BF0"/>
    <w:rsid w:val="1A6F1CDF"/>
    <w:rsid w:val="1A734CF7"/>
    <w:rsid w:val="1A7840BB"/>
    <w:rsid w:val="1A7867B1"/>
    <w:rsid w:val="1A862C7C"/>
    <w:rsid w:val="1A8962C8"/>
    <w:rsid w:val="1A907657"/>
    <w:rsid w:val="1A9F5AEC"/>
    <w:rsid w:val="1AA2382E"/>
    <w:rsid w:val="1AA25DEB"/>
    <w:rsid w:val="1AB175CD"/>
    <w:rsid w:val="1AB84DFF"/>
    <w:rsid w:val="1ABB17EF"/>
    <w:rsid w:val="1ABF7F3C"/>
    <w:rsid w:val="1AC13CB4"/>
    <w:rsid w:val="1AC15A62"/>
    <w:rsid w:val="1AC47300"/>
    <w:rsid w:val="1AD27C6F"/>
    <w:rsid w:val="1AD75285"/>
    <w:rsid w:val="1ADC6D40"/>
    <w:rsid w:val="1ADF6CDF"/>
    <w:rsid w:val="1AE654C9"/>
    <w:rsid w:val="1AE9368D"/>
    <w:rsid w:val="1AFE3D8A"/>
    <w:rsid w:val="1B161688"/>
    <w:rsid w:val="1B210BF7"/>
    <w:rsid w:val="1B283D33"/>
    <w:rsid w:val="1B310BE3"/>
    <w:rsid w:val="1B395F40"/>
    <w:rsid w:val="1B43291B"/>
    <w:rsid w:val="1B4B17D0"/>
    <w:rsid w:val="1B4D5548"/>
    <w:rsid w:val="1B4F12C0"/>
    <w:rsid w:val="1B5B6B8C"/>
    <w:rsid w:val="1B5E1503"/>
    <w:rsid w:val="1B5E7755"/>
    <w:rsid w:val="1B5F5455"/>
    <w:rsid w:val="1B642891"/>
    <w:rsid w:val="1B650AE3"/>
    <w:rsid w:val="1B687FD1"/>
    <w:rsid w:val="1B740D26"/>
    <w:rsid w:val="1B746F78"/>
    <w:rsid w:val="1B79449A"/>
    <w:rsid w:val="1B803B6F"/>
    <w:rsid w:val="1B80591D"/>
    <w:rsid w:val="1B8239A0"/>
    <w:rsid w:val="1B8B54DB"/>
    <w:rsid w:val="1B9015FE"/>
    <w:rsid w:val="1B9816B6"/>
    <w:rsid w:val="1BA62EAA"/>
    <w:rsid w:val="1BAB226E"/>
    <w:rsid w:val="1BB630ED"/>
    <w:rsid w:val="1BB92BDD"/>
    <w:rsid w:val="1BBE4697"/>
    <w:rsid w:val="1BC752FA"/>
    <w:rsid w:val="1BD6553D"/>
    <w:rsid w:val="1BD96DDB"/>
    <w:rsid w:val="1BDB2B53"/>
    <w:rsid w:val="1BDB6FF7"/>
    <w:rsid w:val="1BE35EAC"/>
    <w:rsid w:val="1BE37C5A"/>
    <w:rsid w:val="1BEA2D97"/>
    <w:rsid w:val="1BEA548C"/>
    <w:rsid w:val="1BED2887"/>
    <w:rsid w:val="1BF105C9"/>
    <w:rsid w:val="1BF57BA5"/>
    <w:rsid w:val="1C00080C"/>
    <w:rsid w:val="1C0320AA"/>
    <w:rsid w:val="1C055E22"/>
    <w:rsid w:val="1C071B9A"/>
    <w:rsid w:val="1C0E117B"/>
    <w:rsid w:val="1C163F8B"/>
    <w:rsid w:val="1C1C4F1A"/>
    <w:rsid w:val="1C1E0C92"/>
    <w:rsid w:val="1C2564C4"/>
    <w:rsid w:val="1C29451A"/>
    <w:rsid w:val="1C2F2E9F"/>
    <w:rsid w:val="1C387FA6"/>
    <w:rsid w:val="1C4032FE"/>
    <w:rsid w:val="1C454471"/>
    <w:rsid w:val="1C4F709D"/>
    <w:rsid w:val="1C552658"/>
    <w:rsid w:val="1C56667E"/>
    <w:rsid w:val="1C5D76A9"/>
    <w:rsid w:val="1C640D9B"/>
    <w:rsid w:val="1C672639"/>
    <w:rsid w:val="1C6C7C4F"/>
    <w:rsid w:val="1C6E5776"/>
    <w:rsid w:val="1C7D1E5D"/>
    <w:rsid w:val="1C8E406A"/>
    <w:rsid w:val="1C8F6CBD"/>
    <w:rsid w:val="1C961170"/>
    <w:rsid w:val="1C962F1E"/>
    <w:rsid w:val="1C9A47BD"/>
    <w:rsid w:val="1CA218C3"/>
    <w:rsid w:val="1CA70C88"/>
    <w:rsid w:val="1CAC44F0"/>
    <w:rsid w:val="1CB33AD0"/>
    <w:rsid w:val="1CB94315"/>
    <w:rsid w:val="1CC57360"/>
    <w:rsid w:val="1CD04682"/>
    <w:rsid w:val="1CD64CCD"/>
    <w:rsid w:val="1CE66E0C"/>
    <w:rsid w:val="1CF3211F"/>
    <w:rsid w:val="1CF87735"/>
    <w:rsid w:val="1D00185F"/>
    <w:rsid w:val="1D0205B4"/>
    <w:rsid w:val="1D0460DA"/>
    <w:rsid w:val="1D0B1216"/>
    <w:rsid w:val="1D0B7468"/>
    <w:rsid w:val="1D0E6F59"/>
    <w:rsid w:val="1D1125A5"/>
    <w:rsid w:val="1D1D719C"/>
    <w:rsid w:val="1D1E53EE"/>
    <w:rsid w:val="1D2624F4"/>
    <w:rsid w:val="1D293D92"/>
    <w:rsid w:val="1D303373"/>
    <w:rsid w:val="1D320E99"/>
    <w:rsid w:val="1D352737"/>
    <w:rsid w:val="1D37025D"/>
    <w:rsid w:val="1D3D1695"/>
    <w:rsid w:val="1D4D5CD3"/>
    <w:rsid w:val="1D50131F"/>
    <w:rsid w:val="1D57445C"/>
    <w:rsid w:val="1D6A0633"/>
    <w:rsid w:val="1D6B6159"/>
    <w:rsid w:val="1D6C3BDE"/>
    <w:rsid w:val="1D6D0123"/>
    <w:rsid w:val="1D6F5C49"/>
    <w:rsid w:val="1D70376F"/>
    <w:rsid w:val="1D766BDC"/>
    <w:rsid w:val="1D7814FC"/>
    <w:rsid w:val="1D8104D8"/>
    <w:rsid w:val="1D835251"/>
    <w:rsid w:val="1D880AB9"/>
    <w:rsid w:val="1D8D2573"/>
    <w:rsid w:val="1D8E3BF5"/>
    <w:rsid w:val="1D90796E"/>
    <w:rsid w:val="1D9137E4"/>
    <w:rsid w:val="1D9200A6"/>
    <w:rsid w:val="1D994A74"/>
    <w:rsid w:val="1D9A3406"/>
    <w:rsid w:val="1D9C6312"/>
    <w:rsid w:val="1DA63635"/>
    <w:rsid w:val="1DAC0C4B"/>
    <w:rsid w:val="1DB418AE"/>
    <w:rsid w:val="1DB47B00"/>
    <w:rsid w:val="1DBA2C3C"/>
    <w:rsid w:val="1DBA49EB"/>
    <w:rsid w:val="1DCA10D2"/>
    <w:rsid w:val="1DCB4E4A"/>
    <w:rsid w:val="1DD27F86"/>
    <w:rsid w:val="1DD97567"/>
    <w:rsid w:val="1DE02FCA"/>
    <w:rsid w:val="1DE45B0D"/>
    <w:rsid w:val="1DEA52D0"/>
    <w:rsid w:val="1DF3687A"/>
    <w:rsid w:val="1DF443A0"/>
    <w:rsid w:val="1DF75C3F"/>
    <w:rsid w:val="1E192DA5"/>
    <w:rsid w:val="1E1E4F79"/>
    <w:rsid w:val="1E2D340E"/>
    <w:rsid w:val="1E360515"/>
    <w:rsid w:val="1E3649B9"/>
    <w:rsid w:val="1E3D7AF5"/>
    <w:rsid w:val="1E450758"/>
    <w:rsid w:val="1E4C5F8A"/>
    <w:rsid w:val="1E5A0383"/>
    <w:rsid w:val="1E5F5CBE"/>
    <w:rsid w:val="1E641526"/>
    <w:rsid w:val="1E6908EA"/>
    <w:rsid w:val="1E733517"/>
    <w:rsid w:val="1E7352C5"/>
    <w:rsid w:val="1E7554E1"/>
    <w:rsid w:val="1E7F010E"/>
    <w:rsid w:val="1EAE67D3"/>
    <w:rsid w:val="1EB15DEE"/>
    <w:rsid w:val="1EBF49AE"/>
    <w:rsid w:val="1EC104D3"/>
    <w:rsid w:val="1EC975DB"/>
    <w:rsid w:val="1ECE074D"/>
    <w:rsid w:val="1ECF44C6"/>
    <w:rsid w:val="1EDA17E8"/>
    <w:rsid w:val="1EE241F9"/>
    <w:rsid w:val="1EEC32CA"/>
    <w:rsid w:val="1EF503D0"/>
    <w:rsid w:val="1EF72ADD"/>
    <w:rsid w:val="1EF81C6E"/>
    <w:rsid w:val="1EF87EC0"/>
    <w:rsid w:val="1EFA1543"/>
    <w:rsid w:val="1EFB1F65"/>
    <w:rsid w:val="1F0E4FEE"/>
    <w:rsid w:val="1F132604"/>
    <w:rsid w:val="1F176598"/>
    <w:rsid w:val="1F220A99"/>
    <w:rsid w:val="1F244811"/>
    <w:rsid w:val="1F2760B0"/>
    <w:rsid w:val="1F2962CC"/>
    <w:rsid w:val="1F4153C3"/>
    <w:rsid w:val="1F446C62"/>
    <w:rsid w:val="1F4924CA"/>
    <w:rsid w:val="1F58080E"/>
    <w:rsid w:val="1F5844BB"/>
    <w:rsid w:val="1F6410B2"/>
    <w:rsid w:val="1F6F0182"/>
    <w:rsid w:val="1F7C464D"/>
    <w:rsid w:val="1F841F36"/>
    <w:rsid w:val="1F901EA7"/>
    <w:rsid w:val="1F9C084C"/>
    <w:rsid w:val="1F9C6A9E"/>
    <w:rsid w:val="1FA92F69"/>
    <w:rsid w:val="1FAA740D"/>
    <w:rsid w:val="1FAD2A59"/>
    <w:rsid w:val="1FB92E2C"/>
    <w:rsid w:val="1FB93253"/>
    <w:rsid w:val="1FBC0EEE"/>
    <w:rsid w:val="1FBD2AB4"/>
    <w:rsid w:val="1FBE0451"/>
    <w:rsid w:val="1FC009DE"/>
    <w:rsid w:val="1FC3227C"/>
    <w:rsid w:val="1FCB1131"/>
    <w:rsid w:val="1FD224BF"/>
    <w:rsid w:val="1FD313D5"/>
    <w:rsid w:val="1FD32DA6"/>
    <w:rsid w:val="1FD77AD6"/>
    <w:rsid w:val="1FD9384E"/>
    <w:rsid w:val="1FD955FC"/>
    <w:rsid w:val="1FDD07F7"/>
    <w:rsid w:val="1FEA4E8E"/>
    <w:rsid w:val="1FEA7809"/>
    <w:rsid w:val="1FF24ECF"/>
    <w:rsid w:val="1FF266BE"/>
    <w:rsid w:val="1FFC753C"/>
    <w:rsid w:val="1FFE32B4"/>
    <w:rsid w:val="2000702C"/>
    <w:rsid w:val="201128A4"/>
    <w:rsid w:val="20140D2A"/>
    <w:rsid w:val="20146634"/>
    <w:rsid w:val="20196340"/>
    <w:rsid w:val="20210F72"/>
    <w:rsid w:val="20216FA3"/>
    <w:rsid w:val="20275E62"/>
    <w:rsid w:val="202A5E57"/>
    <w:rsid w:val="20337402"/>
    <w:rsid w:val="20390790"/>
    <w:rsid w:val="203E1903"/>
    <w:rsid w:val="2043516B"/>
    <w:rsid w:val="20450EE3"/>
    <w:rsid w:val="20564E9E"/>
    <w:rsid w:val="20586E69"/>
    <w:rsid w:val="20601879"/>
    <w:rsid w:val="206770AC"/>
    <w:rsid w:val="206F7D0E"/>
    <w:rsid w:val="20745325"/>
    <w:rsid w:val="20756E7F"/>
    <w:rsid w:val="207A4992"/>
    <w:rsid w:val="20827A42"/>
    <w:rsid w:val="20930C1F"/>
    <w:rsid w:val="209634ED"/>
    <w:rsid w:val="20B10327"/>
    <w:rsid w:val="20B322F1"/>
    <w:rsid w:val="20B3409F"/>
    <w:rsid w:val="20B971DB"/>
    <w:rsid w:val="20BE2A44"/>
    <w:rsid w:val="20C444FE"/>
    <w:rsid w:val="20DB35F6"/>
    <w:rsid w:val="20DB53A4"/>
    <w:rsid w:val="20E26732"/>
    <w:rsid w:val="20E406FC"/>
    <w:rsid w:val="20F16975"/>
    <w:rsid w:val="210743EB"/>
    <w:rsid w:val="21083DC5"/>
    <w:rsid w:val="21134B3E"/>
    <w:rsid w:val="2129610F"/>
    <w:rsid w:val="213D605E"/>
    <w:rsid w:val="213F5933"/>
    <w:rsid w:val="214D44F3"/>
    <w:rsid w:val="21505D92"/>
    <w:rsid w:val="21537630"/>
    <w:rsid w:val="215A451A"/>
    <w:rsid w:val="21696E53"/>
    <w:rsid w:val="21780E44"/>
    <w:rsid w:val="217952E8"/>
    <w:rsid w:val="217D645B"/>
    <w:rsid w:val="21823A71"/>
    <w:rsid w:val="218617B3"/>
    <w:rsid w:val="21867BCC"/>
    <w:rsid w:val="218872DA"/>
    <w:rsid w:val="21894E00"/>
    <w:rsid w:val="21937A2C"/>
    <w:rsid w:val="21996AB6"/>
    <w:rsid w:val="219C4B33"/>
    <w:rsid w:val="219D094F"/>
    <w:rsid w:val="21B46321"/>
    <w:rsid w:val="21B53E47"/>
    <w:rsid w:val="21B55BF5"/>
    <w:rsid w:val="21BD061E"/>
    <w:rsid w:val="21CD2F3E"/>
    <w:rsid w:val="21CF315A"/>
    <w:rsid w:val="21D4251F"/>
    <w:rsid w:val="21DC7625"/>
    <w:rsid w:val="21DF5C70"/>
    <w:rsid w:val="21EB5ABA"/>
    <w:rsid w:val="21F26E49"/>
    <w:rsid w:val="21F930FA"/>
    <w:rsid w:val="21FA7AAB"/>
    <w:rsid w:val="21FB1ED9"/>
    <w:rsid w:val="21FC1A76"/>
    <w:rsid w:val="21FE134A"/>
    <w:rsid w:val="22001566"/>
    <w:rsid w:val="220B1CB9"/>
    <w:rsid w:val="2210107D"/>
    <w:rsid w:val="22123047"/>
    <w:rsid w:val="2217240B"/>
    <w:rsid w:val="222050A3"/>
    <w:rsid w:val="222B4109"/>
    <w:rsid w:val="222D1C2F"/>
    <w:rsid w:val="22327245"/>
    <w:rsid w:val="22347461"/>
    <w:rsid w:val="22350AE4"/>
    <w:rsid w:val="22372AAE"/>
    <w:rsid w:val="223C00C4"/>
    <w:rsid w:val="223C6316"/>
    <w:rsid w:val="2241392C"/>
    <w:rsid w:val="22460F43"/>
    <w:rsid w:val="224F429B"/>
    <w:rsid w:val="224F7DF7"/>
    <w:rsid w:val="2250591D"/>
    <w:rsid w:val="225673D8"/>
    <w:rsid w:val="22574EFE"/>
    <w:rsid w:val="22587B9A"/>
    <w:rsid w:val="225C42C2"/>
    <w:rsid w:val="22665141"/>
    <w:rsid w:val="226D4721"/>
    <w:rsid w:val="226D64CF"/>
    <w:rsid w:val="22721D38"/>
    <w:rsid w:val="22745AB0"/>
    <w:rsid w:val="22835CF3"/>
    <w:rsid w:val="22874F18"/>
    <w:rsid w:val="2288155B"/>
    <w:rsid w:val="228C2DF9"/>
    <w:rsid w:val="228E6D99"/>
    <w:rsid w:val="22AA1960"/>
    <w:rsid w:val="22B275DC"/>
    <w:rsid w:val="22B97967"/>
    <w:rsid w:val="22BF1A38"/>
    <w:rsid w:val="22C02AA3"/>
    <w:rsid w:val="22CA1B74"/>
    <w:rsid w:val="22CA56D0"/>
    <w:rsid w:val="22CC58EC"/>
    <w:rsid w:val="22D12F02"/>
    <w:rsid w:val="22EE5862"/>
    <w:rsid w:val="22EE7610"/>
    <w:rsid w:val="22EF61C9"/>
    <w:rsid w:val="22F83FEB"/>
    <w:rsid w:val="2305495A"/>
    <w:rsid w:val="23056708"/>
    <w:rsid w:val="231828DF"/>
    <w:rsid w:val="231F3C6E"/>
    <w:rsid w:val="232C0139"/>
    <w:rsid w:val="232E2103"/>
    <w:rsid w:val="2338048C"/>
    <w:rsid w:val="233D2346"/>
    <w:rsid w:val="2342170A"/>
    <w:rsid w:val="234611FA"/>
    <w:rsid w:val="234C07DB"/>
    <w:rsid w:val="234C4337"/>
    <w:rsid w:val="23515DF1"/>
    <w:rsid w:val="23531EA3"/>
    <w:rsid w:val="235D02F2"/>
    <w:rsid w:val="235E272E"/>
    <w:rsid w:val="23623B5A"/>
    <w:rsid w:val="236C49D9"/>
    <w:rsid w:val="23825FAA"/>
    <w:rsid w:val="238E2BA1"/>
    <w:rsid w:val="23922691"/>
    <w:rsid w:val="239F6B5C"/>
    <w:rsid w:val="23A979DB"/>
    <w:rsid w:val="23AB3753"/>
    <w:rsid w:val="23AD74CB"/>
    <w:rsid w:val="23B5012E"/>
    <w:rsid w:val="23B73EA6"/>
    <w:rsid w:val="23C30A9D"/>
    <w:rsid w:val="23C83336"/>
    <w:rsid w:val="23CD191B"/>
    <w:rsid w:val="23D305B4"/>
    <w:rsid w:val="23DC56BB"/>
    <w:rsid w:val="23E26145"/>
    <w:rsid w:val="23ED1676"/>
    <w:rsid w:val="23F01166"/>
    <w:rsid w:val="23F944BF"/>
    <w:rsid w:val="23FC3FAF"/>
    <w:rsid w:val="23FE1AD5"/>
    <w:rsid w:val="24045511"/>
    <w:rsid w:val="240510B5"/>
    <w:rsid w:val="240A7DD0"/>
    <w:rsid w:val="240E783E"/>
    <w:rsid w:val="241C63FF"/>
    <w:rsid w:val="2423778D"/>
    <w:rsid w:val="243A68A0"/>
    <w:rsid w:val="244020ED"/>
    <w:rsid w:val="24482D50"/>
    <w:rsid w:val="244A4D1A"/>
    <w:rsid w:val="24572F93"/>
    <w:rsid w:val="24585BAE"/>
    <w:rsid w:val="246456B0"/>
    <w:rsid w:val="246F1FC2"/>
    <w:rsid w:val="246F29D3"/>
    <w:rsid w:val="24704055"/>
    <w:rsid w:val="24747FE9"/>
    <w:rsid w:val="247D5D67"/>
    <w:rsid w:val="248C5333"/>
    <w:rsid w:val="24917784"/>
    <w:rsid w:val="24940412"/>
    <w:rsid w:val="24945F95"/>
    <w:rsid w:val="249F1ED2"/>
    <w:rsid w:val="24A8657A"/>
    <w:rsid w:val="24B228BF"/>
    <w:rsid w:val="24B77ED6"/>
    <w:rsid w:val="24BE1264"/>
    <w:rsid w:val="24C34ACD"/>
    <w:rsid w:val="24CA5E5B"/>
    <w:rsid w:val="24CC1BD3"/>
    <w:rsid w:val="24CF521F"/>
    <w:rsid w:val="24D26ABE"/>
    <w:rsid w:val="24D42836"/>
    <w:rsid w:val="24DE36B4"/>
    <w:rsid w:val="24E011DB"/>
    <w:rsid w:val="24FF3D57"/>
    <w:rsid w:val="25090731"/>
    <w:rsid w:val="25237319"/>
    <w:rsid w:val="252C4420"/>
    <w:rsid w:val="253432D4"/>
    <w:rsid w:val="2535374E"/>
    <w:rsid w:val="2536529E"/>
    <w:rsid w:val="25396B3D"/>
    <w:rsid w:val="25424993"/>
    <w:rsid w:val="25454984"/>
    <w:rsid w:val="25473008"/>
    <w:rsid w:val="254C3116"/>
    <w:rsid w:val="25553977"/>
    <w:rsid w:val="25565941"/>
    <w:rsid w:val="255B6AB3"/>
    <w:rsid w:val="255D0A7D"/>
    <w:rsid w:val="255F65A3"/>
    <w:rsid w:val="256516E0"/>
    <w:rsid w:val="25665B84"/>
    <w:rsid w:val="256B319A"/>
    <w:rsid w:val="2581214E"/>
    <w:rsid w:val="258204E4"/>
    <w:rsid w:val="258778A8"/>
    <w:rsid w:val="258C3110"/>
    <w:rsid w:val="2593624D"/>
    <w:rsid w:val="259C15A5"/>
    <w:rsid w:val="259F1096"/>
    <w:rsid w:val="25A4045A"/>
    <w:rsid w:val="25A62424"/>
    <w:rsid w:val="25AB17E9"/>
    <w:rsid w:val="25B20DC9"/>
    <w:rsid w:val="25B368EF"/>
    <w:rsid w:val="25B82157"/>
    <w:rsid w:val="25BD776E"/>
    <w:rsid w:val="25C32FD6"/>
    <w:rsid w:val="25C97EC1"/>
    <w:rsid w:val="25D16D75"/>
    <w:rsid w:val="25DF1492"/>
    <w:rsid w:val="25E1345C"/>
    <w:rsid w:val="25E46AA9"/>
    <w:rsid w:val="25E60A73"/>
    <w:rsid w:val="25EF2273"/>
    <w:rsid w:val="25FE400E"/>
    <w:rsid w:val="260902AF"/>
    <w:rsid w:val="260F621B"/>
    <w:rsid w:val="26154EB4"/>
    <w:rsid w:val="26263565"/>
    <w:rsid w:val="26307F40"/>
    <w:rsid w:val="263B7010"/>
    <w:rsid w:val="263E265D"/>
    <w:rsid w:val="26487037"/>
    <w:rsid w:val="264D464E"/>
    <w:rsid w:val="26527EB6"/>
    <w:rsid w:val="265A320F"/>
    <w:rsid w:val="265C0D35"/>
    <w:rsid w:val="266D2F42"/>
    <w:rsid w:val="266D4CF0"/>
    <w:rsid w:val="26753BA5"/>
    <w:rsid w:val="269229A8"/>
    <w:rsid w:val="26924FF0"/>
    <w:rsid w:val="26971D6D"/>
    <w:rsid w:val="26993D37"/>
    <w:rsid w:val="26A12BEB"/>
    <w:rsid w:val="26A61FB0"/>
    <w:rsid w:val="26B26BA7"/>
    <w:rsid w:val="26B55A22"/>
    <w:rsid w:val="26B91CE3"/>
    <w:rsid w:val="26BB5A5B"/>
    <w:rsid w:val="26BE19EF"/>
    <w:rsid w:val="26C80178"/>
    <w:rsid w:val="26C863CA"/>
    <w:rsid w:val="26CA2142"/>
    <w:rsid w:val="26CF59AB"/>
    <w:rsid w:val="26D46B1D"/>
    <w:rsid w:val="26E33204"/>
    <w:rsid w:val="26EC030B"/>
    <w:rsid w:val="26ED7BDF"/>
    <w:rsid w:val="26FE003E"/>
    <w:rsid w:val="270218DC"/>
    <w:rsid w:val="270E64D3"/>
    <w:rsid w:val="270F3FF9"/>
    <w:rsid w:val="27117D71"/>
    <w:rsid w:val="27194E78"/>
    <w:rsid w:val="271E5FEA"/>
    <w:rsid w:val="272730F1"/>
    <w:rsid w:val="272A0AD1"/>
    <w:rsid w:val="272A2BE1"/>
    <w:rsid w:val="272F1FA5"/>
    <w:rsid w:val="27315D1D"/>
    <w:rsid w:val="27361586"/>
    <w:rsid w:val="27391076"/>
    <w:rsid w:val="27392E24"/>
    <w:rsid w:val="273D0B66"/>
    <w:rsid w:val="2742617D"/>
    <w:rsid w:val="274509F0"/>
    <w:rsid w:val="27457A1B"/>
    <w:rsid w:val="274F0899"/>
    <w:rsid w:val="2751016E"/>
    <w:rsid w:val="27514612"/>
    <w:rsid w:val="275163C0"/>
    <w:rsid w:val="275814FC"/>
    <w:rsid w:val="276500BD"/>
    <w:rsid w:val="276A3FD7"/>
    <w:rsid w:val="276C4FA7"/>
    <w:rsid w:val="277F117F"/>
    <w:rsid w:val="27802801"/>
    <w:rsid w:val="27822A1D"/>
    <w:rsid w:val="278B7B24"/>
    <w:rsid w:val="278E13C2"/>
    <w:rsid w:val="27925550"/>
    <w:rsid w:val="279938C3"/>
    <w:rsid w:val="279F35CF"/>
    <w:rsid w:val="27A173FB"/>
    <w:rsid w:val="27AB02B2"/>
    <w:rsid w:val="27AC7A9A"/>
    <w:rsid w:val="27AF30E6"/>
    <w:rsid w:val="27C052F3"/>
    <w:rsid w:val="27C76682"/>
    <w:rsid w:val="27C9064C"/>
    <w:rsid w:val="27CB43C4"/>
    <w:rsid w:val="27CB6172"/>
    <w:rsid w:val="27D2587A"/>
    <w:rsid w:val="27D56FF1"/>
    <w:rsid w:val="27DC212D"/>
    <w:rsid w:val="27E2170E"/>
    <w:rsid w:val="27E47234"/>
    <w:rsid w:val="27E64D5A"/>
    <w:rsid w:val="27E83458"/>
    <w:rsid w:val="27E9484A"/>
    <w:rsid w:val="27EB6814"/>
    <w:rsid w:val="27F54F9D"/>
    <w:rsid w:val="27FC457D"/>
    <w:rsid w:val="27FD02F5"/>
    <w:rsid w:val="27FF34BF"/>
    <w:rsid w:val="280144A9"/>
    <w:rsid w:val="2802590C"/>
    <w:rsid w:val="280653FC"/>
    <w:rsid w:val="280C71D8"/>
    <w:rsid w:val="280E42B1"/>
    <w:rsid w:val="28164F13"/>
    <w:rsid w:val="2818512F"/>
    <w:rsid w:val="281A2C55"/>
    <w:rsid w:val="282633A8"/>
    <w:rsid w:val="28277120"/>
    <w:rsid w:val="282D2989"/>
    <w:rsid w:val="283A6E54"/>
    <w:rsid w:val="283D06F2"/>
    <w:rsid w:val="283F446A"/>
    <w:rsid w:val="284101E2"/>
    <w:rsid w:val="2841258F"/>
    <w:rsid w:val="2852419D"/>
    <w:rsid w:val="28553C8E"/>
    <w:rsid w:val="286021A4"/>
    <w:rsid w:val="28616AD6"/>
    <w:rsid w:val="286B1703"/>
    <w:rsid w:val="286F3CA8"/>
    <w:rsid w:val="287405B8"/>
    <w:rsid w:val="28754330"/>
    <w:rsid w:val="28757E8C"/>
    <w:rsid w:val="28771E56"/>
    <w:rsid w:val="28772BE3"/>
    <w:rsid w:val="28814A83"/>
    <w:rsid w:val="288604FE"/>
    <w:rsid w:val="28885E11"/>
    <w:rsid w:val="28940C5A"/>
    <w:rsid w:val="289B3D96"/>
    <w:rsid w:val="28B07116"/>
    <w:rsid w:val="28B409B4"/>
    <w:rsid w:val="28BC1F5F"/>
    <w:rsid w:val="28BE5577"/>
    <w:rsid w:val="28BE5CD7"/>
    <w:rsid w:val="28D01566"/>
    <w:rsid w:val="28D9041B"/>
    <w:rsid w:val="28DB23E5"/>
    <w:rsid w:val="28DC7F0B"/>
    <w:rsid w:val="28F039B6"/>
    <w:rsid w:val="29003BF9"/>
    <w:rsid w:val="291B6C85"/>
    <w:rsid w:val="291E7E9A"/>
    <w:rsid w:val="2920429C"/>
    <w:rsid w:val="29233D8C"/>
    <w:rsid w:val="292C49EE"/>
    <w:rsid w:val="292D0766"/>
    <w:rsid w:val="292F2731"/>
    <w:rsid w:val="293027CD"/>
    <w:rsid w:val="29341AF5"/>
    <w:rsid w:val="293B10D5"/>
    <w:rsid w:val="29424212"/>
    <w:rsid w:val="29486DA5"/>
    <w:rsid w:val="29493024"/>
    <w:rsid w:val="294A57BC"/>
    <w:rsid w:val="295126A7"/>
    <w:rsid w:val="29534671"/>
    <w:rsid w:val="2953641F"/>
    <w:rsid w:val="295757E3"/>
    <w:rsid w:val="2967011C"/>
    <w:rsid w:val="2973261D"/>
    <w:rsid w:val="29752839"/>
    <w:rsid w:val="298E0913"/>
    <w:rsid w:val="29934A6D"/>
    <w:rsid w:val="299B1B74"/>
    <w:rsid w:val="299B6018"/>
    <w:rsid w:val="29A547A1"/>
    <w:rsid w:val="29AA0009"/>
    <w:rsid w:val="29AE18A7"/>
    <w:rsid w:val="29AF73CD"/>
    <w:rsid w:val="29B6075C"/>
    <w:rsid w:val="29B9024C"/>
    <w:rsid w:val="29C27101"/>
    <w:rsid w:val="29C4731D"/>
    <w:rsid w:val="29C966E1"/>
    <w:rsid w:val="29D60DFE"/>
    <w:rsid w:val="29DF7CB3"/>
    <w:rsid w:val="29E11C7D"/>
    <w:rsid w:val="29E76B67"/>
    <w:rsid w:val="29EB2AFB"/>
    <w:rsid w:val="29F3375E"/>
    <w:rsid w:val="29F61F3A"/>
    <w:rsid w:val="29FD45DD"/>
    <w:rsid w:val="29FD638B"/>
    <w:rsid w:val="2A0E0598"/>
    <w:rsid w:val="2A1A518F"/>
    <w:rsid w:val="2A257690"/>
    <w:rsid w:val="2A261D85"/>
    <w:rsid w:val="2A2B2EF8"/>
    <w:rsid w:val="2A2C0A1E"/>
    <w:rsid w:val="2A336250"/>
    <w:rsid w:val="2A351FC9"/>
    <w:rsid w:val="2A375D41"/>
    <w:rsid w:val="2A3C1137"/>
    <w:rsid w:val="2A3F0751"/>
    <w:rsid w:val="2A44507E"/>
    <w:rsid w:val="2A506E02"/>
    <w:rsid w:val="2A573CED"/>
    <w:rsid w:val="2A6401B8"/>
    <w:rsid w:val="2A6A69CE"/>
    <w:rsid w:val="2A6B1137"/>
    <w:rsid w:val="2A7228D5"/>
    <w:rsid w:val="2A790107"/>
    <w:rsid w:val="2A81520E"/>
    <w:rsid w:val="2A8F792B"/>
    <w:rsid w:val="2A952A67"/>
    <w:rsid w:val="2A962258"/>
    <w:rsid w:val="2A9A007E"/>
    <w:rsid w:val="2AA30035"/>
    <w:rsid w:val="2AA64C74"/>
    <w:rsid w:val="2AAD6003"/>
    <w:rsid w:val="2AB729DE"/>
    <w:rsid w:val="2ACF41CB"/>
    <w:rsid w:val="2AD27817"/>
    <w:rsid w:val="2AD43590"/>
    <w:rsid w:val="2AE412F9"/>
    <w:rsid w:val="2AE65071"/>
    <w:rsid w:val="2AF23A16"/>
    <w:rsid w:val="2AF61758"/>
    <w:rsid w:val="2AF704D6"/>
    <w:rsid w:val="2AFA3239"/>
    <w:rsid w:val="2B013C59"/>
    <w:rsid w:val="2B083239"/>
    <w:rsid w:val="2B1E2A5D"/>
    <w:rsid w:val="2B2160A9"/>
    <w:rsid w:val="2B2362C5"/>
    <w:rsid w:val="2B3109E2"/>
    <w:rsid w:val="2B41674B"/>
    <w:rsid w:val="2B473D61"/>
    <w:rsid w:val="2B4A5600"/>
    <w:rsid w:val="2B4F7484"/>
    <w:rsid w:val="2B520958"/>
    <w:rsid w:val="2B563FA5"/>
    <w:rsid w:val="2B603075"/>
    <w:rsid w:val="2B620B9B"/>
    <w:rsid w:val="2B623D8D"/>
    <w:rsid w:val="2B6F32B8"/>
    <w:rsid w:val="2B717030"/>
    <w:rsid w:val="2B762899"/>
    <w:rsid w:val="2B7B3A0B"/>
    <w:rsid w:val="2B8054C5"/>
    <w:rsid w:val="2B856638"/>
    <w:rsid w:val="2B936FA7"/>
    <w:rsid w:val="2B977B07"/>
    <w:rsid w:val="2BA03472"/>
    <w:rsid w:val="2BA65E72"/>
    <w:rsid w:val="2BAA2542"/>
    <w:rsid w:val="2BB82A63"/>
    <w:rsid w:val="2BBD04C8"/>
    <w:rsid w:val="2BC96E6C"/>
    <w:rsid w:val="2BCE4483"/>
    <w:rsid w:val="2BD82C0B"/>
    <w:rsid w:val="2BDA4BD6"/>
    <w:rsid w:val="2BDD0222"/>
    <w:rsid w:val="2BDD3F81"/>
    <w:rsid w:val="2BE05F64"/>
    <w:rsid w:val="2BE315B0"/>
    <w:rsid w:val="2BE617CC"/>
    <w:rsid w:val="2BE847F8"/>
    <w:rsid w:val="2BFA5278"/>
    <w:rsid w:val="2C0954BB"/>
    <w:rsid w:val="2C204F13"/>
    <w:rsid w:val="2C233F43"/>
    <w:rsid w:val="2C293467"/>
    <w:rsid w:val="2C2B79C9"/>
    <w:rsid w:val="2C3D190D"/>
    <w:rsid w:val="2C3D5164"/>
    <w:rsid w:val="2C3F0EDD"/>
    <w:rsid w:val="2C3F712F"/>
    <w:rsid w:val="2C4209CD"/>
    <w:rsid w:val="2C536736"/>
    <w:rsid w:val="2C55425C"/>
    <w:rsid w:val="2C555293"/>
    <w:rsid w:val="2C583D4C"/>
    <w:rsid w:val="2C5D1057"/>
    <w:rsid w:val="2C5D3B51"/>
    <w:rsid w:val="2C624BCB"/>
    <w:rsid w:val="2C63304D"/>
    <w:rsid w:val="2C6426F1"/>
    <w:rsid w:val="2C6721E1"/>
    <w:rsid w:val="2C697D08"/>
    <w:rsid w:val="2C6C77F8"/>
    <w:rsid w:val="2C70553A"/>
    <w:rsid w:val="2C7212B2"/>
    <w:rsid w:val="2C730B86"/>
    <w:rsid w:val="2C752B50"/>
    <w:rsid w:val="2C772424"/>
    <w:rsid w:val="2C7C18CE"/>
    <w:rsid w:val="2C7C3EDF"/>
    <w:rsid w:val="2C7F39CF"/>
    <w:rsid w:val="2C820DC9"/>
    <w:rsid w:val="2C88209B"/>
    <w:rsid w:val="2C98683F"/>
    <w:rsid w:val="2C9E20A7"/>
    <w:rsid w:val="2C9F1913"/>
    <w:rsid w:val="2CA13945"/>
    <w:rsid w:val="2CAE7E10"/>
    <w:rsid w:val="2CC92EA4"/>
    <w:rsid w:val="2CCD64E8"/>
    <w:rsid w:val="2CD51841"/>
    <w:rsid w:val="2CE83322"/>
    <w:rsid w:val="2CEA709A"/>
    <w:rsid w:val="2CEB5A05"/>
    <w:rsid w:val="2CF9108B"/>
    <w:rsid w:val="2CFC6DCE"/>
    <w:rsid w:val="2CFF066C"/>
    <w:rsid w:val="2D085772"/>
    <w:rsid w:val="2D0B0DBF"/>
    <w:rsid w:val="2D0D0FDB"/>
    <w:rsid w:val="2D1B54A6"/>
    <w:rsid w:val="2D3426E8"/>
    <w:rsid w:val="2D355E3C"/>
    <w:rsid w:val="2D360531"/>
    <w:rsid w:val="2D3671BA"/>
    <w:rsid w:val="2D3E1194"/>
    <w:rsid w:val="2D5E35E4"/>
    <w:rsid w:val="2D636E4D"/>
    <w:rsid w:val="2D6B7AAF"/>
    <w:rsid w:val="2D7828F8"/>
    <w:rsid w:val="2D7A3565"/>
    <w:rsid w:val="2D7B4196"/>
    <w:rsid w:val="2D8017AD"/>
    <w:rsid w:val="2D863170"/>
    <w:rsid w:val="2D92328E"/>
    <w:rsid w:val="2D984D48"/>
    <w:rsid w:val="2D995E61"/>
    <w:rsid w:val="2DA60AE7"/>
    <w:rsid w:val="2DBF7CCD"/>
    <w:rsid w:val="2DC91C68"/>
    <w:rsid w:val="2DCF003E"/>
    <w:rsid w:val="2DD41AF8"/>
    <w:rsid w:val="2DD613CD"/>
    <w:rsid w:val="2DD9710F"/>
    <w:rsid w:val="2DE47B90"/>
    <w:rsid w:val="2DE63CA7"/>
    <w:rsid w:val="2DF45CF7"/>
    <w:rsid w:val="2DF67CC1"/>
    <w:rsid w:val="2E0B376C"/>
    <w:rsid w:val="2E100D83"/>
    <w:rsid w:val="2E206AEC"/>
    <w:rsid w:val="2E2760CC"/>
    <w:rsid w:val="2E3A5DFF"/>
    <w:rsid w:val="2E3D144C"/>
    <w:rsid w:val="2E424CB4"/>
    <w:rsid w:val="2E444588"/>
    <w:rsid w:val="2E494294"/>
    <w:rsid w:val="2E5834DA"/>
    <w:rsid w:val="2E61458C"/>
    <w:rsid w:val="2E620EB2"/>
    <w:rsid w:val="2E627104"/>
    <w:rsid w:val="2E642E7C"/>
    <w:rsid w:val="2E674E53"/>
    <w:rsid w:val="2E690493"/>
    <w:rsid w:val="2E6C3ADF"/>
    <w:rsid w:val="2E701821"/>
    <w:rsid w:val="2E70537D"/>
    <w:rsid w:val="2E76495E"/>
    <w:rsid w:val="2E823302"/>
    <w:rsid w:val="2E8B02C4"/>
    <w:rsid w:val="2E8B0409"/>
    <w:rsid w:val="2E950C72"/>
    <w:rsid w:val="2E9A689E"/>
    <w:rsid w:val="2E9C43C4"/>
    <w:rsid w:val="2E9F2106"/>
    <w:rsid w:val="2E9F5C62"/>
    <w:rsid w:val="2EA25753"/>
    <w:rsid w:val="2EA27501"/>
    <w:rsid w:val="2EA72D69"/>
    <w:rsid w:val="2EB23BE8"/>
    <w:rsid w:val="2EB55486"/>
    <w:rsid w:val="2EBE07DF"/>
    <w:rsid w:val="2EC90F31"/>
    <w:rsid w:val="2ECB6A58"/>
    <w:rsid w:val="2ED55B28"/>
    <w:rsid w:val="2EED6C1D"/>
    <w:rsid w:val="2EFF4953"/>
    <w:rsid w:val="2F096CB6"/>
    <w:rsid w:val="2F1E302B"/>
    <w:rsid w:val="2F25085E"/>
    <w:rsid w:val="2F3B4436"/>
    <w:rsid w:val="2F432A92"/>
    <w:rsid w:val="2F4607D4"/>
    <w:rsid w:val="2F4D56BE"/>
    <w:rsid w:val="2F511653"/>
    <w:rsid w:val="2F784807"/>
    <w:rsid w:val="2F8512FC"/>
    <w:rsid w:val="2F917CA1"/>
    <w:rsid w:val="2F972DDE"/>
    <w:rsid w:val="2F973A5D"/>
    <w:rsid w:val="2F994E08"/>
    <w:rsid w:val="2F9B467C"/>
    <w:rsid w:val="2FA31782"/>
    <w:rsid w:val="2FAC6889"/>
    <w:rsid w:val="2FAD0853"/>
    <w:rsid w:val="2FAF0127"/>
    <w:rsid w:val="2FC516F9"/>
    <w:rsid w:val="2FC5794B"/>
    <w:rsid w:val="2FD63906"/>
    <w:rsid w:val="2FD933F6"/>
    <w:rsid w:val="2FEC3129"/>
    <w:rsid w:val="2FF40230"/>
    <w:rsid w:val="2FF479A2"/>
    <w:rsid w:val="30087837"/>
    <w:rsid w:val="300C37CC"/>
    <w:rsid w:val="300D4E4E"/>
    <w:rsid w:val="30110DE2"/>
    <w:rsid w:val="30197C97"/>
    <w:rsid w:val="302208F9"/>
    <w:rsid w:val="30275F10"/>
    <w:rsid w:val="302A1EA4"/>
    <w:rsid w:val="30322514"/>
    <w:rsid w:val="30327943"/>
    <w:rsid w:val="30330D58"/>
    <w:rsid w:val="30405223"/>
    <w:rsid w:val="30550CCF"/>
    <w:rsid w:val="305B3E0B"/>
    <w:rsid w:val="305D7B83"/>
    <w:rsid w:val="306A22A0"/>
    <w:rsid w:val="306B6744"/>
    <w:rsid w:val="307153DD"/>
    <w:rsid w:val="307A5692"/>
    <w:rsid w:val="307A6987"/>
    <w:rsid w:val="307F5D4C"/>
    <w:rsid w:val="30825E77"/>
    <w:rsid w:val="308710A4"/>
    <w:rsid w:val="308C2216"/>
    <w:rsid w:val="309317F7"/>
    <w:rsid w:val="309612E7"/>
    <w:rsid w:val="309A0DD7"/>
    <w:rsid w:val="30A457B2"/>
    <w:rsid w:val="30AA08EF"/>
    <w:rsid w:val="30B54BFE"/>
    <w:rsid w:val="30C96FC7"/>
    <w:rsid w:val="30D065A7"/>
    <w:rsid w:val="30D36AC7"/>
    <w:rsid w:val="30D53BBD"/>
    <w:rsid w:val="30DD6F16"/>
    <w:rsid w:val="30E403C9"/>
    <w:rsid w:val="30E501A2"/>
    <w:rsid w:val="30F009F7"/>
    <w:rsid w:val="310149B3"/>
    <w:rsid w:val="310426F5"/>
    <w:rsid w:val="310444A3"/>
    <w:rsid w:val="31061FC9"/>
    <w:rsid w:val="310B75DF"/>
    <w:rsid w:val="312970E3"/>
    <w:rsid w:val="312D4A00"/>
    <w:rsid w:val="314618C4"/>
    <w:rsid w:val="315926AE"/>
    <w:rsid w:val="315C608D"/>
    <w:rsid w:val="31644F41"/>
    <w:rsid w:val="31660CB9"/>
    <w:rsid w:val="31662A68"/>
    <w:rsid w:val="316E7B6E"/>
    <w:rsid w:val="317653A0"/>
    <w:rsid w:val="31774C75"/>
    <w:rsid w:val="31796C3F"/>
    <w:rsid w:val="317B29B7"/>
    <w:rsid w:val="317E18DA"/>
    <w:rsid w:val="31813D45"/>
    <w:rsid w:val="31815AF3"/>
    <w:rsid w:val="319C292D"/>
    <w:rsid w:val="31A11CF2"/>
    <w:rsid w:val="31A57A34"/>
    <w:rsid w:val="31A6555A"/>
    <w:rsid w:val="31AF08B2"/>
    <w:rsid w:val="31B47C77"/>
    <w:rsid w:val="31B77767"/>
    <w:rsid w:val="31BB2DB3"/>
    <w:rsid w:val="31BD2FCF"/>
    <w:rsid w:val="31CA1248"/>
    <w:rsid w:val="31E16592"/>
    <w:rsid w:val="31E85B72"/>
    <w:rsid w:val="31E866CA"/>
    <w:rsid w:val="31F14A27"/>
    <w:rsid w:val="31F664E1"/>
    <w:rsid w:val="320209E2"/>
    <w:rsid w:val="32087FC3"/>
    <w:rsid w:val="322546D1"/>
    <w:rsid w:val="3227669B"/>
    <w:rsid w:val="32290665"/>
    <w:rsid w:val="3235075B"/>
    <w:rsid w:val="32364B30"/>
    <w:rsid w:val="32393741"/>
    <w:rsid w:val="323F1C36"/>
    <w:rsid w:val="3240775C"/>
    <w:rsid w:val="325356E2"/>
    <w:rsid w:val="32582CF8"/>
    <w:rsid w:val="325925CC"/>
    <w:rsid w:val="325F4087"/>
    <w:rsid w:val="326025EA"/>
    <w:rsid w:val="326571C3"/>
    <w:rsid w:val="32690A61"/>
    <w:rsid w:val="32821B23"/>
    <w:rsid w:val="328A09D8"/>
    <w:rsid w:val="328B4E7C"/>
    <w:rsid w:val="32902492"/>
    <w:rsid w:val="32931F82"/>
    <w:rsid w:val="32981347"/>
    <w:rsid w:val="32A23F73"/>
    <w:rsid w:val="32B02DE3"/>
    <w:rsid w:val="32B141B6"/>
    <w:rsid w:val="32D44EC9"/>
    <w:rsid w:val="32D83E39"/>
    <w:rsid w:val="32E12CEE"/>
    <w:rsid w:val="32E4458C"/>
    <w:rsid w:val="32EC51EE"/>
    <w:rsid w:val="331035D3"/>
    <w:rsid w:val="331C5AD4"/>
    <w:rsid w:val="33207D20"/>
    <w:rsid w:val="3321758E"/>
    <w:rsid w:val="33242BDA"/>
    <w:rsid w:val="33260700"/>
    <w:rsid w:val="332B3F69"/>
    <w:rsid w:val="332D5F33"/>
    <w:rsid w:val="333077D1"/>
    <w:rsid w:val="333948D8"/>
    <w:rsid w:val="333A0650"/>
    <w:rsid w:val="33420D85"/>
    <w:rsid w:val="33435756"/>
    <w:rsid w:val="334B63B9"/>
    <w:rsid w:val="3355548A"/>
    <w:rsid w:val="33572FB0"/>
    <w:rsid w:val="335E433E"/>
    <w:rsid w:val="33615BDC"/>
    <w:rsid w:val="336F654B"/>
    <w:rsid w:val="33766713"/>
    <w:rsid w:val="33775400"/>
    <w:rsid w:val="337E053C"/>
    <w:rsid w:val="33880521"/>
    <w:rsid w:val="338E5E1C"/>
    <w:rsid w:val="339A4C4A"/>
    <w:rsid w:val="33AE06F6"/>
    <w:rsid w:val="33B10912"/>
    <w:rsid w:val="33B71CA0"/>
    <w:rsid w:val="33C148CD"/>
    <w:rsid w:val="33C44425"/>
    <w:rsid w:val="33CA3782"/>
    <w:rsid w:val="33CA5530"/>
    <w:rsid w:val="33CB74FA"/>
    <w:rsid w:val="33D60378"/>
    <w:rsid w:val="33E34843"/>
    <w:rsid w:val="33EA5BD2"/>
    <w:rsid w:val="340547BA"/>
    <w:rsid w:val="340A1DD0"/>
    <w:rsid w:val="340B4DB4"/>
    <w:rsid w:val="340D366E"/>
    <w:rsid w:val="340F5638"/>
    <w:rsid w:val="34103779"/>
    <w:rsid w:val="34125129"/>
    <w:rsid w:val="34126ED7"/>
    <w:rsid w:val="34180991"/>
    <w:rsid w:val="341964B7"/>
    <w:rsid w:val="34224936"/>
    <w:rsid w:val="342B1D46"/>
    <w:rsid w:val="34311A53"/>
    <w:rsid w:val="343B01DB"/>
    <w:rsid w:val="34405134"/>
    <w:rsid w:val="34425A0E"/>
    <w:rsid w:val="34426FFB"/>
    <w:rsid w:val="34474DD2"/>
    <w:rsid w:val="344A2B14"/>
    <w:rsid w:val="34515C51"/>
    <w:rsid w:val="34767465"/>
    <w:rsid w:val="349B3370"/>
    <w:rsid w:val="34A02734"/>
    <w:rsid w:val="34A55F9D"/>
    <w:rsid w:val="34A71D15"/>
    <w:rsid w:val="34A83397"/>
    <w:rsid w:val="34AD1F67"/>
    <w:rsid w:val="34D16D92"/>
    <w:rsid w:val="34DF325D"/>
    <w:rsid w:val="34E313E9"/>
    <w:rsid w:val="34EE16F2"/>
    <w:rsid w:val="34F34F5A"/>
    <w:rsid w:val="34F5482E"/>
    <w:rsid w:val="34FA0097"/>
    <w:rsid w:val="34FB796B"/>
    <w:rsid w:val="35044A71"/>
    <w:rsid w:val="351647A5"/>
    <w:rsid w:val="351729F7"/>
    <w:rsid w:val="35202862"/>
    <w:rsid w:val="3522139B"/>
    <w:rsid w:val="352275ED"/>
    <w:rsid w:val="35262C3A"/>
    <w:rsid w:val="3529272A"/>
    <w:rsid w:val="352A18FC"/>
    <w:rsid w:val="352D221A"/>
    <w:rsid w:val="35366BF5"/>
    <w:rsid w:val="35374E47"/>
    <w:rsid w:val="354237EC"/>
    <w:rsid w:val="35452C2A"/>
    <w:rsid w:val="354B08F2"/>
    <w:rsid w:val="354B444E"/>
    <w:rsid w:val="354D6418"/>
    <w:rsid w:val="355C48AD"/>
    <w:rsid w:val="35611569"/>
    <w:rsid w:val="35643762"/>
    <w:rsid w:val="35675000"/>
    <w:rsid w:val="35680795"/>
    <w:rsid w:val="356D6ABA"/>
    <w:rsid w:val="3575596F"/>
    <w:rsid w:val="35906305"/>
    <w:rsid w:val="35A46254"/>
    <w:rsid w:val="35A87AF3"/>
    <w:rsid w:val="35AD5109"/>
    <w:rsid w:val="35B13A6F"/>
    <w:rsid w:val="35B244CD"/>
    <w:rsid w:val="35B270BE"/>
    <w:rsid w:val="35BF6BEA"/>
    <w:rsid w:val="35C948C7"/>
    <w:rsid w:val="35CA5CBB"/>
    <w:rsid w:val="35D22DC1"/>
    <w:rsid w:val="35DC6A5F"/>
    <w:rsid w:val="35E810D1"/>
    <w:rsid w:val="35EB5C31"/>
    <w:rsid w:val="35ED3757"/>
    <w:rsid w:val="35EF3A10"/>
    <w:rsid w:val="35F44AE6"/>
    <w:rsid w:val="35F95C17"/>
    <w:rsid w:val="35FB40C6"/>
    <w:rsid w:val="35FF348B"/>
    <w:rsid w:val="3600792F"/>
    <w:rsid w:val="360311CD"/>
    <w:rsid w:val="3608233F"/>
    <w:rsid w:val="360D5BA8"/>
    <w:rsid w:val="36140CE4"/>
    <w:rsid w:val="361707D4"/>
    <w:rsid w:val="361909F0"/>
    <w:rsid w:val="36404D5D"/>
    <w:rsid w:val="36405F7D"/>
    <w:rsid w:val="3647562E"/>
    <w:rsid w:val="36483084"/>
    <w:rsid w:val="365271FA"/>
    <w:rsid w:val="365B2DB7"/>
    <w:rsid w:val="365E6403"/>
    <w:rsid w:val="36657792"/>
    <w:rsid w:val="366D4898"/>
    <w:rsid w:val="36716136"/>
    <w:rsid w:val="367479D5"/>
    <w:rsid w:val="368340BC"/>
    <w:rsid w:val="3684230E"/>
    <w:rsid w:val="36853342"/>
    <w:rsid w:val="368E4F3A"/>
    <w:rsid w:val="36910587"/>
    <w:rsid w:val="36932551"/>
    <w:rsid w:val="36AB270D"/>
    <w:rsid w:val="36B349A1"/>
    <w:rsid w:val="36B424C7"/>
    <w:rsid w:val="36B97ADD"/>
    <w:rsid w:val="36C546D4"/>
    <w:rsid w:val="36CE17DB"/>
    <w:rsid w:val="36D3294D"/>
    <w:rsid w:val="36D3347E"/>
    <w:rsid w:val="36E55F46"/>
    <w:rsid w:val="36E8434B"/>
    <w:rsid w:val="36E903C3"/>
    <w:rsid w:val="36E96615"/>
    <w:rsid w:val="36F11025"/>
    <w:rsid w:val="36F80606"/>
    <w:rsid w:val="370E607B"/>
    <w:rsid w:val="37152F66"/>
    <w:rsid w:val="371A4A20"/>
    <w:rsid w:val="371A67CE"/>
    <w:rsid w:val="371D1E1A"/>
    <w:rsid w:val="371D33FE"/>
    <w:rsid w:val="37215DAE"/>
    <w:rsid w:val="372413FB"/>
    <w:rsid w:val="3724764D"/>
    <w:rsid w:val="37386C54"/>
    <w:rsid w:val="37405B09"/>
    <w:rsid w:val="375241BA"/>
    <w:rsid w:val="3756532C"/>
    <w:rsid w:val="3757357E"/>
    <w:rsid w:val="375F68D7"/>
    <w:rsid w:val="37621F23"/>
    <w:rsid w:val="376C29B0"/>
    <w:rsid w:val="37702892"/>
    <w:rsid w:val="378105FB"/>
    <w:rsid w:val="37845C67"/>
    <w:rsid w:val="37A12A4B"/>
    <w:rsid w:val="37A5761A"/>
    <w:rsid w:val="37A83DDA"/>
    <w:rsid w:val="37A91900"/>
    <w:rsid w:val="37A97B52"/>
    <w:rsid w:val="37B502A5"/>
    <w:rsid w:val="37B95FE7"/>
    <w:rsid w:val="37BC5AD7"/>
    <w:rsid w:val="37BD53AB"/>
    <w:rsid w:val="37C624B2"/>
    <w:rsid w:val="37D526F5"/>
    <w:rsid w:val="37DF3574"/>
    <w:rsid w:val="37E8067A"/>
    <w:rsid w:val="37E868CC"/>
    <w:rsid w:val="37E961A0"/>
    <w:rsid w:val="37F05781"/>
    <w:rsid w:val="37F214F9"/>
    <w:rsid w:val="37F54B45"/>
    <w:rsid w:val="37F94635"/>
    <w:rsid w:val="37FE7E9E"/>
    <w:rsid w:val="38216165"/>
    <w:rsid w:val="3825367C"/>
    <w:rsid w:val="38262F51"/>
    <w:rsid w:val="382F0057"/>
    <w:rsid w:val="383B5842"/>
    <w:rsid w:val="38471845"/>
    <w:rsid w:val="384855BD"/>
    <w:rsid w:val="38521F98"/>
    <w:rsid w:val="38547ABE"/>
    <w:rsid w:val="38563836"/>
    <w:rsid w:val="385950D4"/>
    <w:rsid w:val="385E6B8E"/>
    <w:rsid w:val="38616133"/>
    <w:rsid w:val="38651CCB"/>
    <w:rsid w:val="38685317"/>
    <w:rsid w:val="387E4B3B"/>
    <w:rsid w:val="3881462B"/>
    <w:rsid w:val="38821309"/>
    <w:rsid w:val="388303A3"/>
    <w:rsid w:val="3885411B"/>
    <w:rsid w:val="38863CF3"/>
    <w:rsid w:val="38912AC0"/>
    <w:rsid w:val="3891486E"/>
    <w:rsid w:val="389E51DD"/>
    <w:rsid w:val="389F205F"/>
    <w:rsid w:val="38A00F55"/>
    <w:rsid w:val="38A8605B"/>
    <w:rsid w:val="38AA6ED8"/>
    <w:rsid w:val="38AD5420"/>
    <w:rsid w:val="38B467AE"/>
    <w:rsid w:val="38B92017"/>
    <w:rsid w:val="38C06F01"/>
    <w:rsid w:val="38C244DF"/>
    <w:rsid w:val="38CA4224"/>
    <w:rsid w:val="38CD7870"/>
    <w:rsid w:val="38D62BC9"/>
    <w:rsid w:val="38D8249D"/>
    <w:rsid w:val="38D94467"/>
    <w:rsid w:val="38DA1624"/>
    <w:rsid w:val="38EF77E6"/>
    <w:rsid w:val="38FE5C7B"/>
    <w:rsid w:val="38FF5949"/>
    <w:rsid w:val="39096AFA"/>
    <w:rsid w:val="390A586B"/>
    <w:rsid w:val="390C65EA"/>
    <w:rsid w:val="391138BB"/>
    <w:rsid w:val="39113C01"/>
    <w:rsid w:val="391159AF"/>
    <w:rsid w:val="39237490"/>
    <w:rsid w:val="39243934"/>
    <w:rsid w:val="39396003"/>
    <w:rsid w:val="393F251C"/>
    <w:rsid w:val="39565AB7"/>
    <w:rsid w:val="395D6E46"/>
    <w:rsid w:val="39665CFB"/>
    <w:rsid w:val="39666F13"/>
    <w:rsid w:val="396B3311"/>
    <w:rsid w:val="396E7A6D"/>
    <w:rsid w:val="39745A19"/>
    <w:rsid w:val="397C551E"/>
    <w:rsid w:val="397F6DBC"/>
    <w:rsid w:val="39822409"/>
    <w:rsid w:val="39873EC3"/>
    <w:rsid w:val="39893797"/>
    <w:rsid w:val="398B750F"/>
    <w:rsid w:val="39916AF0"/>
    <w:rsid w:val="39932868"/>
    <w:rsid w:val="3995213C"/>
    <w:rsid w:val="39981DA2"/>
    <w:rsid w:val="399860D0"/>
    <w:rsid w:val="39A24859"/>
    <w:rsid w:val="39A44A75"/>
    <w:rsid w:val="39A46823"/>
    <w:rsid w:val="39A9208B"/>
    <w:rsid w:val="39AB5E03"/>
    <w:rsid w:val="39B0341A"/>
    <w:rsid w:val="39B12CEE"/>
    <w:rsid w:val="39B34CB8"/>
    <w:rsid w:val="39C762B0"/>
    <w:rsid w:val="39D32C64"/>
    <w:rsid w:val="39D74761"/>
    <w:rsid w:val="39D864CC"/>
    <w:rsid w:val="39E3559D"/>
    <w:rsid w:val="39E430C3"/>
    <w:rsid w:val="39E44E71"/>
    <w:rsid w:val="39E83B10"/>
    <w:rsid w:val="39EB4452"/>
    <w:rsid w:val="39EF3F42"/>
    <w:rsid w:val="39F257E0"/>
    <w:rsid w:val="39F33E3D"/>
    <w:rsid w:val="39F8091D"/>
    <w:rsid w:val="39F8309C"/>
    <w:rsid w:val="39FF7EFD"/>
    <w:rsid w:val="3A0177D1"/>
    <w:rsid w:val="3A03179B"/>
    <w:rsid w:val="3A0B68A2"/>
    <w:rsid w:val="3A0D43C8"/>
    <w:rsid w:val="3A23639D"/>
    <w:rsid w:val="3A255BB6"/>
    <w:rsid w:val="3A257964"/>
    <w:rsid w:val="3A282FB0"/>
    <w:rsid w:val="3A296D28"/>
    <w:rsid w:val="3A2B3CB4"/>
    <w:rsid w:val="3A2B6F44"/>
    <w:rsid w:val="3A331955"/>
    <w:rsid w:val="3A3758E9"/>
    <w:rsid w:val="3A410516"/>
    <w:rsid w:val="3A4818A4"/>
    <w:rsid w:val="3A481F25"/>
    <w:rsid w:val="3A483652"/>
    <w:rsid w:val="3A4A1178"/>
    <w:rsid w:val="3A4D6EBA"/>
    <w:rsid w:val="3A661D2A"/>
    <w:rsid w:val="3A681A8B"/>
    <w:rsid w:val="3A6B51A0"/>
    <w:rsid w:val="3A751F6D"/>
    <w:rsid w:val="3A79380C"/>
    <w:rsid w:val="3A8B1791"/>
    <w:rsid w:val="3A9643BE"/>
    <w:rsid w:val="3AA0348E"/>
    <w:rsid w:val="3AA840F1"/>
    <w:rsid w:val="3AAF722D"/>
    <w:rsid w:val="3ABE1B66"/>
    <w:rsid w:val="3AD153F6"/>
    <w:rsid w:val="3AD91EAC"/>
    <w:rsid w:val="3AE0388B"/>
    <w:rsid w:val="3AE8273F"/>
    <w:rsid w:val="3AEA295B"/>
    <w:rsid w:val="3AEC0481"/>
    <w:rsid w:val="3AF65864"/>
    <w:rsid w:val="3AFE1F63"/>
    <w:rsid w:val="3B003F2D"/>
    <w:rsid w:val="3B007A89"/>
    <w:rsid w:val="3B023801"/>
    <w:rsid w:val="3B131EB2"/>
    <w:rsid w:val="3B144CB8"/>
    <w:rsid w:val="3B1654FE"/>
    <w:rsid w:val="3B203B6F"/>
    <w:rsid w:val="3B2319C9"/>
    <w:rsid w:val="3B251BE5"/>
    <w:rsid w:val="3B2714BA"/>
    <w:rsid w:val="3B365BA1"/>
    <w:rsid w:val="3B4402BD"/>
    <w:rsid w:val="3B491430"/>
    <w:rsid w:val="3B516536"/>
    <w:rsid w:val="3B5B5607"/>
    <w:rsid w:val="3B716BD9"/>
    <w:rsid w:val="3B7C7A57"/>
    <w:rsid w:val="3B7D37CF"/>
    <w:rsid w:val="3B7D732B"/>
    <w:rsid w:val="3B8C756F"/>
    <w:rsid w:val="3B934DA1"/>
    <w:rsid w:val="3BA40D5C"/>
    <w:rsid w:val="3BA718F0"/>
    <w:rsid w:val="3BAA5C47"/>
    <w:rsid w:val="3BAE5737"/>
    <w:rsid w:val="3BB15227"/>
    <w:rsid w:val="3BBD1E1E"/>
    <w:rsid w:val="3BBD3BCC"/>
    <w:rsid w:val="3BBD597A"/>
    <w:rsid w:val="3BCB0097"/>
    <w:rsid w:val="3BD01B51"/>
    <w:rsid w:val="3BD3519D"/>
    <w:rsid w:val="3BD36401"/>
    <w:rsid w:val="3BD64947"/>
    <w:rsid w:val="3BDD7DCA"/>
    <w:rsid w:val="3BDF7FE6"/>
    <w:rsid w:val="3BE86E9B"/>
    <w:rsid w:val="3BEB0739"/>
    <w:rsid w:val="3BEB24E7"/>
    <w:rsid w:val="3BF35840"/>
    <w:rsid w:val="3BF375EE"/>
    <w:rsid w:val="3BF70E8C"/>
    <w:rsid w:val="3BFA6BCE"/>
    <w:rsid w:val="3BFD221A"/>
    <w:rsid w:val="3BFF41E4"/>
    <w:rsid w:val="3C0143DA"/>
    <w:rsid w:val="3C0B4937"/>
    <w:rsid w:val="3C1B54A8"/>
    <w:rsid w:val="3C2105FF"/>
    <w:rsid w:val="3C243C4B"/>
    <w:rsid w:val="3C2B34B5"/>
    <w:rsid w:val="3C2D0D52"/>
    <w:rsid w:val="3C487939"/>
    <w:rsid w:val="3C4E0CC8"/>
    <w:rsid w:val="3C526A0A"/>
    <w:rsid w:val="3C5462DE"/>
    <w:rsid w:val="3C5F2ED5"/>
    <w:rsid w:val="3C641104"/>
    <w:rsid w:val="3C652594"/>
    <w:rsid w:val="3C6A3D54"/>
    <w:rsid w:val="3C756255"/>
    <w:rsid w:val="3C77021F"/>
    <w:rsid w:val="3C7B5931"/>
    <w:rsid w:val="3C7E335B"/>
    <w:rsid w:val="3C8006DE"/>
    <w:rsid w:val="3C982D16"/>
    <w:rsid w:val="3CA30366"/>
    <w:rsid w:val="3CA44F5E"/>
    <w:rsid w:val="3CA56B3A"/>
    <w:rsid w:val="3CA8662A"/>
    <w:rsid w:val="3CA939AD"/>
    <w:rsid w:val="3CAB1C76"/>
    <w:rsid w:val="3CAC35E8"/>
    <w:rsid w:val="3CAF79B9"/>
    <w:rsid w:val="3CB054DF"/>
    <w:rsid w:val="3CBE7BFC"/>
    <w:rsid w:val="3CC176EC"/>
    <w:rsid w:val="3CCB40C7"/>
    <w:rsid w:val="3CCC056A"/>
    <w:rsid w:val="3CD15B81"/>
    <w:rsid w:val="3CD81175"/>
    <w:rsid w:val="3CDB07AE"/>
    <w:rsid w:val="3CE84C78"/>
    <w:rsid w:val="3CEB6517"/>
    <w:rsid w:val="3CF03B2D"/>
    <w:rsid w:val="3CF278A5"/>
    <w:rsid w:val="3CFB0E50"/>
    <w:rsid w:val="3CFE449C"/>
    <w:rsid w:val="3D001FC2"/>
    <w:rsid w:val="3D033860"/>
    <w:rsid w:val="3D0575D8"/>
    <w:rsid w:val="3D0715A3"/>
    <w:rsid w:val="3D0A4BEF"/>
    <w:rsid w:val="3D0C0967"/>
    <w:rsid w:val="3D1E06D4"/>
    <w:rsid w:val="3D1F2D60"/>
    <w:rsid w:val="3D211F38"/>
    <w:rsid w:val="3D22018A"/>
    <w:rsid w:val="3D2757A1"/>
    <w:rsid w:val="3D2D6B2F"/>
    <w:rsid w:val="3D2F7E54"/>
    <w:rsid w:val="3D3E2AEA"/>
    <w:rsid w:val="3D453E79"/>
    <w:rsid w:val="3D4A148F"/>
    <w:rsid w:val="3D4C3459"/>
    <w:rsid w:val="3D4C5207"/>
    <w:rsid w:val="3D4F6AA6"/>
    <w:rsid w:val="3D5D5666"/>
    <w:rsid w:val="3D5F318D"/>
    <w:rsid w:val="3D606F05"/>
    <w:rsid w:val="3D6D517E"/>
    <w:rsid w:val="3D7824A0"/>
    <w:rsid w:val="3D8B21D4"/>
    <w:rsid w:val="3D91692C"/>
    <w:rsid w:val="3D9646D4"/>
    <w:rsid w:val="3DA037A5"/>
    <w:rsid w:val="3DA60DBB"/>
    <w:rsid w:val="3DB17760"/>
    <w:rsid w:val="3DB64D77"/>
    <w:rsid w:val="3DC456E6"/>
    <w:rsid w:val="3DC96858"/>
    <w:rsid w:val="3DCB0822"/>
    <w:rsid w:val="3DCC459A"/>
    <w:rsid w:val="3DD82F3F"/>
    <w:rsid w:val="3DE90CA8"/>
    <w:rsid w:val="3DF77869"/>
    <w:rsid w:val="3DF8713D"/>
    <w:rsid w:val="3DFC4E7F"/>
    <w:rsid w:val="3DFD4754"/>
    <w:rsid w:val="3E043D34"/>
    <w:rsid w:val="3E06185A"/>
    <w:rsid w:val="3E111FAD"/>
    <w:rsid w:val="3E144ED2"/>
    <w:rsid w:val="3E233894"/>
    <w:rsid w:val="3E2C2372"/>
    <w:rsid w:val="3E3068D7"/>
    <w:rsid w:val="3E3C527C"/>
    <w:rsid w:val="3E3F15CF"/>
    <w:rsid w:val="3E432AAE"/>
    <w:rsid w:val="3E573E64"/>
    <w:rsid w:val="3E595E2E"/>
    <w:rsid w:val="3E5D256B"/>
    <w:rsid w:val="3E5E3444"/>
    <w:rsid w:val="3E5F71BC"/>
    <w:rsid w:val="3E7A3FF6"/>
    <w:rsid w:val="3E7F160D"/>
    <w:rsid w:val="3E88226F"/>
    <w:rsid w:val="3E9E1A93"/>
    <w:rsid w:val="3E9F1F1B"/>
    <w:rsid w:val="3EAD43CC"/>
    <w:rsid w:val="3EAD7F28"/>
    <w:rsid w:val="3EBC63BD"/>
    <w:rsid w:val="3EBF1A09"/>
    <w:rsid w:val="3EC314F9"/>
    <w:rsid w:val="3EC542A8"/>
    <w:rsid w:val="3ECB4852"/>
    <w:rsid w:val="3ED74FA5"/>
    <w:rsid w:val="3EDC4D61"/>
    <w:rsid w:val="3EF618CF"/>
    <w:rsid w:val="3EF9004D"/>
    <w:rsid w:val="3F11495A"/>
    <w:rsid w:val="3F176589"/>
    <w:rsid w:val="3F19380F"/>
    <w:rsid w:val="3F281CA4"/>
    <w:rsid w:val="3F336BE6"/>
    <w:rsid w:val="3F3D5750"/>
    <w:rsid w:val="3F3E6DD2"/>
    <w:rsid w:val="3F4343E8"/>
    <w:rsid w:val="3F446ADE"/>
    <w:rsid w:val="3F5B5BD6"/>
    <w:rsid w:val="3F631B80"/>
    <w:rsid w:val="3F636838"/>
    <w:rsid w:val="3F676329"/>
    <w:rsid w:val="3F746048"/>
    <w:rsid w:val="3F780536"/>
    <w:rsid w:val="3F7942AE"/>
    <w:rsid w:val="3F79605C"/>
    <w:rsid w:val="3F7D78FA"/>
    <w:rsid w:val="3F93711E"/>
    <w:rsid w:val="3F9966FE"/>
    <w:rsid w:val="3F9B2476"/>
    <w:rsid w:val="3F9B5FD2"/>
    <w:rsid w:val="3FA23805"/>
    <w:rsid w:val="3FAE03FB"/>
    <w:rsid w:val="3FB05F21"/>
    <w:rsid w:val="3FB11C9A"/>
    <w:rsid w:val="3FB84DD6"/>
    <w:rsid w:val="3FCD7412"/>
    <w:rsid w:val="3FCE63A8"/>
    <w:rsid w:val="3FD6525C"/>
    <w:rsid w:val="3FDA11F0"/>
    <w:rsid w:val="3FEA0D08"/>
    <w:rsid w:val="3FF12096"/>
    <w:rsid w:val="400973E0"/>
    <w:rsid w:val="400E49F6"/>
    <w:rsid w:val="4012098A"/>
    <w:rsid w:val="4016650C"/>
    <w:rsid w:val="402406BD"/>
    <w:rsid w:val="40264600"/>
    <w:rsid w:val="40322DDA"/>
    <w:rsid w:val="40384169"/>
    <w:rsid w:val="403C1A73"/>
    <w:rsid w:val="403C77B5"/>
    <w:rsid w:val="40414DCB"/>
    <w:rsid w:val="40420B44"/>
    <w:rsid w:val="404C3770"/>
    <w:rsid w:val="405C1C05"/>
    <w:rsid w:val="40681078"/>
    <w:rsid w:val="40833636"/>
    <w:rsid w:val="40866C82"/>
    <w:rsid w:val="40896772"/>
    <w:rsid w:val="408A49C4"/>
    <w:rsid w:val="4093314D"/>
    <w:rsid w:val="40A25505"/>
    <w:rsid w:val="40A435AC"/>
    <w:rsid w:val="40AD2461"/>
    <w:rsid w:val="40B57568"/>
    <w:rsid w:val="40BB2DD0"/>
    <w:rsid w:val="40CA036C"/>
    <w:rsid w:val="40D23C76"/>
    <w:rsid w:val="40DE6ABE"/>
    <w:rsid w:val="40EB4D37"/>
    <w:rsid w:val="40FB7670"/>
    <w:rsid w:val="410302D3"/>
    <w:rsid w:val="411249BA"/>
    <w:rsid w:val="411B2F70"/>
    <w:rsid w:val="41263530"/>
    <w:rsid w:val="41320BB8"/>
    <w:rsid w:val="41354204"/>
    <w:rsid w:val="413606A8"/>
    <w:rsid w:val="41377F7D"/>
    <w:rsid w:val="41390199"/>
    <w:rsid w:val="413A3E24"/>
    <w:rsid w:val="41410DFB"/>
    <w:rsid w:val="4151103E"/>
    <w:rsid w:val="4162149D"/>
    <w:rsid w:val="41652D3C"/>
    <w:rsid w:val="416D1BF0"/>
    <w:rsid w:val="41764F49"/>
    <w:rsid w:val="4177481D"/>
    <w:rsid w:val="417C1E33"/>
    <w:rsid w:val="418238EE"/>
    <w:rsid w:val="41850CE8"/>
    <w:rsid w:val="418F1B67"/>
    <w:rsid w:val="418F2BB0"/>
    <w:rsid w:val="419B6F41"/>
    <w:rsid w:val="419E1DAA"/>
    <w:rsid w:val="419E7FFC"/>
    <w:rsid w:val="41A51DDF"/>
    <w:rsid w:val="41A75102"/>
    <w:rsid w:val="41AC44C7"/>
    <w:rsid w:val="41BD66D4"/>
    <w:rsid w:val="41E33C60"/>
    <w:rsid w:val="41E719A3"/>
    <w:rsid w:val="41E9396D"/>
    <w:rsid w:val="41F67E38"/>
    <w:rsid w:val="41FB544E"/>
    <w:rsid w:val="41FF0AA4"/>
    <w:rsid w:val="42024A2E"/>
    <w:rsid w:val="42072045"/>
    <w:rsid w:val="421F738E"/>
    <w:rsid w:val="42240EC1"/>
    <w:rsid w:val="423050F8"/>
    <w:rsid w:val="4237397B"/>
    <w:rsid w:val="42417305"/>
    <w:rsid w:val="42497F67"/>
    <w:rsid w:val="42521512"/>
    <w:rsid w:val="425828A0"/>
    <w:rsid w:val="425C5EED"/>
    <w:rsid w:val="425F778B"/>
    <w:rsid w:val="42666D6B"/>
    <w:rsid w:val="42696F90"/>
    <w:rsid w:val="426D00FA"/>
    <w:rsid w:val="42750D5C"/>
    <w:rsid w:val="42784CF1"/>
    <w:rsid w:val="427E2307"/>
    <w:rsid w:val="42823479"/>
    <w:rsid w:val="42876CE2"/>
    <w:rsid w:val="4292575B"/>
    <w:rsid w:val="429338D8"/>
    <w:rsid w:val="42975177"/>
    <w:rsid w:val="429F402B"/>
    <w:rsid w:val="42B37AD7"/>
    <w:rsid w:val="42B75819"/>
    <w:rsid w:val="42BE6BA7"/>
    <w:rsid w:val="42CB4E20"/>
    <w:rsid w:val="42CF2B62"/>
    <w:rsid w:val="42E11524"/>
    <w:rsid w:val="42E47C90"/>
    <w:rsid w:val="42F00D2B"/>
    <w:rsid w:val="42F779C3"/>
    <w:rsid w:val="43000F6E"/>
    <w:rsid w:val="43106CD7"/>
    <w:rsid w:val="43144A19"/>
    <w:rsid w:val="43171E14"/>
    <w:rsid w:val="432F3601"/>
    <w:rsid w:val="432F53AF"/>
    <w:rsid w:val="433C618D"/>
    <w:rsid w:val="43454B41"/>
    <w:rsid w:val="434B7D0F"/>
    <w:rsid w:val="434F15AD"/>
    <w:rsid w:val="434F5A51"/>
    <w:rsid w:val="43505326"/>
    <w:rsid w:val="43541CAD"/>
    <w:rsid w:val="435C1F1C"/>
    <w:rsid w:val="43645C16"/>
    <w:rsid w:val="436808C1"/>
    <w:rsid w:val="43741014"/>
    <w:rsid w:val="43762FDE"/>
    <w:rsid w:val="43790D20"/>
    <w:rsid w:val="43805C0B"/>
    <w:rsid w:val="438A6A89"/>
    <w:rsid w:val="43923B90"/>
    <w:rsid w:val="4396542E"/>
    <w:rsid w:val="43972F54"/>
    <w:rsid w:val="439B0C97"/>
    <w:rsid w:val="43A044FF"/>
    <w:rsid w:val="43A7763B"/>
    <w:rsid w:val="43AD4526"/>
    <w:rsid w:val="43AF4785"/>
    <w:rsid w:val="43AF64F0"/>
    <w:rsid w:val="43D1290A"/>
    <w:rsid w:val="43D14453"/>
    <w:rsid w:val="43E268C5"/>
    <w:rsid w:val="43E4263E"/>
    <w:rsid w:val="43F06732"/>
    <w:rsid w:val="43F62371"/>
    <w:rsid w:val="43F839F3"/>
    <w:rsid w:val="43F9762F"/>
    <w:rsid w:val="43FB710C"/>
    <w:rsid w:val="43FE2FD4"/>
    <w:rsid w:val="440C56F0"/>
    <w:rsid w:val="4413082D"/>
    <w:rsid w:val="441647C1"/>
    <w:rsid w:val="442C7B41"/>
    <w:rsid w:val="442E1B0B"/>
    <w:rsid w:val="442E5667"/>
    <w:rsid w:val="44384737"/>
    <w:rsid w:val="443B5FD6"/>
    <w:rsid w:val="443C4228"/>
    <w:rsid w:val="44450C02"/>
    <w:rsid w:val="4447497A"/>
    <w:rsid w:val="446217B4"/>
    <w:rsid w:val="44663053"/>
    <w:rsid w:val="446C43E1"/>
    <w:rsid w:val="446C618F"/>
    <w:rsid w:val="447D5FE9"/>
    <w:rsid w:val="44823C05"/>
    <w:rsid w:val="448D4A83"/>
    <w:rsid w:val="44935E12"/>
    <w:rsid w:val="44986F84"/>
    <w:rsid w:val="449A5006"/>
    <w:rsid w:val="44A040E0"/>
    <w:rsid w:val="44A1408B"/>
    <w:rsid w:val="44A27E03"/>
    <w:rsid w:val="44A92F3F"/>
    <w:rsid w:val="44B20090"/>
    <w:rsid w:val="44BA339E"/>
    <w:rsid w:val="44C4421D"/>
    <w:rsid w:val="44C935E1"/>
    <w:rsid w:val="44CE0BF8"/>
    <w:rsid w:val="44D53D34"/>
    <w:rsid w:val="44DA57EF"/>
    <w:rsid w:val="44E4041B"/>
    <w:rsid w:val="44E4666D"/>
    <w:rsid w:val="44EE4DF6"/>
    <w:rsid w:val="44EF2301"/>
    <w:rsid w:val="44F71EFD"/>
    <w:rsid w:val="44FA19ED"/>
    <w:rsid w:val="45092D48"/>
    <w:rsid w:val="450D1720"/>
    <w:rsid w:val="451C1963"/>
    <w:rsid w:val="452627E2"/>
    <w:rsid w:val="45352A25"/>
    <w:rsid w:val="45401AF6"/>
    <w:rsid w:val="454669E0"/>
    <w:rsid w:val="454D7D6F"/>
    <w:rsid w:val="455E3D2A"/>
    <w:rsid w:val="4577128F"/>
    <w:rsid w:val="458B0897"/>
    <w:rsid w:val="458F0387"/>
    <w:rsid w:val="458F482B"/>
    <w:rsid w:val="4594599D"/>
    <w:rsid w:val="459C2AA4"/>
    <w:rsid w:val="45A73923"/>
    <w:rsid w:val="45AA3C41"/>
    <w:rsid w:val="45AA51C1"/>
    <w:rsid w:val="45B93656"/>
    <w:rsid w:val="45C83899"/>
    <w:rsid w:val="45CA7611"/>
    <w:rsid w:val="45CD2F3D"/>
    <w:rsid w:val="45DB537A"/>
    <w:rsid w:val="45E71F71"/>
    <w:rsid w:val="45EA1A61"/>
    <w:rsid w:val="45F823D0"/>
    <w:rsid w:val="460C19D8"/>
    <w:rsid w:val="460E39A2"/>
    <w:rsid w:val="461B1C1B"/>
    <w:rsid w:val="461F5BAF"/>
    <w:rsid w:val="46207231"/>
    <w:rsid w:val="462211FB"/>
    <w:rsid w:val="46222FA9"/>
    <w:rsid w:val="46364CA7"/>
    <w:rsid w:val="46377A12"/>
    <w:rsid w:val="463B050F"/>
    <w:rsid w:val="463E3B5B"/>
    <w:rsid w:val="464C6278"/>
    <w:rsid w:val="46537607"/>
    <w:rsid w:val="465810C1"/>
    <w:rsid w:val="465D66D7"/>
    <w:rsid w:val="46674E60"/>
    <w:rsid w:val="466C06C8"/>
    <w:rsid w:val="466C55DE"/>
    <w:rsid w:val="4673734A"/>
    <w:rsid w:val="467B6B5D"/>
    <w:rsid w:val="467C4DAF"/>
    <w:rsid w:val="46850939"/>
    <w:rsid w:val="46911EDD"/>
    <w:rsid w:val="469B2D5C"/>
    <w:rsid w:val="469D2F78"/>
    <w:rsid w:val="46A41C10"/>
    <w:rsid w:val="46A84EDF"/>
    <w:rsid w:val="46B75DE7"/>
    <w:rsid w:val="46B856BC"/>
    <w:rsid w:val="46BA1434"/>
    <w:rsid w:val="46C95B1B"/>
    <w:rsid w:val="46E110B6"/>
    <w:rsid w:val="46E22739"/>
    <w:rsid w:val="46EB6657"/>
    <w:rsid w:val="46EE10DD"/>
    <w:rsid w:val="46F030A7"/>
    <w:rsid w:val="46FD57C4"/>
    <w:rsid w:val="46FD732B"/>
    <w:rsid w:val="470628CB"/>
    <w:rsid w:val="471A0124"/>
    <w:rsid w:val="471D19C3"/>
    <w:rsid w:val="47233C17"/>
    <w:rsid w:val="47237A40"/>
    <w:rsid w:val="472A5B7F"/>
    <w:rsid w:val="472C0B60"/>
    <w:rsid w:val="473236C0"/>
    <w:rsid w:val="473867FC"/>
    <w:rsid w:val="473D4882"/>
    <w:rsid w:val="47431429"/>
    <w:rsid w:val="475C073D"/>
    <w:rsid w:val="475F1299"/>
    <w:rsid w:val="47633879"/>
    <w:rsid w:val="47721D0E"/>
    <w:rsid w:val="47777325"/>
    <w:rsid w:val="47833F1C"/>
    <w:rsid w:val="478657BA"/>
    <w:rsid w:val="478A52AA"/>
    <w:rsid w:val="478B4B7E"/>
    <w:rsid w:val="478D3956"/>
    <w:rsid w:val="47956AAB"/>
    <w:rsid w:val="47975C19"/>
    <w:rsid w:val="479779C7"/>
    <w:rsid w:val="479954ED"/>
    <w:rsid w:val="47A53E92"/>
    <w:rsid w:val="47B24801"/>
    <w:rsid w:val="47B95B8F"/>
    <w:rsid w:val="47B9793D"/>
    <w:rsid w:val="47CB141F"/>
    <w:rsid w:val="47CD163B"/>
    <w:rsid w:val="47E30DFE"/>
    <w:rsid w:val="47E56984"/>
    <w:rsid w:val="47EF052C"/>
    <w:rsid w:val="47F44E19"/>
    <w:rsid w:val="47F6649C"/>
    <w:rsid w:val="47FE17F4"/>
    <w:rsid w:val="48011846"/>
    <w:rsid w:val="48030BB8"/>
    <w:rsid w:val="480908C5"/>
    <w:rsid w:val="480C3F11"/>
    <w:rsid w:val="480F1C53"/>
    <w:rsid w:val="481132D5"/>
    <w:rsid w:val="48180B08"/>
    <w:rsid w:val="481E59F2"/>
    <w:rsid w:val="48276F9D"/>
    <w:rsid w:val="482D3E87"/>
    <w:rsid w:val="48343468"/>
    <w:rsid w:val="48403BBB"/>
    <w:rsid w:val="484E277B"/>
    <w:rsid w:val="4856518C"/>
    <w:rsid w:val="485853A8"/>
    <w:rsid w:val="485B09F4"/>
    <w:rsid w:val="485D651B"/>
    <w:rsid w:val="486378A9"/>
    <w:rsid w:val="48671147"/>
    <w:rsid w:val="486A50DB"/>
    <w:rsid w:val="486A6E89"/>
    <w:rsid w:val="48710218"/>
    <w:rsid w:val="487161CE"/>
    <w:rsid w:val="487231E2"/>
    <w:rsid w:val="4874727A"/>
    <w:rsid w:val="48822425"/>
    <w:rsid w:val="488241D3"/>
    <w:rsid w:val="48855A71"/>
    <w:rsid w:val="48861F15"/>
    <w:rsid w:val="488E4926"/>
    <w:rsid w:val="48970ED3"/>
    <w:rsid w:val="48A51C70"/>
    <w:rsid w:val="48AB197C"/>
    <w:rsid w:val="48B00D40"/>
    <w:rsid w:val="48B60321"/>
    <w:rsid w:val="48B85E47"/>
    <w:rsid w:val="48BF0F83"/>
    <w:rsid w:val="48BF71D5"/>
    <w:rsid w:val="48C77FB2"/>
    <w:rsid w:val="48DA400F"/>
    <w:rsid w:val="48DB669C"/>
    <w:rsid w:val="48DD765B"/>
    <w:rsid w:val="48DF5182"/>
    <w:rsid w:val="48E46C3C"/>
    <w:rsid w:val="48F74BC1"/>
    <w:rsid w:val="48F84495"/>
    <w:rsid w:val="48FF75D2"/>
    <w:rsid w:val="490D7B75"/>
    <w:rsid w:val="490E3CB9"/>
    <w:rsid w:val="4910358D"/>
    <w:rsid w:val="491C63D6"/>
    <w:rsid w:val="49207FCE"/>
    <w:rsid w:val="49262DB0"/>
    <w:rsid w:val="492E7EB7"/>
    <w:rsid w:val="49366D6C"/>
    <w:rsid w:val="493D634C"/>
    <w:rsid w:val="495913D8"/>
    <w:rsid w:val="495A0CAC"/>
    <w:rsid w:val="495C67D2"/>
    <w:rsid w:val="49641B2B"/>
    <w:rsid w:val="49724248"/>
    <w:rsid w:val="49731D6E"/>
    <w:rsid w:val="49746212"/>
    <w:rsid w:val="497D29A6"/>
    <w:rsid w:val="497E0E3E"/>
    <w:rsid w:val="4981448B"/>
    <w:rsid w:val="498B70B7"/>
    <w:rsid w:val="498C6C5C"/>
    <w:rsid w:val="499A72FA"/>
    <w:rsid w:val="499C3073"/>
    <w:rsid w:val="49A07007"/>
    <w:rsid w:val="49A81A17"/>
    <w:rsid w:val="49AE2DA6"/>
    <w:rsid w:val="49AF724A"/>
    <w:rsid w:val="49B20AE8"/>
    <w:rsid w:val="49B303BC"/>
    <w:rsid w:val="49C01457"/>
    <w:rsid w:val="49CB1BAA"/>
    <w:rsid w:val="49D92519"/>
    <w:rsid w:val="49DC6AC8"/>
    <w:rsid w:val="49E52C6C"/>
    <w:rsid w:val="49E862B8"/>
    <w:rsid w:val="49EB7B56"/>
    <w:rsid w:val="4A116E6F"/>
    <w:rsid w:val="4A1452FF"/>
    <w:rsid w:val="4A253068"/>
    <w:rsid w:val="4A2D016F"/>
    <w:rsid w:val="4A2E0B27"/>
    <w:rsid w:val="4A421E6C"/>
    <w:rsid w:val="4A4831FA"/>
    <w:rsid w:val="4A4F4589"/>
    <w:rsid w:val="4A5C2802"/>
    <w:rsid w:val="4A5D0A54"/>
    <w:rsid w:val="4A5D5524"/>
    <w:rsid w:val="4A6A3171"/>
    <w:rsid w:val="4A6F4C2B"/>
    <w:rsid w:val="4A7362C5"/>
    <w:rsid w:val="4A745D9D"/>
    <w:rsid w:val="4A7D2EA4"/>
    <w:rsid w:val="4A895CED"/>
    <w:rsid w:val="4A963F66"/>
    <w:rsid w:val="4A9D52F4"/>
    <w:rsid w:val="4AA04DE4"/>
    <w:rsid w:val="4AA4190C"/>
    <w:rsid w:val="4ABB1C1E"/>
    <w:rsid w:val="4ABD5996"/>
    <w:rsid w:val="4ABE526B"/>
    <w:rsid w:val="4AC22FAD"/>
    <w:rsid w:val="4AC24D5B"/>
    <w:rsid w:val="4ACC7988"/>
    <w:rsid w:val="4ADA20A4"/>
    <w:rsid w:val="4ADD3943"/>
    <w:rsid w:val="4AE90539"/>
    <w:rsid w:val="4AF11AAC"/>
    <w:rsid w:val="4AF56EDE"/>
    <w:rsid w:val="4AFA44F5"/>
    <w:rsid w:val="4AFC64BF"/>
    <w:rsid w:val="4AFD5D93"/>
    <w:rsid w:val="4B103D18"/>
    <w:rsid w:val="4B182BCD"/>
    <w:rsid w:val="4B1D6435"/>
    <w:rsid w:val="4B29302C"/>
    <w:rsid w:val="4B2B0B52"/>
    <w:rsid w:val="4B315A3D"/>
    <w:rsid w:val="4B42353B"/>
    <w:rsid w:val="4B46773A"/>
    <w:rsid w:val="4B5736F5"/>
    <w:rsid w:val="4B58746D"/>
    <w:rsid w:val="4B5E7835"/>
    <w:rsid w:val="4B5F6A4E"/>
    <w:rsid w:val="4B6202EC"/>
    <w:rsid w:val="4B7818BD"/>
    <w:rsid w:val="4B893ACB"/>
    <w:rsid w:val="4B8D5369"/>
    <w:rsid w:val="4BAB57EF"/>
    <w:rsid w:val="4BB723E6"/>
    <w:rsid w:val="4BBC79FC"/>
    <w:rsid w:val="4BC6087B"/>
    <w:rsid w:val="4BD20FCE"/>
    <w:rsid w:val="4BD765E4"/>
    <w:rsid w:val="4BE156B5"/>
    <w:rsid w:val="4BE331DB"/>
    <w:rsid w:val="4BE40D01"/>
    <w:rsid w:val="4BE7296C"/>
    <w:rsid w:val="4BED22AB"/>
    <w:rsid w:val="4BF03B4A"/>
    <w:rsid w:val="4BF559AA"/>
    <w:rsid w:val="4BFC429C"/>
    <w:rsid w:val="4C0373D9"/>
    <w:rsid w:val="4C06511B"/>
    <w:rsid w:val="4C0C0983"/>
    <w:rsid w:val="4C0D2006"/>
    <w:rsid w:val="4C101AF6"/>
    <w:rsid w:val="4C121D12"/>
    <w:rsid w:val="4C147838"/>
    <w:rsid w:val="4C265537"/>
    <w:rsid w:val="4C2D26A8"/>
    <w:rsid w:val="4C343A36"/>
    <w:rsid w:val="4C416153"/>
    <w:rsid w:val="4C485734"/>
    <w:rsid w:val="4C4D61E6"/>
    <w:rsid w:val="4C4F0870"/>
    <w:rsid w:val="4C513712"/>
    <w:rsid w:val="4C544B93"/>
    <w:rsid w:val="4C60482B"/>
    <w:rsid w:val="4C6A38FC"/>
    <w:rsid w:val="4C6F0F12"/>
    <w:rsid w:val="4C76404F"/>
    <w:rsid w:val="4C786019"/>
    <w:rsid w:val="4C7B78B7"/>
    <w:rsid w:val="4C7E1155"/>
    <w:rsid w:val="4C806C7C"/>
    <w:rsid w:val="4C934C01"/>
    <w:rsid w:val="4C96024D"/>
    <w:rsid w:val="4CA3296A"/>
    <w:rsid w:val="4CA50490"/>
    <w:rsid w:val="4CA566E2"/>
    <w:rsid w:val="4CA706AC"/>
    <w:rsid w:val="4CAC7A71"/>
    <w:rsid w:val="4CAE5677"/>
    <w:rsid w:val="4CC50B32"/>
    <w:rsid w:val="4CCC0113"/>
    <w:rsid w:val="4CCC1EC1"/>
    <w:rsid w:val="4CD945DE"/>
    <w:rsid w:val="4CDF1BF4"/>
    <w:rsid w:val="4CE30FB8"/>
    <w:rsid w:val="4CE4720A"/>
    <w:rsid w:val="4CF907DC"/>
    <w:rsid w:val="4CF933B9"/>
    <w:rsid w:val="4D01600E"/>
    <w:rsid w:val="4D04165B"/>
    <w:rsid w:val="4D137AF0"/>
    <w:rsid w:val="4D183358"/>
    <w:rsid w:val="4D195E09"/>
    <w:rsid w:val="4D27359B"/>
    <w:rsid w:val="4D282A78"/>
    <w:rsid w:val="4D2C295F"/>
    <w:rsid w:val="4D3B2BA3"/>
    <w:rsid w:val="4D405EEE"/>
    <w:rsid w:val="4D4128AF"/>
    <w:rsid w:val="4D446AEB"/>
    <w:rsid w:val="4D472F39"/>
    <w:rsid w:val="4D4D1254"/>
    <w:rsid w:val="4D4E28D6"/>
    <w:rsid w:val="4D53613E"/>
    <w:rsid w:val="4D553C64"/>
    <w:rsid w:val="4D5D0D6B"/>
    <w:rsid w:val="4D5F4AE3"/>
    <w:rsid w:val="4D673998"/>
    <w:rsid w:val="4D695962"/>
    <w:rsid w:val="4D700A9E"/>
    <w:rsid w:val="4D7F6F33"/>
    <w:rsid w:val="4D862070"/>
    <w:rsid w:val="4D8F6B17"/>
    <w:rsid w:val="4D924EB8"/>
    <w:rsid w:val="4D926C66"/>
    <w:rsid w:val="4D93478D"/>
    <w:rsid w:val="4D970721"/>
    <w:rsid w:val="4DA2003D"/>
    <w:rsid w:val="4DA4699A"/>
    <w:rsid w:val="4DA81F20"/>
    <w:rsid w:val="4DAE15C6"/>
    <w:rsid w:val="4DB34E2F"/>
    <w:rsid w:val="4DB50BA7"/>
    <w:rsid w:val="4DB64804"/>
    <w:rsid w:val="4DB82445"/>
    <w:rsid w:val="4DC4528E"/>
    <w:rsid w:val="4DC66910"/>
    <w:rsid w:val="4DC808DA"/>
    <w:rsid w:val="4DDF4000"/>
    <w:rsid w:val="4DE4323A"/>
    <w:rsid w:val="4DE80F7C"/>
    <w:rsid w:val="4DE82D2A"/>
    <w:rsid w:val="4DEA4CF4"/>
    <w:rsid w:val="4DEB281B"/>
    <w:rsid w:val="4DEC5BC7"/>
    <w:rsid w:val="4DF55EC8"/>
    <w:rsid w:val="4DF72F6D"/>
    <w:rsid w:val="4E0D453F"/>
    <w:rsid w:val="4E183C1B"/>
    <w:rsid w:val="4E187038"/>
    <w:rsid w:val="4E1C0C26"/>
    <w:rsid w:val="4E1E499E"/>
    <w:rsid w:val="4E21623C"/>
    <w:rsid w:val="4E263853"/>
    <w:rsid w:val="4E2A50F1"/>
    <w:rsid w:val="4E3E6DEE"/>
    <w:rsid w:val="4E465CA3"/>
    <w:rsid w:val="4E473EF5"/>
    <w:rsid w:val="4E4A7541"/>
    <w:rsid w:val="4E4F68D0"/>
    <w:rsid w:val="4E51698A"/>
    <w:rsid w:val="4E536F5E"/>
    <w:rsid w:val="4E543A04"/>
    <w:rsid w:val="4E565638"/>
    <w:rsid w:val="4E5B79A0"/>
    <w:rsid w:val="4E6A1991"/>
    <w:rsid w:val="4E865398"/>
    <w:rsid w:val="4E8876DE"/>
    <w:rsid w:val="4EA50C1B"/>
    <w:rsid w:val="4EAC3D58"/>
    <w:rsid w:val="4EAD5D22"/>
    <w:rsid w:val="4EB726FD"/>
    <w:rsid w:val="4EC5306C"/>
    <w:rsid w:val="4ECA5384"/>
    <w:rsid w:val="4ECC264C"/>
    <w:rsid w:val="4ED07928"/>
    <w:rsid w:val="4ED33793"/>
    <w:rsid w:val="4ED908C5"/>
    <w:rsid w:val="4EDF237F"/>
    <w:rsid w:val="4EE554BC"/>
    <w:rsid w:val="4EF120B3"/>
    <w:rsid w:val="4EF43951"/>
    <w:rsid w:val="4EF86F9D"/>
    <w:rsid w:val="4EFE20DA"/>
    <w:rsid w:val="4F0911AA"/>
    <w:rsid w:val="4F132029"/>
    <w:rsid w:val="4F147B4F"/>
    <w:rsid w:val="4F165675"/>
    <w:rsid w:val="4F1D4C56"/>
    <w:rsid w:val="4F1E452A"/>
    <w:rsid w:val="4F1F09CE"/>
    <w:rsid w:val="4F304989"/>
    <w:rsid w:val="4F34226F"/>
    <w:rsid w:val="4F3D0E54"/>
    <w:rsid w:val="4F3F2E1E"/>
    <w:rsid w:val="4F4246BC"/>
    <w:rsid w:val="4F4B3F64"/>
    <w:rsid w:val="4F4E4EE9"/>
    <w:rsid w:val="4F5368C9"/>
    <w:rsid w:val="4F561F16"/>
    <w:rsid w:val="4F5A37B4"/>
    <w:rsid w:val="4F5B577E"/>
    <w:rsid w:val="4F642884"/>
    <w:rsid w:val="4F644633"/>
    <w:rsid w:val="4F6665FD"/>
    <w:rsid w:val="4F6F6DF3"/>
    <w:rsid w:val="4F714FA1"/>
    <w:rsid w:val="4F7505EE"/>
    <w:rsid w:val="4F78365B"/>
    <w:rsid w:val="4F7F76BE"/>
    <w:rsid w:val="4F8C3B89"/>
    <w:rsid w:val="4F952D9D"/>
    <w:rsid w:val="4F98252E"/>
    <w:rsid w:val="4F9842DC"/>
    <w:rsid w:val="4F9A44F8"/>
    <w:rsid w:val="4FB54E8E"/>
    <w:rsid w:val="4FBB7FCB"/>
    <w:rsid w:val="4FC155E1"/>
    <w:rsid w:val="4FC74BC1"/>
    <w:rsid w:val="4FD03A76"/>
    <w:rsid w:val="4FD25A40"/>
    <w:rsid w:val="4FDC241B"/>
    <w:rsid w:val="4FDD6193"/>
    <w:rsid w:val="4FDE2637"/>
    <w:rsid w:val="4FE45773"/>
    <w:rsid w:val="4FED6949"/>
    <w:rsid w:val="4FF84D7B"/>
    <w:rsid w:val="4FFE4A87"/>
    <w:rsid w:val="4FFF3D49"/>
    <w:rsid w:val="50016325"/>
    <w:rsid w:val="50055E16"/>
    <w:rsid w:val="50081462"/>
    <w:rsid w:val="5012408F"/>
    <w:rsid w:val="50151DD1"/>
    <w:rsid w:val="501F49FD"/>
    <w:rsid w:val="502D06CA"/>
    <w:rsid w:val="502D711A"/>
    <w:rsid w:val="50395ABF"/>
    <w:rsid w:val="503A35E5"/>
    <w:rsid w:val="503E4E84"/>
    <w:rsid w:val="50454464"/>
    <w:rsid w:val="50526B81"/>
    <w:rsid w:val="50566671"/>
    <w:rsid w:val="505F4DFA"/>
    <w:rsid w:val="506348EA"/>
    <w:rsid w:val="50680152"/>
    <w:rsid w:val="507B453F"/>
    <w:rsid w:val="507C1E50"/>
    <w:rsid w:val="507C59AC"/>
    <w:rsid w:val="508A631B"/>
    <w:rsid w:val="508F56DF"/>
    <w:rsid w:val="50A32F39"/>
    <w:rsid w:val="50A62A29"/>
    <w:rsid w:val="50B138A7"/>
    <w:rsid w:val="50BD049E"/>
    <w:rsid w:val="50C07885"/>
    <w:rsid w:val="50C11611"/>
    <w:rsid w:val="50CC1732"/>
    <w:rsid w:val="50CE1A81"/>
    <w:rsid w:val="50CE26AB"/>
    <w:rsid w:val="50D41344"/>
    <w:rsid w:val="50D6330E"/>
    <w:rsid w:val="50DC7A7F"/>
    <w:rsid w:val="50E61077"/>
    <w:rsid w:val="50EF2622"/>
    <w:rsid w:val="50F1639A"/>
    <w:rsid w:val="50F25C6E"/>
    <w:rsid w:val="50F9524E"/>
    <w:rsid w:val="50FD4D3F"/>
    <w:rsid w:val="51087240"/>
    <w:rsid w:val="511300BE"/>
    <w:rsid w:val="5119769F"/>
    <w:rsid w:val="511B51C5"/>
    <w:rsid w:val="512A365A"/>
    <w:rsid w:val="512A5408"/>
    <w:rsid w:val="51331E00"/>
    <w:rsid w:val="51361FFF"/>
    <w:rsid w:val="51376B92"/>
    <w:rsid w:val="513E2C61"/>
    <w:rsid w:val="514C35D0"/>
    <w:rsid w:val="51501312"/>
    <w:rsid w:val="516C77CE"/>
    <w:rsid w:val="51713037"/>
    <w:rsid w:val="517448D5"/>
    <w:rsid w:val="517843C5"/>
    <w:rsid w:val="517D19DC"/>
    <w:rsid w:val="51842D6A"/>
    <w:rsid w:val="518965D2"/>
    <w:rsid w:val="519B6306"/>
    <w:rsid w:val="51A056CA"/>
    <w:rsid w:val="51B51175"/>
    <w:rsid w:val="51C57A7C"/>
    <w:rsid w:val="51C8534D"/>
    <w:rsid w:val="51D610EC"/>
    <w:rsid w:val="51DF6EDA"/>
    <w:rsid w:val="51E24A36"/>
    <w:rsid w:val="51E27A91"/>
    <w:rsid w:val="51ED6B61"/>
    <w:rsid w:val="51EE28D9"/>
    <w:rsid w:val="51F37EF0"/>
    <w:rsid w:val="51F5370F"/>
    <w:rsid w:val="51F55A16"/>
    <w:rsid w:val="51FD2B1C"/>
    <w:rsid w:val="51FF6894"/>
    <w:rsid w:val="5201260D"/>
    <w:rsid w:val="520619D1"/>
    <w:rsid w:val="520B348B"/>
    <w:rsid w:val="521340EE"/>
    <w:rsid w:val="52192B0A"/>
    <w:rsid w:val="522400A9"/>
    <w:rsid w:val="5224454D"/>
    <w:rsid w:val="52306A4E"/>
    <w:rsid w:val="524349D3"/>
    <w:rsid w:val="524B1ADA"/>
    <w:rsid w:val="52512641"/>
    <w:rsid w:val="5259024D"/>
    <w:rsid w:val="525F5585"/>
    <w:rsid w:val="52614E59"/>
    <w:rsid w:val="52662470"/>
    <w:rsid w:val="526A01B2"/>
    <w:rsid w:val="526F3A1A"/>
    <w:rsid w:val="52770B21"/>
    <w:rsid w:val="527D22AF"/>
    <w:rsid w:val="528C45CC"/>
    <w:rsid w:val="5290573F"/>
    <w:rsid w:val="52927709"/>
    <w:rsid w:val="52952D55"/>
    <w:rsid w:val="52992845"/>
    <w:rsid w:val="52B70F1D"/>
    <w:rsid w:val="52BE22AC"/>
    <w:rsid w:val="52C35B14"/>
    <w:rsid w:val="52D25D57"/>
    <w:rsid w:val="52D7511B"/>
    <w:rsid w:val="52DC0984"/>
    <w:rsid w:val="52DD201D"/>
    <w:rsid w:val="52EB751B"/>
    <w:rsid w:val="52ED0DE3"/>
    <w:rsid w:val="52F1442F"/>
    <w:rsid w:val="52F201A7"/>
    <w:rsid w:val="52F67C97"/>
    <w:rsid w:val="52F83B3B"/>
    <w:rsid w:val="52FB047D"/>
    <w:rsid w:val="52FF45DE"/>
    <w:rsid w:val="53000B16"/>
    <w:rsid w:val="53130849"/>
    <w:rsid w:val="532760A3"/>
    <w:rsid w:val="5332600D"/>
    <w:rsid w:val="5334431C"/>
    <w:rsid w:val="533C1422"/>
    <w:rsid w:val="534053B7"/>
    <w:rsid w:val="534A7FE3"/>
    <w:rsid w:val="534B2EEE"/>
    <w:rsid w:val="53590226"/>
    <w:rsid w:val="536966BB"/>
    <w:rsid w:val="536E5A80"/>
    <w:rsid w:val="53733096"/>
    <w:rsid w:val="537E2BF2"/>
    <w:rsid w:val="53852DC9"/>
    <w:rsid w:val="538A03E0"/>
    <w:rsid w:val="538F59F6"/>
    <w:rsid w:val="53B4545D"/>
    <w:rsid w:val="53BF452D"/>
    <w:rsid w:val="53C5766A"/>
    <w:rsid w:val="53C658BC"/>
    <w:rsid w:val="53CB2ED2"/>
    <w:rsid w:val="53E144A4"/>
    <w:rsid w:val="53EB5322"/>
    <w:rsid w:val="53F02939"/>
    <w:rsid w:val="53FC4BF6"/>
    <w:rsid w:val="54077C82"/>
    <w:rsid w:val="54091C4C"/>
    <w:rsid w:val="540C589D"/>
    <w:rsid w:val="54136627"/>
    <w:rsid w:val="54197D40"/>
    <w:rsid w:val="541A1764"/>
    <w:rsid w:val="54210D44"/>
    <w:rsid w:val="5423291B"/>
    <w:rsid w:val="5424626C"/>
    <w:rsid w:val="543640C4"/>
    <w:rsid w:val="543A0058"/>
    <w:rsid w:val="543A1E06"/>
    <w:rsid w:val="543F566E"/>
    <w:rsid w:val="54413194"/>
    <w:rsid w:val="54414F42"/>
    <w:rsid w:val="54422A68"/>
    <w:rsid w:val="544467E1"/>
    <w:rsid w:val="5458228C"/>
    <w:rsid w:val="545A24A8"/>
    <w:rsid w:val="545A6004"/>
    <w:rsid w:val="545E3D46"/>
    <w:rsid w:val="545F692F"/>
    <w:rsid w:val="547A66A6"/>
    <w:rsid w:val="547F1F0F"/>
    <w:rsid w:val="54815C87"/>
    <w:rsid w:val="548B2661"/>
    <w:rsid w:val="549A4653"/>
    <w:rsid w:val="54A84FC1"/>
    <w:rsid w:val="54B1667A"/>
    <w:rsid w:val="54B27BEE"/>
    <w:rsid w:val="54B55930"/>
    <w:rsid w:val="54C31DFB"/>
    <w:rsid w:val="54C33BA9"/>
    <w:rsid w:val="54C53DC5"/>
    <w:rsid w:val="54C87412"/>
    <w:rsid w:val="54CD4A28"/>
    <w:rsid w:val="54D062C6"/>
    <w:rsid w:val="54E104D3"/>
    <w:rsid w:val="54E67898"/>
    <w:rsid w:val="54EA7388"/>
    <w:rsid w:val="54FB1595"/>
    <w:rsid w:val="550B72FE"/>
    <w:rsid w:val="550D751A"/>
    <w:rsid w:val="55175CA3"/>
    <w:rsid w:val="55191A1B"/>
    <w:rsid w:val="55236D3E"/>
    <w:rsid w:val="552503C0"/>
    <w:rsid w:val="5527238A"/>
    <w:rsid w:val="552D3719"/>
    <w:rsid w:val="55306D65"/>
    <w:rsid w:val="55346855"/>
    <w:rsid w:val="553920BD"/>
    <w:rsid w:val="553E1482"/>
    <w:rsid w:val="554051FA"/>
    <w:rsid w:val="55410F72"/>
    <w:rsid w:val="55482300"/>
    <w:rsid w:val="554F79DD"/>
    <w:rsid w:val="555132EC"/>
    <w:rsid w:val="555667CB"/>
    <w:rsid w:val="555A3FA6"/>
    <w:rsid w:val="5565464F"/>
    <w:rsid w:val="556A04C9"/>
    <w:rsid w:val="556A2277"/>
    <w:rsid w:val="556C5FEF"/>
    <w:rsid w:val="557C1FAA"/>
    <w:rsid w:val="5583158B"/>
    <w:rsid w:val="55945546"/>
    <w:rsid w:val="55967510"/>
    <w:rsid w:val="55A169B1"/>
    <w:rsid w:val="55A21A11"/>
    <w:rsid w:val="55A25EB5"/>
    <w:rsid w:val="55A734CB"/>
    <w:rsid w:val="55A746F8"/>
    <w:rsid w:val="55A75279"/>
    <w:rsid w:val="55AA2FBB"/>
    <w:rsid w:val="55AF05D2"/>
    <w:rsid w:val="55B33C1E"/>
    <w:rsid w:val="55B41744"/>
    <w:rsid w:val="55BB6F76"/>
    <w:rsid w:val="55C027DF"/>
    <w:rsid w:val="55C4407D"/>
    <w:rsid w:val="55D65B5E"/>
    <w:rsid w:val="55DD0C9B"/>
    <w:rsid w:val="55E02539"/>
    <w:rsid w:val="55E42029"/>
    <w:rsid w:val="55E738C7"/>
    <w:rsid w:val="55EC6FC1"/>
    <w:rsid w:val="55EC7130"/>
    <w:rsid w:val="55F66200"/>
    <w:rsid w:val="56002BDB"/>
    <w:rsid w:val="56010E2D"/>
    <w:rsid w:val="56064695"/>
    <w:rsid w:val="56097CE2"/>
    <w:rsid w:val="560E52F8"/>
    <w:rsid w:val="56101070"/>
    <w:rsid w:val="56156687"/>
    <w:rsid w:val="561703D9"/>
    <w:rsid w:val="56190AE1"/>
    <w:rsid w:val="56220DA3"/>
    <w:rsid w:val="562357BE"/>
    <w:rsid w:val="56260894"/>
    <w:rsid w:val="5627460C"/>
    <w:rsid w:val="563952FC"/>
    <w:rsid w:val="563B056E"/>
    <w:rsid w:val="564B02FA"/>
    <w:rsid w:val="564C6B46"/>
    <w:rsid w:val="565151E5"/>
    <w:rsid w:val="56552914"/>
    <w:rsid w:val="5658654F"/>
    <w:rsid w:val="565C42B5"/>
    <w:rsid w:val="565F3DA6"/>
    <w:rsid w:val="567653B3"/>
    <w:rsid w:val="567A298E"/>
    <w:rsid w:val="567B62C0"/>
    <w:rsid w:val="567C4958"/>
    <w:rsid w:val="567D5FDA"/>
    <w:rsid w:val="568B4B9B"/>
    <w:rsid w:val="568C069E"/>
    <w:rsid w:val="568C65FD"/>
    <w:rsid w:val="56951575"/>
    <w:rsid w:val="569577C7"/>
    <w:rsid w:val="56981066"/>
    <w:rsid w:val="569A6B8C"/>
    <w:rsid w:val="569C2904"/>
    <w:rsid w:val="56A25A40"/>
    <w:rsid w:val="56A33C92"/>
    <w:rsid w:val="56A96DCF"/>
    <w:rsid w:val="56B0015D"/>
    <w:rsid w:val="56CF2CD9"/>
    <w:rsid w:val="56D227CA"/>
    <w:rsid w:val="56DC53F6"/>
    <w:rsid w:val="56E322E1"/>
    <w:rsid w:val="56EB73E7"/>
    <w:rsid w:val="56F06BDE"/>
    <w:rsid w:val="56F20776"/>
    <w:rsid w:val="57012C9F"/>
    <w:rsid w:val="570973EC"/>
    <w:rsid w:val="570A3D11"/>
    <w:rsid w:val="570A5ABF"/>
    <w:rsid w:val="570D1A54"/>
    <w:rsid w:val="57154464"/>
    <w:rsid w:val="571F7091"/>
    <w:rsid w:val="57201787"/>
    <w:rsid w:val="572A6162"/>
    <w:rsid w:val="57486F2E"/>
    <w:rsid w:val="574A2360"/>
    <w:rsid w:val="574B5A5E"/>
    <w:rsid w:val="574D3BFE"/>
    <w:rsid w:val="575626A4"/>
    <w:rsid w:val="57686C8A"/>
    <w:rsid w:val="57727B09"/>
    <w:rsid w:val="57783371"/>
    <w:rsid w:val="57792C45"/>
    <w:rsid w:val="577949F3"/>
    <w:rsid w:val="577B4C0F"/>
    <w:rsid w:val="57825F9E"/>
    <w:rsid w:val="57827D4C"/>
    <w:rsid w:val="578735B4"/>
    <w:rsid w:val="5789732C"/>
    <w:rsid w:val="579655A5"/>
    <w:rsid w:val="579D6934"/>
    <w:rsid w:val="57A31A70"/>
    <w:rsid w:val="57A777B2"/>
    <w:rsid w:val="57AD28EF"/>
    <w:rsid w:val="57B123DF"/>
    <w:rsid w:val="57BF2D4E"/>
    <w:rsid w:val="57C03270"/>
    <w:rsid w:val="57D1092E"/>
    <w:rsid w:val="57DB3900"/>
    <w:rsid w:val="57DE0CFA"/>
    <w:rsid w:val="57EF041E"/>
    <w:rsid w:val="57F66044"/>
    <w:rsid w:val="57FE314A"/>
    <w:rsid w:val="580C5867"/>
    <w:rsid w:val="5814296E"/>
    <w:rsid w:val="581806B0"/>
    <w:rsid w:val="581F37ED"/>
    <w:rsid w:val="58201313"/>
    <w:rsid w:val="582726A1"/>
    <w:rsid w:val="583152CE"/>
    <w:rsid w:val="58360B36"/>
    <w:rsid w:val="583A6878"/>
    <w:rsid w:val="58450D79"/>
    <w:rsid w:val="584F3854"/>
    <w:rsid w:val="58507E4A"/>
    <w:rsid w:val="58535244"/>
    <w:rsid w:val="585C67EF"/>
    <w:rsid w:val="585D4315"/>
    <w:rsid w:val="586456A3"/>
    <w:rsid w:val="58670CF0"/>
    <w:rsid w:val="586C4558"/>
    <w:rsid w:val="586F7729"/>
    <w:rsid w:val="58705DF6"/>
    <w:rsid w:val="587A4EC7"/>
    <w:rsid w:val="587C0C3F"/>
    <w:rsid w:val="5886386C"/>
    <w:rsid w:val="588B2C30"/>
    <w:rsid w:val="588C0756"/>
    <w:rsid w:val="588E2720"/>
    <w:rsid w:val="589F2089"/>
    <w:rsid w:val="58AE2DC2"/>
    <w:rsid w:val="58B303D9"/>
    <w:rsid w:val="58BC103B"/>
    <w:rsid w:val="58D2085F"/>
    <w:rsid w:val="58D345D7"/>
    <w:rsid w:val="58DA5965"/>
    <w:rsid w:val="58E16CF4"/>
    <w:rsid w:val="58E359F5"/>
    <w:rsid w:val="58E75DED"/>
    <w:rsid w:val="58EA204C"/>
    <w:rsid w:val="58EF1411"/>
    <w:rsid w:val="58EF7663"/>
    <w:rsid w:val="58F5279F"/>
    <w:rsid w:val="58F702C5"/>
    <w:rsid w:val="58F92290"/>
    <w:rsid w:val="58FF717A"/>
    <w:rsid w:val="590E560F"/>
    <w:rsid w:val="59101387"/>
    <w:rsid w:val="59172716"/>
    <w:rsid w:val="59232E69"/>
    <w:rsid w:val="5923730C"/>
    <w:rsid w:val="592B4413"/>
    <w:rsid w:val="592F5CB1"/>
    <w:rsid w:val="592F7A5F"/>
    <w:rsid w:val="59374B66"/>
    <w:rsid w:val="593E7BD9"/>
    <w:rsid w:val="59464DA9"/>
    <w:rsid w:val="594C6863"/>
    <w:rsid w:val="5952374E"/>
    <w:rsid w:val="59637709"/>
    <w:rsid w:val="596516D3"/>
    <w:rsid w:val="59653481"/>
    <w:rsid w:val="59657925"/>
    <w:rsid w:val="5966544B"/>
    <w:rsid w:val="5967369D"/>
    <w:rsid w:val="596A0A97"/>
    <w:rsid w:val="596D1E5C"/>
    <w:rsid w:val="59815DE1"/>
    <w:rsid w:val="59822F16"/>
    <w:rsid w:val="59835FFD"/>
    <w:rsid w:val="598B6C60"/>
    <w:rsid w:val="598F6750"/>
    <w:rsid w:val="5991071A"/>
    <w:rsid w:val="59A26483"/>
    <w:rsid w:val="59A56E06"/>
    <w:rsid w:val="59A87812"/>
    <w:rsid w:val="59B83EF9"/>
    <w:rsid w:val="59BC2D25"/>
    <w:rsid w:val="59C04B5B"/>
    <w:rsid w:val="59D10B16"/>
    <w:rsid w:val="59D500E0"/>
    <w:rsid w:val="59D803DC"/>
    <w:rsid w:val="59D95C1D"/>
    <w:rsid w:val="59DB702B"/>
    <w:rsid w:val="59DF76D7"/>
    <w:rsid w:val="59E22D24"/>
    <w:rsid w:val="59E44CEE"/>
    <w:rsid w:val="59F26163"/>
    <w:rsid w:val="5A0013FC"/>
    <w:rsid w:val="5A056A12"/>
    <w:rsid w:val="5A096502"/>
    <w:rsid w:val="5A0A227A"/>
    <w:rsid w:val="5A0E58C7"/>
    <w:rsid w:val="5A137381"/>
    <w:rsid w:val="5A146C55"/>
    <w:rsid w:val="5A1D3D5C"/>
    <w:rsid w:val="5A1F7AD4"/>
    <w:rsid w:val="5A2275C4"/>
    <w:rsid w:val="5A3115B5"/>
    <w:rsid w:val="5A33357F"/>
    <w:rsid w:val="5A3612C1"/>
    <w:rsid w:val="5A382944"/>
    <w:rsid w:val="5A461504"/>
    <w:rsid w:val="5A494B51"/>
    <w:rsid w:val="5A4B6B1B"/>
    <w:rsid w:val="5A4E2167"/>
    <w:rsid w:val="5A4F5EDF"/>
    <w:rsid w:val="5A4F7C8D"/>
    <w:rsid w:val="5A511C57"/>
    <w:rsid w:val="5A530D01"/>
    <w:rsid w:val="5A537DD5"/>
    <w:rsid w:val="5A5654C0"/>
    <w:rsid w:val="5A5C0D28"/>
    <w:rsid w:val="5A5E5E14"/>
    <w:rsid w:val="5A625C12"/>
    <w:rsid w:val="5A643739"/>
    <w:rsid w:val="5A6951F3"/>
    <w:rsid w:val="5A70032F"/>
    <w:rsid w:val="5A76096A"/>
    <w:rsid w:val="5A81253D"/>
    <w:rsid w:val="5A821E11"/>
    <w:rsid w:val="5A871B1D"/>
    <w:rsid w:val="5A89319F"/>
    <w:rsid w:val="5A981634"/>
    <w:rsid w:val="5AA004E9"/>
    <w:rsid w:val="5AA20705"/>
    <w:rsid w:val="5AA4622B"/>
    <w:rsid w:val="5AA601F5"/>
    <w:rsid w:val="5AA71877"/>
    <w:rsid w:val="5AA77AC9"/>
    <w:rsid w:val="5AAB1367"/>
    <w:rsid w:val="5AAC50E0"/>
    <w:rsid w:val="5AAE0E58"/>
    <w:rsid w:val="5AB20948"/>
    <w:rsid w:val="5ABA15AB"/>
    <w:rsid w:val="5ABA5A4E"/>
    <w:rsid w:val="5ABA77FD"/>
    <w:rsid w:val="5ABD553F"/>
    <w:rsid w:val="5AC46D4E"/>
    <w:rsid w:val="5AC97A40"/>
    <w:rsid w:val="5ACD5782"/>
    <w:rsid w:val="5AD14B46"/>
    <w:rsid w:val="5AD308BE"/>
    <w:rsid w:val="5ADD173D"/>
    <w:rsid w:val="5ADE798F"/>
    <w:rsid w:val="5ADF54B5"/>
    <w:rsid w:val="5AE44879"/>
    <w:rsid w:val="5AEB3E5A"/>
    <w:rsid w:val="5AED7BD2"/>
    <w:rsid w:val="5AF076C2"/>
    <w:rsid w:val="5AF26F96"/>
    <w:rsid w:val="5AFA5E4B"/>
    <w:rsid w:val="5AFC1BC3"/>
    <w:rsid w:val="5AFF7905"/>
    <w:rsid w:val="5B0B62AA"/>
    <w:rsid w:val="5B16743A"/>
    <w:rsid w:val="5B2D4472"/>
    <w:rsid w:val="5B2F01EA"/>
    <w:rsid w:val="5B353327"/>
    <w:rsid w:val="5B353A28"/>
    <w:rsid w:val="5B386973"/>
    <w:rsid w:val="5B3E21DC"/>
    <w:rsid w:val="5B4D241F"/>
    <w:rsid w:val="5B595267"/>
    <w:rsid w:val="5B5C08B4"/>
    <w:rsid w:val="5B631AE1"/>
    <w:rsid w:val="5B631B3E"/>
    <w:rsid w:val="5B637E94"/>
    <w:rsid w:val="5B6C1F9E"/>
    <w:rsid w:val="5B6F05E7"/>
    <w:rsid w:val="5B7F45A2"/>
    <w:rsid w:val="5B800A46"/>
    <w:rsid w:val="5B811D24"/>
    <w:rsid w:val="5B857E0A"/>
    <w:rsid w:val="5B8F6EDB"/>
    <w:rsid w:val="5B991D5C"/>
    <w:rsid w:val="5B9E331F"/>
    <w:rsid w:val="5BAF4E87"/>
    <w:rsid w:val="5BB26726"/>
    <w:rsid w:val="5BC22E0D"/>
    <w:rsid w:val="5BC5671C"/>
    <w:rsid w:val="5BC70423"/>
    <w:rsid w:val="5BD112A2"/>
    <w:rsid w:val="5BD14DFE"/>
    <w:rsid w:val="5BDA4E6F"/>
    <w:rsid w:val="5BE34B31"/>
    <w:rsid w:val="5BE54D4D"/>
    <w:rsid w:val="5BFE196B"/>
    <w:rsid w:val="5C036F81"/>
    <w:rsid w:val="5C135593"/>
    <w:rsid w:val="5C182A2D"/>
    <w:rsid w:val="5C1E200D"/>
    <w:rsid w:val="5C1E3DBB"/>
    <w:rsid w:val="5C2515ED"/>
    <w:rsid w:val="5C2F3D9C"/>
    <w:rsid w:val="5C3830CF"/>
    <w:rsid w:val="5C4416C6"/>
    <w:rsid w:val="5C441A74"/>
    <w:rsid w:val="5C49708A"/>
    <w:rsid w:val="5C4C6B7A"/>
    <w:rsid w:val="5C582FA8"/>
    <w:rsid w:val="5C606182"/>
    <w:rsid w:val="5C606F56"/>
    <w:rsid w:val="5C797243"/>
    <w:rsid w:val="5C7D31D8"/>
    <w:rsid w:val="5C7E485A"/>
    <w:rsid w:val="5C841E70"/>
    <w:rsid w:val="5C877BB2"/>
    <w:rsid w:val="5C89392A"/>
    <w:rsid w:val="5C9522CF"/>
    <w:rsid w:val="5C9C18B0"/>
    <w:rsid w:val="5C9F78A4"/>
    <w:rsid w:val="5CA00C74"/>
    <w:rsid w:val="5CA22C3E"/>
    <w:rsid w:val="5CA40764"/>
    <w:rsid w:val="5CA42512"/>
    <w:rsid w:val="5CAC7619"/>
    <w:rsid w:val="5CB0535B"/>
    <w:rsid w:val="5CB32755"/>
    <w:rsid w:val="5CC07647"/>
    <w:rsid w:val="5CC6692D"/>
    <w:rsid w:val="5CC74453"/>
    <w:rsid w:val="5CD01559"/>
    <w:rsid w:val="5CD851F3"/>
    <w:rsid w:val="5CD86660"/>
    <w:rsid w:val="5CE70651"/>
    <w:rsid w:val="5CEE4408"/>
    <w:rsid w:val="5CF36FF6"/>
    <w:rsid w:val="5D0134C1"/>
    <w:rsid w:val="5D0946FC"/>
    <w:rsid w:val="5D213B63"/>
    <w:rsid w:val="5D296EBB"/>
    <w:rsid w:val="5D2B6790"/>
    <w:rsid w:val="5D2C7BBC"/>
    <w:rsid w:val="5D3D64C3"/>
    <w:rsid w:val="5D443CF5"/>
    <w:rsid w:val="5D4A5E95"/>
    <w:rsid w:val="5D5201C0"/>
    <w:rsid w:val="5D573A29"/>
    <w:rsid w:val="5D577585"/>
    <w:rsid w:val="5D5C2DED"/>
    <w:rsid w:val="5D5F28DD"/>
    <w:rsid w:val="5D610403"/>
    <w:rsid w:val="5D69550A"/>
    <w:rsid w:val="5D700646"/>
    <w:rsid w:val="5D79574D"/>
    <w:rsid w:val="5D83481E"/>
    <w:rsid w:val="5D845EA0"/>
    <w:rsid w:val="5D861C18"/>
    <w:rsid w:val="5D8B722E"/>
    <w:rsid w:val="5D964551"/>
    <w:rsid w:val="5D997B9D"/>
    <w:rsid w:val="5D9C143B"/>
    <w:rsid w:val="5DA05931"/>
    <w:rsid w:val="5DAF116F"/>
    <w:rsid w:val="5DB04EE7"/>
    <w:rsid w:val="5DCD3CEB"/>
    <w:rsid w:val="5DD017B6"/>
    <w:rsid w:val="5DE3706A"/>
    <w:rsid w:val="5E034394"/>
    <w:rsid w:val="5E055233"/>
    <w:rsid w:val="5E0D2339"/>
    <w:rsid w:val="5E0F60B1"/>
    <w:rsid w:val="5E190CDE"/>
    <w:rsid w:val="5E224037"/>
    <w:rsid w:val="5E231B5D"/>
    <w:rsid w:val="5E2356B9"/>
    <w:rsid w:val="5E2D6537"/>
    <w:rsid w:val="5E3653EC"/>
    <w:rsid w:val="5E3E24F3"/>
    <w:rsid w:val="5E420235"/>
    <w:rsid w:val="5E4F64AE"/>
    <w:rsid w:val="5E547F68"/>
    <w:rsid w:val="5E5B12F6"/>
    <w:rsid w:val="5E5D6E1D"/>
    <w:rsid w:val="5E7B54F5"/>
    <w:rsid w:val="5E850121"/>
    <w:rsid w:val="5E875C48"/>
    <w:rsid w:val="5E914D18"/>
    <w:rsid w:val="5EA13984"/>
    <w:rsid w:val="5EA52572"/>
    <w:rsid w:val="5EA762EA"/>
    <w:rsid w:val="5EB033F0"/>
    <w:rsid w:val="5EC92704"/>
    <w:rsid w:val="5ECC5D50"/>
    <w:rsid w:val="5ECE29A1"/>
    <w:rsid w:val="5ECE7D1A"/>
    <w:rsid w:val="5EDB5F93"/>
    <w:rsid w:val="5EDF5A84"/>
    <w:rsid w:val="5EE13A02"/>
    <w:rsid w:val="5EE27322"/>
    <w:rsid w:val="5EEE5CC7"/>
    <w:rsid w:val="5EF71BAD"/>
    <w:rsid w:val="5EFD0628"/>
    <w:rsid w:val="5F094B10"/>
    <w:rsid w:val="5F0E0117"/>
    <w:rsid w:val="5F117C07"/>
    <w:rsid w:val="5F16521D"/>
    <w:rsid w:val="5F1A2F60"/>
    <w:rsid w:val="5F1A5C6A"/>
    <w:rsid w:val="5F217E4A"/>
    <w:rsid w:val="5F2E2567"/>
    <w:rsid w:val="5F335DCF"/>
    <w:rsid w:val="5F36189D"/>
    <w:rsid w:val="5F3A0F0C"/>
    <w:rsid w:val="5F3B6A32"/>
    <w:rsid w:val="5F426012"/>
    <w:rsid w:val="5F443B39"/>
    <w:rsid w:val="5F5024DD"/>
    <w:rsid w:val="5F663D2C"/>
    <w:rsid w:val="5F6960DE"/>
    <w:rsid w:val="5F702B80"/>
    <w:rsid w:val="5F7408C2"/>
    <w:rsid w:val="5F7B2BA2"/>
    <w:rsid w:val="5F7E529D"/>
    <w:rsid w:val="5F7F70F5"/>
    <w:rsid w:val="5F8623A3"/>
    <w:rsid w:val="5FA36AB1"/>
    <w:rsid w:val="5FA62A45"/>
    <w:rsid w:val="5FA97E40"/>
    <w:rsid w:val="5FAD7930"/>
    <w:rsid w:val="5FAF2C21"/>
    <w:rsid w:val="5FB42B98"/>
    <w:rsid w:val="5FB94527"/>
    <w:rsid w:val="5FCF78A6"/>
    <w:rsid w:val="5FD70E51"/>
    <w:rsid w:val="5FDE5D3B"/>
    <w:rsid w:val="5FE377F5"/>
    <w:rsid w:val="5FE61094"/>
    <w:rsid w:val="5FE62E42"/>
    <w:rsid w:val="5FE84E0C"/>
    <w:rsid w:val="5FED41D0"/>
    <w:rsid w:val="5FF42F7F"/>
    <w:rsid w:val="5FF53085"/>
    <w:rsid w:val="5FFC4413"/>
    <w:rsid w:val="5FFE462F"/>
    <w:rsid w:val="60003F04"/>
    <w:rsid w:val="600D6616"/>
    <w:rsid w:val="60116111"/>
    <w:rsid w:val="60193217"/>
    <w:rsid w:val="60206354"/>
    <w:rsid w:val="602776E2"/>
    <w:rsid w:val="6028345A"/>
    <w:rsid w:val="602A2D2E"/>
    <w:rsid w:val="602D281F"/>
    <w:rsid w:val="6031230F"/>
    <w:rsid w:val="603315F8"/>
    <w:rsid w:val="603B4F3C"/>
    <w:rsid w:val="604069F6"/>
    <w:rsid w:val="60446B34"/>
    <w:rsid w:val="60457B68"/>
    <w:rsid w:val="604A1623"/>
    <w:rsid w:val="6050213B"/>
    <w:rsid w:val="6051650D"/>
    <w:rsid w:val="60567FC7"/>
    <w:rsid w:val="60602BF4"/>
    <w:rsid w:val="60634492"/>
    <w:rsid w:val="60667058"/>
    <w:rsid w:val="606721D5"/>
    <w:rsid w:val="6074044E"/>
    <w:rsid w:val="60786190"/>
    <w:rsid w:val="607B17DC"/>
    <w:rsid w:val="607C7302"/>
    <w:rsid w:val="608F34D9"/>
    <w:rsid w:val="608F69DA"/>
    <w:rsid w:val="608F7035"/>
    <w:rsid w:val="609520D5"/>
    <w:rsid w:val="60AE1BB1"/>
    <w:rsid w:val="60AE7E03"/>
    <w:rsid w:val="60B42F40"/>
    <w:rsid w:val="60B847DE"/>
    <w:rsid w:val="60B8658C"/>
    <w:rsid w:val="60BB607C"/>
    <w:rsid w:val="60C82547"/>
    <w:rsid w:val="60CE5DB0"/>
    <w:rsid w:val="60D07D7A"/>
    <w:rsid w:val="60D158A0"/>
    <w:rsid w:val="60D73318"/>
    <w:rsid w:val="60DB57FC"/>
    <w:rsid w:val="60E03BA4"/>
    <w:rsid w:val="60E4448C"/>
    <w:rsid w:val="60E47381"/>
    <w:rsid w:val="60F5158E"/>
    <w:rsid w:val="60FB276C"/>
    <w:rsid w:val="60FF52A5"/>
    <w:rsid w:val="611F485D"/>
    <w:rsid w:val="61202383"/>
    <w:rsid w:val="61217193"/>
    <w:rsid w:val="612260FC"/>
    <w:rsid w:val="612D5A85"/>
    <w:rsid w:val="613025C6"/>
    <w:rsid w:val="6133039C"/>
    <w:rsid w:val="61355E2F"/>
    <w:rsid w:val="613A1697"/>
    <w:rsid w:val="61453B98"/>
    <w:rsid w:val="6149011F"/>
    <w:rsid w:val="61521DCC"/>
    <w:rsid w:val="61677FB2"/>
    <w:rsid w:val="616C7377"/>
    <w:rsid w:val="61761FA3"/>
    <w:rsid w:val="61785D1C"/>
    <w:rsid w:val="61812E22"/>
    <w:rsid w:val="618172C6"/>
    <w:rsid w:val="61840B64"/>
    <w:rsid w:val="618943CD"/>
    <w:rsid w:val="619743F4"/>
    <w:rsid w:val="61994610"/>
    <w:rsid w:val="61995750"/>
    <w:rsid w:val="61995A39"/>
    <w:rsid w:val="619D39D4"/>
    <w:rsid w:val="619F14FA"/>
    <w:rsid w:val="61A15272"/>
    <w:rsid w:val="61A42FB4"/>
    <w:rsid w:val="61B50D1E"/>
    <w:rsid w:val="61B72CE8"/>
    <w:rsid w:val="61B96A60"/>
    <w:rsid w:val="61BC4BDB"/>
    <w:rsid w:val="61BF1B9C"/>
    <w:rsid w:val="61CB0541"/>
    <w:rsid w:val="61CD250B"/>
    <w:rsid w:val="61DD0315"/>
    <w:rsid w:val="61E138C1"/>
    <w:rsid w:val="61E33ADD"/>
    <w:rsid w:val="61E635CD"/>
    <w:rsid w:val="61EB0BE3"/>
    <w:rsid w:val="61F25ACE"/>
    <w:rsid w:val="61FA2BD4"/>
    <w:rsid w:val="61FA4982"/>
    <w:rsid w:val="61FA6832"/>
    <w:rsid w:val="61FC4677"/>
    <w:rsid w:val="6200468F"/>
    <w:rsid w:val="6203135B"/>
    <w:rsid w:val="62053A53"/>
    <w:rsid w:val="620677CB"/>
    <w:rsid w:val="6208709F"/>
    <w:rsid w:val="620F7F57"/>
    <w:rsid w:val="621974FF"/>
    <w:rsid w:val="623205C0"/>
    <w:rsid w:val="623600B0"/>
    <w:rsid w:val="623F6839"/>
    <w:rsid w:val="62436329"/>
    <w:rsid w:val="62467BC8"/>
    <w:rsid w:val="625D388F"/>
    <w:rsid w:val="62600C89"/>
    <w:rsid w:val="62662018"/>
    <w:rsid w:val="627110E9"/>
    <w:rsid w:val="627209BD"/>
    <w:rsid w:val="627222EF"/>
    <w:rsid w:val="628D3A49"/>
    <w:rsid w:val="629E5C56"/>
    <w:rsid w:val="62A0765A"/>
    <w:rsid w:val="62A2314A"/>
    <w:rsid w:val="62A414BE"/>
    <w:rsid w:val="62AA0157"/>
    <w:rsid w:val="62AE40EB"/>
    <w:rsid w:val="62C92CD3"/>
    <w:rsid w:val="62CE02E9"/>
    <w:rsid w:val="62DA4EE0"/>
    <w:rsid w:val="62DD22DA"/>
    <w:rsid w:val="62E0626E"/>
    <w:rsid w:val="62F37D50"/>
    <w:rsid w:val="62F835B8"/>
    <w:rsid w:val="6300421A"/>
    <w:rsid w:val="63051831"/>
    <w:rsid w:val="63091321"/>
    <w:rsid w:val="630A5099"/>
    <w:rsid w:val="630A6E47"/>
    <w:rsid w:val="630C0E11"/>
    <w:rsid w:val="63212B0F"/>
    <w:rsid w:val="63253C81"/>
    <w:rsid w:val="63273E9D"/>
    <w:rsid w:val="63350368"/>
    <w:rsid w:val="634265E1"/>
    <w:rsid w:val="634B7B8C"/>
    <w:rsid w:val="63554A0D"/>
    <w:rsid w:val="63556314"/>
    <w:rsid w:val="63624ED5"/>
    <w:rsid w:val="63666773"/>
    <w:rsid w:val="636B1FDC"/>
    <w:rsid w:val="636B3D8A"/>
    <w:rsid w:val="6377272F"/>
    <w:rsid w:val="637B1AF3"/>
    <w:rsid w:val="637D586B"/>
    <w:rsid w:val="637E364F"/>
    <w:rsid w:val="63807109"/>
    <w:rsid w:val="63984453"/>
    <w:rsid w:val="639A641D"/>
    <w:rsid w:val="639F1C85"/>
    <w:rsid w:val="63A31776"/>
    <w:rsid w:val="63A4729C"/>
    <w:rsid w:val="63A658B3"/>
    <w:rsid w:val="63AC7EFE"/>
    <w:rsid w:val="63B15515"/>
    <w:rsid w:val="63B219B9"/>
    <w:rsid w:val="63B868A3"/>
    <w:rsid w:val="63CB2A7A"/>
    <w:rsid w:val="63D336DD"/>
    <w:rsid w:val="63D57455"/>
    <w:rsid w:val="63DE255A"/>
    <w:rsid w:val="63E15DFA"/>
    <w:rsid w:val="63E61662"/>
    <w:rsid w:val="63E91153"/>
    <w:rsid w:val="63E92F01"/>
    <w:rsid w:val="63EB6C79"/>
    <w:rsid w:val="63F35B2D"/>
    <w:rsid w:val="63F43D7F"/>
    <w:rsid w:val="63F57AF7"/>
    <w:rsid w:val="64022059"/>
    <w:rsid w:val="640A7BEB"/>
    <w:rsid w:val="640B731B"/>
    <w:rsid w:val="640C15C5"/>
    <w:rsid w:val="640D3093"/>
    <w:rsid w:val="64155AA4"/>
    <w:rsid w:val="641C6E32"/>
    <w:rsid w:val="642108EC"/>
    <w:rsid w:val="64264155"/>
    <w:rsid w:val="642914D8"/>
    <w:rsid w:val="6429154F"/>
    <w:rsid w:val="643054E4"/>
    <w:rsid w:val="64306D81"/>
    <w:rsid w:val="643215C6"/>
    <w:rsid w:val="643D6FD7"/>
    <w:rsid w:val="64410F8F"/>
    <w:rsid w:val="64412D3D"/>
    <w:rsid w:val="644840CB"/>
    <w:rsid w:val="64526CF8"/>
    <w:rsid w:val="645760BC"/>
    <w:rsid w:val="64603073"/>
    <w:rsid w:val="64674E2F"/>
    <w:rsid w:val="646F78AA"/>
    <w:rsid w:val="6472739A"/>
    <w:rsid w:val="647629E6"/>
    <w:rsid w:val="6477050C"/>
    <w:rsid w:val="64805613"/>
    <w:rsid w:val="64886CC2"/>
    <w:rsid w:val="648D5F82"/>
    <w:rsid w:val="649B244D"/>
    <w:rsid w:val="64A0306C"/>
    <w:rsid w:val="64A46B7E"/>
    <w:rsid w:val="64B928D3"/>
    <w:rsid w:val="64BB664B"/>
    <w:rsid w:val="64BD1921"/>
    <w:rsid w:val="64CA4AE0"/>
    <w:rsid w:val="64D43BB1"/>
    <w:rsid w:val="64DB4F3F"/>
    <w:rsid w:val="64E615A0"/>
    <w:rsid w:val="64E831B8"/>
    <w:rsid w:val="64EF2799"/>
    <w:rsid w:val="64F41B5D"/>
    <w:rsid w:val="64F658D5"/>
    <w:rsid w:val="64FB738F"/>
    <w:rsid w:val="64FD784A"/>
    <w:rsid w:val="65165F77"/>
    <w:rsid w:val="65202952"/>
    <w:rsid w:val="6525440C"/>
    <w:rsid w:val="652561BA"/>
    <w:rsid w:val="65273CE0"/>
    <w:rsid w:val="652E506F"/>
    <w:rsid w:val="652F2B95"/>
    <w:rsid w:val="653A65B5"/>
    <w:rsid w:val="65444892"/>
    <w:rsid w:val="655059B4"/>
    <w:rsid w:val="65516FAF"/>
    <w:rsid w:val="65554CF2"/>
    <w:rsid w:val="655B1BDC"/>
    <w:rsid w:val="655F791E"/>
    <w:rsid w:val="65614666"/>
    <w:rsid w:val="6561504D"/>
    <w:rsid w:val="656767D3"/>
    <w:rsid w:val="656C3DE9"/>
    <w:rsid w:val="656C5B97"/>
    <w:rsid w:val="6572415C"/>
    <w:rsid w:val="65735178"/>
    <w:rsid w:val="657D1B52"/>
    <w:rsid w:val="658B0713"/>
    <w:rsid w:val="658B24C1"/>
    <w:rsid w:val="65905D2A"/>
    <w:rsid w:val="65956E9C"/>
    <w:rsid w:val="659F5F6D"/>
    <w:rsid w:val="65A92947"/>
    <w:rsid w:val="65AD68DC"/>
    <w:rsid w:val="65B3197A"/>
    <w:rsid w:val="65CC6636"/>
    <w:rsid w:val="65D11E9E"/>
    <w:rsid w:val="65E120E1"/>
    <w:rsid w:val="65EC0A86"/>
    <w:rsid w:val="65FA31A3"/>
    <w:rsid w:val="660A25FE"/>
    <w:rsid w:val="661029C7"/>
    <w:rsid w:val="66173D55"/>
    <w:rsid w:val="66291CDA"/>
    <w:rsid w:val="663761A5"/>
    <w:rsid w:val="663A5C95"/>
    <w:rsid w:val="663D12E2"/>
    <w:rsid w:val="663D7DE3"/>
    <w:rsid w:val="66495ED8"/>
    <w:rsid w:val="66576847"/>
    <w:rsid w:val="6659436D"/>
    <w:rsid w:val="665A00E6"/>
    <w:rsid w:val="665B6338"/>
    <w:rsid w:val="666F3B91"/>
    <w:rsid w:val="667016B7"/>
    <w:rsid w:val="66763171"/>
    <w:rsid w:val="668F7D8F"/>
    <w:rsid w:val="669E4476"/>
    <w:rsid w:val="66A23190"/>
    <w:rsid w:val="66A650D9"/>
    <w:rsid w:val="66B5531C"/>
    <w:rsid w:val="66C739CD"/>
    <w:rsid w:val="66C814F3"/>
    <w:rsid w:val="66DC0AFB"/>
    <w:rsid w:val="66E1526B"/>
    <w:rsid w:val="66E8749F"/>
    <w:rsid w:val="66F95B50"/>
    <w:rsid w:val="66FB3677"/>
    <w:rsid w:val="66FE6CC3"/>
    <w:rsid w:val="670818F0"/>
    <w:rsid w:val="670F3633"/>
    <w:rsid w:val="672229B1"/>
    <w:rsid w:val="67254E34"/>
    <w:rsid w:val="67397CFB"/>
    <w:rsid w:val="673D3C8F"/>
    <w:rsid w:val="67430B7A"/>
    <w:rsid w:val="67486190"/>
    <w:rsid w:val="67547C8C"/>
    <w:rsid w:val="675D1C3B"/>
    <w:rsid w:val="6764746E"/>
    <w:rsid w:val="67656D42"/>
    <w:rsid w:val="676C6322"/>
    <w:rsid w:val="67753429"/>
    <w:rsid w:val="677551D7"/>
    <w:rsid w:val="677A0A3F"/>
    <w:rsid w:val="67821428"/>
    <w:rsid w:val="67825B46"/>
    <w:rsid w:val="678F3DBF"/>
    <w:rsid w:val="6790376D"/>
    <w:rsid w:val="67917B37"/>
    <w:rsid w:val="6792482B"/>
    <w:rsid w:val="6796514D"/>
    <w:rsid w:val="67987117"/>
    <w:rsid w:val="679D68F7"/>
    <w:rsid w:val="67AE3C50"/>
    <w:rsid w:val="67B9585D"/>
    <w:rsid w:val="67C223E6"/>
    <w:rsid w:val="67C47F0C"/>
    <w:rsid w:val="67C5088E"/>
    <w:rsid w:val="67D16185"/>
    <w:rsid w:val="67D85766"/>
    <w:rsid w:val="67E91721"/>
    <w:rsid w:val="67E934CF"/>
    <w:rsid w:val="67EE0AE5"/>
    <w:rsid w:val="67F02AB0"/>
    <w:rsid w:val="67F72090"/>
    <w:rsid w:val="68060D49"/>
    <w:rsid w:val="680C5410"/>
    <w:rsid w:val="680E73DA"/>
    <w:rsid w:val="681349F0"/>
    <w:rsid w:val="681A18DB"/>
    <w:rsid w:val="681F7DE2"/>
    <w:rsid w:val="68212C69"/>
    <w:rsid w:val="682B1D3A"/>
    <w:rsid w:val="682E182A"/>
    <w:rsid w:val="6830717D"/>
    <w:rsid w:val="683361CD"/>
    <w:rsid w:val="68336E40"/>
    <w:rsid w:val="683A1F7D"/>
    <w:rsid w:val="684150B9"/>
    <w:rsid w:val="68442DFB"/>
    <w:rsid w:val="684C5AC4"/>
    <w:rsid w:val="68525518"/>
    <w:rsid w:val="68556DB7"/>
    <w:rsid w:val="68570397"/>
    <w:rsid w:val="685B60E4"/>
    <w:rsid w:val="6868667A"/>
    <w:rsid w:val="687769A8"/>
    <w:rsid w:val="68802085"/>
    <w:rsid w:val="68866F70"/>
    <w:rsid w:val="688D02FE"/>
    <w:rsid w:val="688F051A"/>
    <w:rsid w:val="6898088E"/>
    <w:rsid w:val="68AA5354"/>
    <w:rsid w:val="68B55FE4"/>
    <w:rsid w:val="68BA4E6C"/>
    <w:rsid w:val="68BB130F"/>
    <w:rsid w:val="68C161FA"/>
    <w:rsid w:val="68C33D20"/>
    <w:rsid w:val="68C47A98"/>
    <w:rsid w:val="68CA3301"/>
    <w:rsid w:val="68CC261B"/>
    <w:rsid w:val="68D73C6F"/>
    <w:rsid w:val="68D87E6A"/>
    <w:rsid w:val="68F71C1C"/>
    <w:rsid w:val="68F760C0"/>
    <w:rsid w:val="68F95994"/>
    <w:rsid w:val="68FE744E"/>
    <w:rsid w:val="6908207B"/>
    <w:rsid w:val="69112CDD"/>
    <w:rsid w:val="69196036"/>
    <w:rsid w:val="691D346F"/>
    <w:rsid w:val="69252C2D"/>
    <w:rsid w:val="692C7B17"/>
    <w:rsid w:val="693370F8"/>
    <w:rsid w:val="69392234"/>
    <w:rsid w:val="69456E2B"/>
    <w:rsid w:val="69467B19"/>
    <w:rsid w:val="694766FF"/>
    <w:rsid w:val="694A2693"/>
    <w:rsid w:val="694C01BA"/>
    <w:rsid w:val="69540E1C"/>
    <w:rsid w:val="6954706E"/>
    <w:rsid w:val="695B664F"/>
    <w:rsid w:val="69630DB6"/>
    <w:rsid w:val="696A6892"/>
    <w:rsid w:val="697071E8"/>
    <w:rsid w:val="697E1D1A"/>
    <w:rsid w:val="69810AED"/>
    <w:rsid w:val="69845BA5"/>
    <w:rsid w:val="69847953"/>
    <w:rsid w:val="698C6808"/>
    <w:rsid w:val="698D5BC5"/>
    <w:rsid w:val="699102C2"/>
    <w:rsid w:val="69935DE8"/>
    <w:rsid w:val="699456BD"/>
    <w:rsid w:val="699658D9"/>
    <w:rsid w:val="69A71894"/>
    <w:rsid w:val="69AC0C58"/>
    <w:rsid w:val="69AE2C22"/>
    <w:rsid w:val="69AE49D0"/>
    <w:rsid w:val="69B0699A"/>
    <w:rsid w:val="69B24545"/>
    <w:rsid w:val="69B61AD7"/>
    <w:rsid w:val="69B83AA1"/>
    <w:rsid w:val="69BB70ED"/>
    <w:rsid w:val="69C97A5C"/>
    <w:rsid w:val="69DF102E"/>
    <w:rsid w:val="69E403F2"/>
    <w:rsid w:val="69E76134"/>
    <w:rsid w:val="69FA45C8"/>
    <w:rsid w:val="69FF522C"/>
    <w:rsid w:val="6A010FA4"/>
    <w:rsid w:val="6A040A94"/>
    <w:rsid w:val="6A083A5B"/>
    <w:rsid w:val="6A130CD7"/>
    <w:rsid w:val="6A135D4F"/>
    <w:rsid w:val="6A152CA1"/>
    <w:rsid w:val="6A1707C7"/>
    <w:rsid w:val="6A18009C"/>
    <w:rsid w:val="6A1A4B15"/>
    <w:rsid w:val="6A1C5DDE"/>
    <w:rsid w:val="6A1E3E00"/>
    <w:rsid w:val="6A1F58CE"/>
    <w:rsid w:val="6A330664"/>
    <w:rsid w:val="6A3F1ACC"/>
    <w:rsid w:val="6A4175F2"/>
    <w:rsid w:val="6A4E7F61"/>
    <w:rsid w:val="6A535578"/>
    <w:rsid w:val="6A554E4C"/>
    <w:rsid w:val="6A590DE0"/>
    <w:rsid w:val="6A5C442C"/>
    <w:rsid w:val="6A5F5CCB"/>
    <w:rsid w:val="6A6432E1"/>
    <w:rsid w:val="6A6D6639"/>
    <w:rsid w:val="6A6F7A95"/>
    <w:rsid w:val="6A701C86"/>
    <w:rsid w:val="6A794FDE"/>
    <w:rsid w:val="6A845731"/>
    <w:rsid w:val="6A9242F2"/>
    <w:rsid w:val="6A95793E"/>
    <w:rsid w:val="6AA302AD"/>
    <w:rsid w:val="6AA656A7"/>
    <w:rsid w:val="6AA87672"/>
    <w:rsid w:val="6ABA73A5"/>
    <w:rsid w:val="6ABC4ECB"/>
    <w:rsid w:val="6ABF49BB"/>
    <w:rsid w:val="6ACF10A2"/>
    <w:rsid w:val="6AD20B92"/>
    <w:rsid w:val="6AD541DF"/>
    <w:rsid w:val="6ADB7A47"/>
    <w:rsid w:val="6ADC731B"/>
    <w:rsid w:val="6ADF0BB9"/>
    <w:rsid w:val="6ADF6E0B"/>
    <w:rsid w:val="6AF428B7"/>
    <w:rsid w:val="6AF91C7B"/>
    <w:rsid w:val="6B014FD4"/>
    <w:rsid w:val="6B086362"/>
    <w:rsid w:val="6B0F76F1"/>
    <w:rsid w:val="6B160A7F"/>
    <w:rsid w:val="6B294476"/>
    <w:rsid w:val="6B2A62D8"/>
    <w:rsid w:val="6B347157"/>
    <w:rsid w:val="6B362ECF"/>
    <w:rsid w:val="6B3835F6"/>
    <w:rsid w:val="6B451364"/>
    <w:rsid w:val="6B453112"/>
    <w:rsid w:val="6B482C03"/>
    <w:rsid w:val="6B4F3F91"/>
    <w:rsid w:val="6B5415A7"/>
    <w:rsid w:val="6B5903C6"/>
    <w:rsid w:val="6B6317EA"/>
    <w:rsid w:val="6B657311"/>
    <w:rsid w:val="6B673089"/>
    <w:rsid w:val="6B68312C"/>
    <w:rsid w:val="6B735ED1"/>
    <w:rsid w:val="6B7B2FD8"/>
    <w:rsid w:val="6B7E6624"/>
    <w:rsid w:val="6B8005EE"/>
    <w:rsid w:val="6B855C05"/>
    <w:rsid w:val="6B8754D9"/>
    <w:rsid w:val="6B8F0831"/>
    <w:rsid w:val="6B947BF6"/>
    <w:rsid w:val="6BAE515B"/>
    <w:rsid w:val="6BAF2C82"/>
    <w:rsid w:val="6BC24763"/>
    <w:rsid w:val="6BCE1529"/>
    <w:rsid w:val="6BCF0C2E"/>
    <w:rsid w:val="6BD10E4A"/>
    <w:rsid w:val="6BDB5825"/>
    <w:rsid w:val="6BE741CA"/>
    <w:rsid w:val="6BEE5558"/>
    <w:rsid w:val="6BF608B1"/>
    <w:rsid w:val="6BFB286F"/>
    <w:rsid w:val="6BFB7C75"/>
    <w:rsid w:val="6C021003"/>
    <w:rsid w:val="6C046B2A"/>
    <w:rsid w:val="6C0F54CE"/>
    <w:rsid w:val="6C12640A"/>
    <w:rsid w:val="6C1A634D"/>
    <w:rsid w:val="6C1C0317"/>
    <w:rsid w:val="6C1D36F9"/>
    <w:rsid w:val="6C30557C"/>
    <w:rsid w:val="6C423AF6"/>
    <w:rsid w:val="6C465394"/>
    <w:rsid w:val="6C496C32"/>
    <w:rsid w:val="6C4C04D0"/>
    <w:rsid w:val="6C4D6722"/>
    <w:rsid w:val="6C506213"/>
    <w:rsid w:val="6C5A2BED"/>
    <w:rsid w:val="6C6475C8"/>
    <w:rsid w:val="6C6A4059"/>
    <w:rsid w:val="6C7A503E"/>
    <w:rsid w:val="6C8639E2"/>
    <w:rsid w:val="6C9003BD"/>
    <w:rsid w:val="6C944351"/>
    <w:rsid w:val="6C9854C4"/>
    <w:rsid w:val="6C9D2ADA"/>
    <w:rsid w:val="6CA83959"/>
    <w:rsid w:val="6CB32A71"/>
    <w:rsid w:val="6CB56076"/>
    <w:rsid w:val="6CB87914"/>
    <w:rsid w:val="6CC12C6C"/>
    <w:rsid w:val="6CC17712"/>
    <w:rsid w:val="6CCE577C"/>
    <w:rsid w:val="6CEE70AE"/>
    <w:rsid w:val="6CF00121"/>
    <w:rsid w:val="6CF44DF0"/>
    <w:rsid w:val="6CF90658"/>
    <w:rsid w:val="6CFA1CDB"/>
    <w:rsid w:val="6CFA617E"/>
    <w:rsid w:val="6D003795"/>
    <w:rsid w:val="6D035033"/>
    <w:rsid w:val="6D085A21"/>
    <w:rsid w:val="6D194857"/>
    <w:rsid w:val="6D1A412B"/>
    <w:rsid w:val="6D231231"/>
    <w:rsid w:val="6D237483"/>
    <w:rsid w:val="6D263778"/>
    <w:rsid w:val="6D277D20"/>
    <w:rsid w:val="6D2C52A2"/>
    <w:rsid w:val="6D2D3E5E"/>
    <w:rsid w:val="6D3276C6"/>
    <w:rsid w:val="6D360421"/>
    <w:rsid w:val="6D371181"/>
    <w:rsid w:val="6D480C98"/>
    <w:rsid w:val="6D4B5DB8"/>
    <w:rsid w:val="6D4D4500"/>
    <w:rsid w:val="6D521B17"/>
    <w:rsid w:val="6D6261FE"/>
    <w:rsid w:val="6D655CEE"/>
    <w:rsid w:val="6D6D4BA2"/>
    <w:rsid w:val="6D7101EF"/>
    <w:rsid w:val="6D735377"/>
    <w:rsid w:val="6D747CDF"/>
    <w:rsid w:val="6D7E290C"/>
    <w:rsid w:val="6D82064E"/>
    <w:rsid w:val="6D8223FC"/>
    <w:rsid w:val="6D8F68C7"/>
    <w:rsid w:val="6D9E4D5C"/>
    <w:rsid w:val="6DA552E5"/>
    <w:rsid w:val="6DA560EA"/>
    <w:rsid w:val="6DB1683D"/>
    <w:rsid w:val="6DB30807"/>
    <w:rsid w:val="6DB427D1"/>
    <w:rsid w:val="6DBD1686"/>
    <w:rsid w:val="6DC81DD9"/>
    <w:rsid w:val="6DCA5B51"/>
    <w:rsid w:val="6DD54C21"/>
    <w:rsid w:val="6DE36C13"/>
    <w:rsid w:val="6DE50BDD"/>
    <w:rsid w:val="6DE704B1"/>
    <w:rsid w:val="6DE76E02"/>
    <w:rsid w:val="6DEF3809"/>
    <w:rsid w:val="6DF350A8"/>
    <w:rsid w:val="6DF36E56"/>
    <w:rsid w:val="6DF64B98"/>
    <w:rsid w:val="6DFB03DF"/>
    <w:rsid w:val="6E001F8C"/>
    <w:rsid w:val="6E003712"/>
    <w:rsid w:val="6E0948CB"/>
    <w:rsid w:val="6E0E3C8F"/>
    <w:rsid w:val="6E1119D2"/>
    <w:rsid w:val="6E1C4BD8"/>
    <w:rsid w:val="6E1D3ED3"/>
    <w:rsid w:val="6E1D4D0E"/>
    <w:rsid w:val="6E276AFF"/>
    <w:rsid w:val="6E281B45"/>
    <w:rsid w:val="6E2A4841"/>
    <w:rsid w:val="6E2C680B"/>
    <w:rsid w:val="6E3556C0"/>
    <w:rsid w:val="6E46167B"/>
    <w:rsid w:val="6E4B11A8"/>
    <w:rsid w:val="6E5518BE"/>
    <w:rsid w:val="6E5942A5"/>
    <w:rsid w:val="6E5A6ED5"/>
    <w:rsid w:val="6E62222D"/>
    <w:rsid w:val="6E697118"/>
    <w:rsid w:val="6E6E0BD2"/>
    <w:rsid w:val="6E6E2980"/>
    <w:rsid w:val="6E6F37AA"/>
    <w:rsid w:val="6E724C82"/>
    <w:rsid w:val="6E753E11"/>
    <w:rsid w:val="6E755ABD"/>
    <w:rsid w:val="6E7855AD"/>
    <w:rsid w:val="6E7F2DDF"/>
    <w:rsid w:val="6E8126B3"/>
    <w:rsid w:val="6E895A0C"/>
    <w:rsid w:val="6E8C5829"/>
    <w:rsid w:val="6E9248C1"/>
    <w:rsid w:val="6E9323E7"/>
    <w:rsid w:val="6E934195"/>
    <w:rsid w:val="6E9A19C7"/>
    <w:rsid w:val="6EA12D56"/>
    <w:rsid w:val="6EA168B2"/>
    <w:rsid w:val="6EA2087C"/>
    <w:rsid w:val="6EA463A2"/>
    <w:rsid w:val="6EB1286D"/>
    <w:rsid w:val="6EB72579"/>
    <w:rsid w:val="6EC66318"/>
    <w:rsid w:val="6ECB392F"/>
    <w:rsid w:val="6ECD55A7"/>
    <w:rsid w:val="6EDD18B4"/>
    <w:rsid w:val="6EDF387E"/>
    <w:rsid w:val="6EE40E94"/>
    <w:rsid w:val="6EE55C9E"/>
    <w:rsid w:val="6EE92007"/>
    <w:rsid w:val="6EEA46FD"/>
    <w:rsid w:val="6EEB76D5"/>
    <w:rsid w:val="6EF03395"/>
    <w:rsid w:val="6EF235B1"/>
    <w:rsid w:val="6EF54E4F"/>
    <w:rsid w:val="6F101C89"/>
    <w:rsid w:val="6F196D90"/>
    <w:rsid w:val="6F2621AD"/>
    <w:rsid w:val="6F280D81"/>
    <w:rsid w:val="6F2B261F"/>
    <w:rsid w:val="6F2F65B3"/>
    <w:rsid w:val="6F3040D9"/>
    <w:rsid w:val="6F307C36"/>
    <w:rsid w:val="6F3E2352"/>
    <w:rsid w:val="6F411E43"/>
    <w:rsid w:val="6F5C6C7D"/>
    <w:rsid w:val="6F614293"/>
    <w:rsid w:val="6F6D49E6"/>
    <w:rsid w:val="6F76710D"/>
    <w:rsid w:val="6F7A7280"/>
    <w:rsid w:val="6F9C52CB"/>
    <w:rsid w:val="6FB645DF"/>
    <w:rsid w:val="6FB6638D"/>
    <w:rsid w:val="6FC35E21"/>
    <w:rsid w:val="6FCD7C47"/>
    <w:rsid w:val="6FD64C81"/>
    <w:rsid w:val="6FD902CD"/>
    <w:rsid w:val="6FEF5D43"/>
    <w:rsid w:val="6FFB46E7"/>
    <w:rsid w:val="6FFD3FBC"/>
    <w:rsid w:val="700370F8"/>
    <w:rsid w:val="70052E70"/>
    <w:rsid w:val="70076BE8"/>
    <w:rsid w:val="70131A31"/>
    <w:rsid w:val="70187047"/>
    <w:rsid w:val="7019691C"/>
    <w:rsid w:val="702E686B"/>
    <w:rsid w:val="7036127C"/>
    <w:rsid w:val="70390D6C"/>
    <w:rsid w:val="703B2D36"/>
    <w:rsid w:val="703D260A"/>
    <w:rsid w:val="70441BEA"/>
    <w:rsid w:val="7053007F"/>
    <w:rsid w:val="705D0EFE"/>
    <w:rsid w:val="706234B8"/>
    <w:rsid w:val="70700C31"/>
    <w:rsid w:val="707A385E"/>
    <w:rsid w:val="708B7819"/>
    <w:rsid w:val="708F6BDE"/>
    <w:rsid w:val="70910BA8"/>
    <w:rsid w:val="70952446"/>
    <w:rsid w:val="709B2C8B"/>
    <w:rsid w:val="70A6482D"/>
    <w:rsid w:val="70B36D70"/>
    <w:rsid w:val="70B8410C"/>
    <w:rsid w:val="70BA5016"/>
    <w:rsid w:val="70C60851"/>
    <w:rsid w:val="70C8281B"/>
    <w:rsid w:val="70CD7E32"/>
    <w:rsid w:val="70DA60AB"/>
    <w:rsid w:val="70E1438C"/>
    <w:rsid w:val="70F25AEA"/>
    <w:rsid w:val="70F4691C"/>
    <w:rsid w:val="70FA674D"/>
    <w:rsid w:val="70FF1FB5"/>
    <w:rsid w:val="710D74C2"/>
    <w:rsid w:val="710E3B1E"/>
    <w:rsid w:val="711067B2"/>
    <w:rsid w:val="711A1292"/>
    <w:rsid w:val="711C4A58"/>
    <w:rsid w:val="711D243B"/>
    <w:rsid w:val="7124455A"/>
    <w:rsid w:val="71267542"/>
    <w:rsid w:val="7128150C"/>
    <w:rsid w:val="712A5284"/>
    <w:rsid w:val="71341C5F"/>
    <w:rsid w:val="71392894"/>
    <w:rsid w:val="713A123F"/>
    <w:rsid w:val="714E6540"/>
    <w:rsid w:val="71597917"/>
    <w:rsid w:val="715A71EC"/>
    <w:rsid w:val="716360A0"/>
    <w:rsid w:val="71662034"/>
    <w:rsid w:val="716B13F9"/>
    <w:rsid w:val="716F2C97"/>
    <w:rsid w:val="7170618B"/>
    <w:rsid w:val="71752277"/>
    <w:rsid w:val="71771B4C"/>
    <w:rsid w:val="71775FF0"/>
    <w:rsid w:val="717C0964"/>
    <w:rsid w:val="717C3606"/>
    <w:rsid w:val="718129CA"/>
    <w:rsid w:val="719170B1"/>
    <w:rsid w:val="71924BD7"/>
    <w:rsid w:val="71A212BE"/>
    <w:rsid w:val="71AD1A11"/>
    <w:rsid w:val="71B52674"/>
    <w:rsid w:val="71C32FE3"/>
    <w:rsid w:val="71C50B09"/>
    <w:rsid w:val="71C70D25"/>
    <w:rsid w:val="71CA4371"/>
    <w:rsid w:val="71D7083C"/>
    <w:rsid w:val="71F317DA"/>
    <w:rsid w:val="71F413EE"/>
    <w:rsid w:val="71FD64F5"/>
    <w:rsid w:val="71FE401B"/>
    <w:rsid w:val="72021D5D"/>
    <w:rsid w:val="72141A90"/>
    <w:rsid w:val="721750DD"/>
    <w:rsid w:val="72225F5B"/>
    <w:rsid w:val="722717C4"/>
    <w:rsid w:val="72275320"/>
    <w:rsid w:val="722A4E10"/>
    <w:rsid w:val="722C2936"/>
    <w:rsid w:val="722D66AE"/>
    <w:rsid w:val="72331F17"/>
    <w:rsid w:val="72442376"/>
    <w:rsid w:val="724759C2"/>
    <w:rsid w:val="724A3704"/>
    <w:rsid w:val="724C122A"/>
    <w:rsid w:val="72541E8D"/>
    <w:rsid w:val="72563E57"/>
    <w:rsid w:val="725A3947"/>
    <w:rsid w:val="726B5B54"/>
    <w:rsid w:val="726E0878"/>
    <w:rsid w:val="726E11A1"/>
    <w:rsid w:val="727367B7"/>
    <w:rsid w:val="72760055"/>
    <w:rsid w:val="727A7B45"/>
    <w:rsid w:val="72807126"/>
    <w:rsid w:val="72A11576"/>
    <w:rsid w:val="72A44BC2"/>
    <w:rsid w:val="72A46970"/>
    <w:rsid w:val="72A870F2"/>
    <w:rsid w:val="72A921D9"/>
    <w:rsid w:val="72AA7CFF"/>
    <w:rsid w:val="72AB41A3"/>
    <w:rsid w:val="72B017B9"/>
    <w:rsid w:val="72B559E2"/>
    <w:rsid w:val="72BA43E6"/>
    <w:rsid w:val="72BD689A"/>
    <w:rsid w:val="72CC4119"/>
    <w:rsid w:val="72CF011D"/>
    <w:rsid w:val="72D60AF4"/>
    <w:rsid w:val="72DB610A"/>
    <w:rsid w:val="72E72D01"/>
    <w:rsid w:val="72E90827"/>
    <w:rsid w:val="72F21F81"/>
    <w:rsid w:val="72F571CC"/>
    <w:rsid w:val="72F86CBC"/>
    <w:rsid w:val="73010267"/>
    <w:rsid w:val="73124222"/>
    <w:rsid w:val="7315786E"/>
    <w:rsid w:val="7318735E"/>
    <w:rsid w:val="731E2BC7"/>
    <w:rsid w:val="731F06ED"/>
    <w:rsid w:val="73216213"/>
    <w:rsid w:val="73221F8B"/>
    <w:rsid w:val="733817AF"/>
    <w:rsid w:val="734168B5"/>
    <w:rsid w:val="73487C44"/>
    <w:rsid w:val="7352461E"/>
    <w:rsid w:val="7355410F"/>
    <w:rsid w:val="735F4F8D"/>
    <w:rsid w:val="7363682B"/>
    <w:rsid w:val="736600CA"/>
    <w:rsid w:val="736B1B84"/>
    <w:rsid w:val="7370732B"/>
    <w:rsid w:val="73750FEF"/>
    <w:rsid w:val="737F2F3A"/>
    <w:rsid w:val="73903399"/>
    <w:rsid w:val="73927FCD"/>
    <w:rsid w:val="739F538A"/>
    <w:rsid w:val="73A66718"/>
    <w:rsid w:val="73AB3D2F"/>
    <w:rsid w:val="73AD3F4B"/>
    <w:rsid w:val="73AF7CC3"/>
    <w:rsid w:val="73B250BD"/>
    <w:rsid w:val="73B452D9"/>
    <w:rsid w:val="73B9644B"/>
    <w:rsid w:val="73BE1CB4"/>
    <w:rsid w:val="73C31078"/>
    <w:rsid w:val="73C51294"/>
    <w:rsid w:val="73C80D84"/>
    <w:rsid w:val="73CE5589"/>
    <w:rsid w:val="73D2575F"/>
    <w:rsid w:val="73D72D76"/>
    <w:rsid w:val="73DC09EB"/>
    <w:rsid w:val="73E7745D"/>
    <w:rsid w:val="73ED4347"/>
    <w:rsid w:val="73EF00BF"/>
    <w:rsid w:val="73F12089"/>
    <w:rsid w:val="73F43927"/>
    <w:rsid w:val="73F8265A"/>
    <w:rsid w:val="74031DBD"/>
    <w:rsid w:val="74055B35"/>
    <w:rsid w:val="741B7106"/>
    <w:rsid w:val="7420296E"/>
    <w:rsid w:val="742A7349"/>
    <w:rsid w:val="743113F0"/>
    <w:rsid w:val="74312486"/>
    <w:rsid w:val="74341F76"/>
    <w:rsid w:val="744228E5"/>
    <w:rsid w:val="74424693"/>
    <w:rsid w:val="74463A57"/>
    <w:rsid w:val="744877CF"/>
    <w:rsid w:val="744D3038"/>
    <w:rsid w:val="744D4DE6"/>
    <w:rsid w:val="7452064E"/>
    <w:rsid w:val="74786307"/>
    <w:rsid w:val="747B1953"/>
    <w:rsid w:val="747D56CB"/>
    <w:rsid w:val="748527D2"/>
    <w:rsid w:val="748702F8"/>
    <w:rsid w:val="74983EC5"/>
    <w:rsid w:val="749D668F"/>
    <w:rsid w:val="74AF5AA0"/>
    <w:rsid w:val="74AF784E"/>
    <w:rsid w:val="74B51309"/>
    <w:rsid w:val="74BB2697"/>
    <w:rsid w:val="74BB61F3"/>
    <w:rsid w:val="74C36C69"/>
    <w:rsid w:val="74C4779E"/>
    <w:rsid w:val="74CB0B2C"/>
    <w:rsid w:val="74CC1697"/>
    <w:rsid w:val="74D80B53"/>
    <w:rsid w:val="74DA48CB"/>
    <w:rsid w:val="74DB0643"/>
    <w:rsid w:val="74EC47A0"/>
    <w:rsid w:val="74F02341"/>
    <w:rsid w:val="74F82FA3"/>
    <w:rsid w:val="74FA6D1C"/>
    <w:rsid w:val="74FC6F38"/>
    <w:rsid w:val="75022074"/>
    <w:rsid w:val="75063912"/>
    <w:rsid w:val="75071439"/>
    <w:rsid w:val="750C6A4F"/>
    <w:rsid w:val="75151DA7"/>
    <w:rsid w:val="751678CE"/>
    <w:rsid w:val="751D2A0A"/>
    <w:rsid w:val="75255622"/>
    <w:rsid w:val="75306BE1"/>
    <w:rsid w:val="75371D1E"/>
    <w:rsid w:val="75385A96"/>
    <w:rsid w:val="754846B9"/>
    <w:rsid w:val="75502DDF"/>
    <w:rsid w:val="755215ED"/>
    <w:rsid w:val="75575F1C"/>
    <w:rsid w:val="75596138"/>
    <w:rsid w:val="755D54FC"/>
    <w:rsid w:val="755E6196"/>
    <w:rsid w:val="756162FF"/>
    <w:rsid w:val="756B19C7"/>
    <w:rsid w:val="756B5E6B"/>
    <w:rsid w:val="75705230"/>
    <w:rsid w:val="75720FA8"/>
    <w:rsid w:val="758013CA"/>
    <w:rsid w:val="75847929"/>
    <w:rsid w:val="7589009F"/>
    <w:rsid w:val="758B3E18"/>
    <w:rsid w:val="758E4088"/>
    <w:rsid w:val="75A4312B"/>
    <w:rsid w:val="75A90742"/>
    <w:rsid w:val="75AF5B8D"/>
    <w:rsid w:val="75B07D22"/>
    <w:rsid w:val="75B570E6"/>
    <w:rsid w:val="75C15A8B"/>
    <w:rsid w:val="75C335B1"/>
    <w:rsid w:val="75CF6E4B"/>
    <w:rsid w:val="75D67789"/>
    <w:rsid w:val="75D83717"/>
    <w:rsid w:val="75DC28C5"/>
    <w:rsid w:val="76004806"/>
    <w:rsid w:val="761304E0"/>
    <w:rsid w:val="76171B4F"/>
    <w:rsid w:val="76191423"/>
    <w:rsid w:val="761A519B"/>
    <w:rsid w:val="761E748A"/>
    <w:rsid w:val="762A3631"/>
    <w:rsid w:val="762A53DF"/>
    <w:rsid w:val="762D3121"/>
    <w:rsid w:val="76320737"/>
    <w:rsid w:val="763C3364"/>
    <w:rsid w:val="76426BCC"/>
    <w:rsid w:val="76450215"/>
    <w:rsid w:val="76472434"/>
    <w:rsid w:val="76522B87"/>
    <w:rsid w:val="76564426"/>
    <w:rsid w:val="76592168"/>
    <w:rsid w:val="765C7562"/>
    <w:rsid w:val="766C3C49"/>
    <w:rsid w:val="76742AFE"/>
    <w:rsid w:val="76764AC8"/>
    <w:rsid w:val="767E397C"/>
    <w:rsid w:val="768279E3"/>
    <w:rsid w:val="76876CD5"/>
    <w:rsid w:val="76880357"/>
    <w:rsid w:val="768F5B89"/>
    <w:rsid w:val="76944F4E"/>
    <w:rsid w:val="769B008A"/>
    <w:rsid w:val="769D02A6"/>
    <w:rsid w:val="769D3E02"/>
    <w:rsid w:val="769E30A6"/>
    <w:rsid w:val="76A01B45"/>
    <w:rsid w:val="76A41635"/>
    <w:rsid w:val="76A553AD"/>
    <w:rsid w:val="76AC673B"/>
    <w:rsid w:val="76B02309"/>
    <w:rsid w:val="76B4114C"/>
    <w:rsid w:val="76B4739E"/>
    <w:rsid w:val="76B64EC4"/>
    <w:rsid w:val="76B850E0"/>
    <w:rsid w:val="76BA0E58"/>
    <w:rsid w:val="76BD44A5"/>
    <w:rsid w:val="76BE0158"/>
    <w:rsid w:val="76BF6666"/>
    <w:rsid w:val="76CC0B8C"/>
    <w:rsid w:val="76CD220E"/>
    <w:rsid w:val="76E063E5"/>
    <w:rsid w:val="76E25CB9"/>
    <w:rsid w:val="76E41A31"/>
    <w:rsid w:val="76EE0B02"/>
    <w:rsid w:val="76EE465E"/>
    <w:rsid w:val="76F4298B"/>
    <w:rsid w:val="77091498"/>
    <w:rsid w:val="77147E3D"/>
    <w:rsid w:val="771F6F0D"/>
    <w:rsid w:val="77212C85"/>
    <w:rsid w:val="772C5186"/>
    <w:rsid w:val="77471FC0"/>
    <w:rsid w:val="774D3A7A"/>
    <w:rsid w:val="7758241F"/>
    <w:rsid w:val="775E5C88"/>
    <w:rsid w:val="7769462C"/>
    <w:rsid w:val="77701517"/>
    <w:rsid w:val="7778661E"/>
    <w:rsid w:val="777F5BFE"/>
    <w:rsid w:val="77822FF8"/>
    <w:rsid w:val="77866F8C"/>
    <w:rsid w:val="77876861"/>
    <w:rsid w:val="77952AF8"/>
    <w:rsid w:val="7798281C"/>
    <w:rsid w:val="779A2A38"/>
    <w:rsid w:val="779F1DFC"/>
    <w:rsid w:val="77AB254F"/>
    <w:rsid w:val="77AF64E3"/>
    <w:rsid w:val="77B51620"/>
    <w:rsid w:val="77DC6BAC"/>
    <w:rsid w:val="77E81FCF"/>
    <w:rsid w:val="77EB5B6F"/>
    <w:rsid w:val="77F02658"/>
    <w:rsid w:val="77FC0D3A"/>
    <w:rsid w:val="77FF121A"/>
    <w:rsid w:val="780305DD"/>
    <w:rsid w:val="780F0D30"/>
    <w:rsid w:val="78175E36"/>
    <w:rsid w:val="781E0F73"/>
    <w:rsid w:val="78212811"/>
    <w:rsid w:val="782A3DBC"/>
    <w:rsid w:val="78312FF7"/>
    <w:rsid w:val="78320EC2"/>
    <w:rsid w:val="78324A1E"/>
    <w:rsid w:val="78340796"/>
    <w:rsid w:val="783C764B"/>
    <w:rsid w:val="784832C2"/>
    <w:rsid w:val="78484242"/>
    <w:rsid w:val="78570929"/>
    <w:rsid w:val="7859644F"/>
    <w:rsid w:val="785E5813"/>
    <w:rsid w:val="78621EDA"/>
    <w:rsid w:val="78670B6C"/>
    <w:rsid w:val="786B1CDE"/>
    <w:rsid w:val="786B45A0"/>
    <w:rsid w:val="787119EB"/>
    <w:rsid w:val="78715547"/>
    <w:rsid w:val="78746DE5"/>
    <w:rsid w:val="78852DA0"/>
    <w:rsid w:val="78B90C9C"/>
    <w:rsid w:val="78C0202A"/>
    <w:rsid w:val="78DA7590"/>
    <w:rsid w:val="78DB50B6"/>
    <w:rsid w:val="78EC1071"/>
    <w:rsid w:val="78F74CE4"/>
    <w:rsid w:val="79050385"/>
    <w:rsid w:val="791660EE"/>
    <w:rsid w:val="791A5BDE"/>
    <w:rsid w:val="791B54B2"/>
    <w:rsid w:val="79372F68"/>
    <w:rsid w:val="79382508"/>
    <w:rsid w:val="79440EAD"/>
    <w:rsid w:val="794762A8"/>
    <w:rsid w:val="795231AB"/>
    <w:rsid w:val="795A422D"/>
    <w:rsid w:val="79652BD2"/>
    <w:rsid w:val="7967694A"/>
    <w:rsid w:val="797177C8"/>
    <w:rsid w:val="79752E15"/>
    <w:rsid w:val="79786DA9"/>
    <w:rsid w:val="79791DB4"/>
    <w:rsid w:val="79892D64"/>
    <w:rsid w:val="79951709"/>
    <w:rsid w:val="799F7E92"/>
    <w:rsid w:val="79A60A14"/>
    <w:rsid w:val="79A90D10"/>
    <w:rsid w:val="79AC25AE"/>
    <w:rsid w:val="79AE6327"/>
    <w:rsid w:val="79B45308"/>
    <w:rsid w:val="79B871A5"/>
    <w:rsid w:val="79BD47BC"/>
    <w:rsid w:val="79C142AC"/>
    <w:rsid w:val="79C913B2"/>
    <w:rsid w:val="79CC4DBF"/>
    <w:rsid w:val="79D91EF7"/>
    <w:rsid w:val="79D97847"/>
    <w:rsid w:val="79DE4E5E"/>
    <w:rsid w:val="79DF2984"/>
    <w:rsid w:val="79E104AA"/>
    <w:rsid w:val="79E56A30"/>
    <w:rsid w:val="79F06E8E"/>
    <w:rsid w:val="79F77CCE"/>
    <w:rsid w:val="79F97124"/>
    <w:rsid w:val="7A0F31C1"/>
    <w:rsid w:val="7A124B07"/>
    <w:rsid w:val="7A15284A"/>
    <w:rsid w:val="7A232871"/>
    <w:rsid w:val="7A2B5BC9"/>
    <w:rsid w:val="7A304F8E"/>
    <w:rsid w:val="7A3525A4"/>
    <w:rsid w:val="7A375C81"/>
    <w:rsid w:val="7A3C7DD6"/>
    <w:rsid w:val="7A440A39"/>
    <w:rsid w:val="7A456C8B"/>
    <w:rsid w:val="7A4B0019"/>
    <w:rsid w:val="7A501B5C"/>
    <w:rsid w:val="7A5073DE"/>
    <w:rsid w:val="7A5275FA"/>
    <w:rsid w:val="7A5A025C"/>
    <w:rsid w:val="7A5C5D83"/>
    <w:rsid w:val="7A6A4943"/>
    <w:rsid w:val="7A6D7F90"/>
    <w:rsid w:val="7A74131E"/>
    <w:rsid w:val="7A7C01D3"/>
    <w:rsid w:val="7A811C8D"/>
    <w:rsid w:val="7A8316B7"/>
    <w:rsid w:val="7A8814AE"/>
    <w:rsid w:val="7A8F6158"/>
    <w:rsid w:val="7A903C7E"/>
    <w:rsid w:val="7A9419C0"/>
    <w:rsid w:val="7A995229"/>
    <w:rsid w:val="7A9C2623"/>
    <w:rsid w:val="7A9D6AC7"/>
    <w:rsid w:val="7AA07335"/>
    <w:rsid w:val="7AA15E8B"/>
    <w:rsid w:val="7AB3382A"/>
    <w:rsid w:val="7AB636E5"/>
    <w:rsid w:val="7AB94F83"/>
    <w:rsid w:val="7ABE4C8F"/>
    <w:rsid w:val="7AD650F6"/>
    <w:rsid w:val="7AD718AD"/>
    <w:rsid w:val="7AD93877"/>
    <w:rsid w:val="7ADF6323"/>
    <w:rsid w:val="7AE07FD7"/>
    <w:rsid w:val="7AE75F94"/>
    <w:rsid w:val="7AEA7832"/>
    <w:rsid w:val="7AF366E7"/>
    <w:rsid w:val="7B022DCE"/>
    <w:rsid w:val="7B034450"/>
    <w:rsid w:val="7B166879"/>
    <w:rsid w:val="7B1E2D16"/>
    <w:rsid w:val="7B332F87"/>
    <w:rsid w:val="7B3650C7"/>
    <w:rsid w:val="7B3A2568"/>
    <w:rsid w:val="7B3F192C"/>
    <w:rsid w:val="7B424F78"/>
    <w:rsid w:val="7B494559"/>
    <w:rsid w:val="7B4D2521"/>
    <w:rsid w:val="7B4E6013"/>
    <w:rsid w:val="7B5A49B8"/>
    <w:rsid w:val="7B6C0247"/>
    <w:rsid w:val="7B7A0BB6"/>
    <w:rsid w:val="7B7D06A6"/>
    <w:rsid w:val="7B7F61CD"/>
    <w:rsid w:val="7B896B99"/>
    <w:rsid w:val="7B9C6D7F"/>
    <w:rsid w:val="7B9F061D"/>
    <w:rsid w:val="7BA619AB"/>
    <w:rsid w:val="7BB0282A"/>
    <w:rsid w:val="7BBE7BDB"/>
    <w:rsid w:val="7BC10593"/>
    <w:rsid w:val="7BC65BA9"/>
    <w:rsid w:val="7BC97448"/>
    <w:rsid w:val="7BD04C7A"/>
    <w:rsid w:val="7BD302C6"/>
    <w:rsid w:val="7BDF310F"/>
    <w:rsid w:val="7BFD5343"/>
    <w:rsid w:val="7C025299"/>
    <w:rsid w:val="7C0466D2"/>
    <w:rsid w:val="7C063655"/>
    <w:rsid w:val="7C0B3F04"/>
    <w:rsid w:val="7C0E7550"/>
    <w:rsid w:val="7C156B31"/>
    <w:rsid w:val="7C180B2E"/>
    <w:rsid w:val="7C1A613D"/>
    <w:rsid w:val="7C1E1B06"/>
    <w:rsid w:val="7C217284"/>
    <w:rsid w:val="7C2212DD"/>
    <w:rsid w:val="7C232FFC"/>
    <w:rsid w:val="7C246D74"/>
    <w:rsid w:val="7C26489A"/>
    <w:rsid w:val="7C2D3E7B"/>
    <w:rsid w:val="7C2E374F"/>
    <w:rsid w:val="7C3074C7"/>
    <w:rsid w:val="7C3136DD"/>
    <w:rsid w:val="7C374CF9"/>
    <w:rsid w:val="7C3C2310"/>
    <w:rsid w:val="7C4A4A2C"/>
    <w:rsid w:val="7C4D62CB"/>
    <w:rsid w:val="7C653614"/>
    <w:rsid w:val="7C694787"/>
    <w:rsid w:val="7C6B49A3"/>
    <w:rsid w:val="7C702B07"/>
    <w:rsid w:val="7C743857"/>
    <w:rsid w:val="7C8F68E3"/>
    <w:rsid w:val="7C9955BC"/>
    <w:rsid w:val="7C9C2DAE"/>
    <w:rsid w:val="7C9C690A"/>
    <w:rsid w:val="7C9F0755"/>
    <w:rsid w:val="7CA0289E"/>
    <w:rsid w:val="7CA35EEB"/>
    <w:rsid w:val="7CB93960"/>
    <w:rsid w:val="7CBB3234"/>
    <w:rsid w:val="7CC61BD9"/>
    <w:rsid w:val="7CC7607D"/>
    <w:rsid w:val="7CCA791B"/>
    <w:rsid w:val="7CCC5441"/>
    <w:rsid w:val="7CDB5685"/>
    <w:rsid w:val="7CDE6F23"/>
    <w:rsid w:val="7CE04A49"/>
    <w:rsid w:val="7CEF6F1E"/>
    <w:rsid w:val="7CF130FA"/>
    <w:rsid w:val="7D083FA0"/>
    <w:rsid w:val="7D1312C2"/>
    <w:rsid w:val="7D140B97"/>
    <w:rsid w:val="7D1D4835"/>
    <w:rsid w:val="7D225061"/>
    <w:rsid w:val="7D2318D0"/>
    <w:rsid w:val="7D2A2168"/>
    <w:rsid w:val="7D3630C5"/>
    <w:rsid w:val="7D3D633F"/>
    <w:rsid w:val="7D3E79C1"/>
    <w:rsid w:val="7D456FA2"/>
    <w:rsid w:val="7D48407C"/>
    <w:rsid w:val="7D4C0330"/>
    <w:rsid w:val="7D4F7E21"/>
    <w:rsid w:val="7D513B99"/>
    <w:rsid w:val="7D515947"/>
    <w:rsid w:val="7D580A83"/>
    <w:rsid w:val="7D592A4D"/>
    <w:rsid w:val="7D5B67C5"/>
    <w:rsid w:val="7D657644"/>
    <w:rsid w:val="7D676F18"/>
    <w:rsid w:val="7D692393"/>
    <w:rsid w:val="7D6A07B6"/>
    <w:rsid w:val="7D6A4C5A"/>
    <w:rsid w:val="7D6B2EAC"/>
    <w:rsid w:val="7D6E61C5"/>
    <w:rsid w:val="7D7D673C"/>
    <w:rsid w:val="7D831AB3"/>
    <w:rsid w:val="7D853842"/>
    <w:rsid w:val="7D8D0136"/>
    <w:rsid w:val="7D937D0D"/>
    <w:rsid w:val="7DAE0FEB"/>
    <w:rsid w:val="7DB67EA0"/>
    <w:rsid w:val="7DBA7990"/>
    <w:rsid w:val="7DBB7264"/>
    <w:rsid w:val="7DCB394B"/>
    <w:rsid w:val="7DCE6F97"/>
    <w:rsid w:val="7DD10836"/>
    <w:rsid w:val="7DE93DD1"/>
    <w:rsid w:val="7DEB1494"/>
    <w:rsid w:val="7DF05160"/>
    <w:rsid w:val="7DFD5ACF"/>
    <w:rsid w:val="7DFF1847"/>
    <w:rsid w:val="7DFF35F5"/>
    <w:rsid w:val="7E074257"/>
    <w:rsid w:val="7E152E18"/>
    <w:rsid w:val="7E1626EC"/>
    <w:rsid w:val="7E2D63B4"/>
    <w:rsid w:val="7E370FE0"/>
    <w:rsid w:val="7E431733"/>
    <w:rsid w:val="7E437985"/>
    <w:rsid w:val="7E492AC2"/>
    <w:rsid w:val="7E5C27F5"/>
    <w:rsid w:val="7E61605D"/>
    <w:rsid w:val="7E6B0C8A"/>
    <w:rsid w:val="7E722019"/>
    <w:rsid w:val="7E745D91"/>
    <w:rsid w:val="7E775881"/>
    <w:rsid w:val="7E8458A8"/>
    <w:rsid w:val="7E9006F1"/>
    <w:rsid w:val="7E90249F"/>
    <w:rsid w:val="7E906943"/>
    <w:rsid w:val="7E97382D"/>
    <w:rsid w:val="7E9A331D"/>
    <w:rsid w:val="7EAF0B77"/>
    <w:rsid w:val="7EAF6DC9"/>
    <w:rsid w:val="7EB663A9"/>
    <w:rsid w:val="7EBF4B32"/>
    <w:rsid w:val="7ECB4672"/>
    <w:rsid w:val="7ECF1219"/>
    <w:rsid w:val="7ED1262C"/>
    <w:rsid w:val="7EDB7BBE"/>
    <w:rsid w:val="7EDC56E4"/>
    <w:rsid w:val="7EDE76AE"/>
    <w:rsid w:val="7EEF71C5"/>
    <w:rsid w:val="7EFD4725"/>
    <w:rsid w:val="7F0215EE"/>
    <w:rsid w:val="7F0A2251"/>
    <w:rsid w:val="7F121106"/>
    <w:rsid w:val="7F1430D0"/>
    <w:rsid w:val="7F184367"/>
    <w:rsid w:val="7F1906E6"/>
    <w:rsid w:val="7F1B7FBA"/>
    <w:rsid w:val="7F2D7CEE"/>
    <w:rsid w:val="7F34107C"/>
    <w:rsid w:val="7F345334"/>
    <w:rsid w:val="7F3855F5"/>
    <w:rsid w:val="7F392B36"/>
    <w:rsid w:val="7F3D43D5"/>
    <w:rsid w:val="7F484B27"/>
    <w:rsid w:val="7F5434CC"/>
    <w:rsid w:val="7F66087B"/>
    <w:rsid w:val="7F6851CA"/>
    <w:rsid w:val="7F6F47AA"/>
    <w:rsid w:val="7F736048"/>
    <w:rsid w:val="7F8244DD"/>
    <w:rsid w:val="7F8518D8"/>
    <w:rsid w:val="7F8D69DE"/>
    <w:rsid w:val="7F9E2999"/>
    <w:rsid w:val="7FA426A6"/>
    <w:rsid w:val="7FA91A6A"/>
    <w:rsid w:val="7FB328E9"/>
    <w:rsid w:val="7FCB5E84"/>
    <w:rsid w:val="7FCE327F"/>
    <w:rsid w:val="7FD25273"/>
    <w:rsid w:val="7FF627D5"/>
    <w:rsid w:val="7FF76C79"/>
    <w:rsid w:val="7FFD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B141D"/>
  <w15:docId w15:val="{0CAFDC37-3ED2-458A-87BE-610D3E4A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qFormat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uiPriority="1" w:unhideWhenUsed="1" w:qFormat="1"/>
    <w:lsdException w:name="Body Text" w:qFormat="1"/>
    <w:lsdException w:name="Body Text Inde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</w:pPr>
    <w:rPr>
      <w:sz w:val="21"/>
      <w:lang w:eastAsia="en-US"/>
    </w:rPr>
  </w:style>
  <w:style w:type="paragraph" w:styleId="1">
    <w:name w:val="heading 1"/>
    <w:basedOn w:val="a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keepLines/>
      <w:spacing w:after="120"/>
      <w:ind w:firstLineChars="200" w:firstLine="200"/>
    </w:pPr>
  </w:style>
  <w:style w:type="paragraph" w:styleId="a4">
    <w:name w:val="Document Map"/>
    <w:basedOn w:val="a"/>
    <w:semiHidden/>
    <w:qFormat/>
    <w:pPr>
      <w:shd w:val="clear" w:color="auto" w:fill="000080"/>
    </w:pPr>
    <w:rPr>
      <w:rFonts w:ascii="Tahoma" w:hAnsi="Tahoma"/>
    </w:rPr>
  </w:style>
  <w:style w:type="paragraph" w:styleId="a5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6">
    <w:name w:val="Balloon Text"/>
    <w:basedOn w:val="a"/>
    <w:link w:val="a7"/>
    <w:qFormat/>
    <w:pPr>
      <w:spacing w:line="240" w:lineRule="auto"/>
    </w:pPr>
    <w:rPr>
      <w:sz w:val="18"/>
      <w:szCs w:val="18"/>
    </w:rPr>
  </w:style>
  <w:style w:type="paragraph" w:styleId="a8">
    <w:name w:val="footer"/>
    <w:basedOn w:val="a"/>
    <w:qFormat/>
    <w:pPr>
      <w:tabs>
        <w:tab w:val="center" w:pos="4320"/>
        <w:tab w:val="right" w:pos="8640"/>
      </w:tabs>
    </w:pPr>
  </w:style>
  <w:style w:type="paragraph" w:styleId="a9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</w:style>
  <w:style w:type="paragraph" w:styleId="aa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b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c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table" w:styleId="ad">
    <w:name w:val="Table Grid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qFormat/>
    <w:rPr>
      <w:b/>
      <w:bCs/>
    </w:rPr>
  </w:style>
  <w:style w:type="character" w:styleId="af">
    <w:name w:val="page number"/>
    <w:basedOn w:val="a1"/>
    <w:qFormat/>
  </w:style>
  <w:style w:type="character" w:styleId="af0">
    <w:name w:val="FollowedHyperlink"/>
    <w:qFormat/>
    <w:rPr>
      <w:color w:val="800080"/>
      <w:u w:val="single"/>
    </w:rPr>
  </w:style>
  <w:style w:type="character" w:styleId="af1">
    <w:name w:val="Hyperlink"/>
    <w:qFormat/>
    <w:rPr>
      <w:color w:val="0000FF"/>
      <w:u w:val="single"/>
    </w:rPr>
  </w:style>
  <w:style w:type="character" w:styleId="af2">
    <w:name w:val="footnote reference"/>
    <w:semiHidden/>
    <w:qFormat/>
    <w:rPr>
      <w:sz w:val="20"/>
      <w:vertAlign w:val="superscript"/>
    </w:rPr>
  </w:style>
  <w:style w:type="paragraph" w:customStyle="1" w:styleId="61">
    <w:name w:val="目录 61"/>
    <w:basedOn w:val="a"/>
    <w:next w:val="a"/>
    <w:semiHidden/>
    <w:qFormat/>
    <w:pPr>
      <w:ind w:left="1050"/>
    </w:pPr>
    <w:rPr>
      <w:sz w:val="18"/>
      <w:szCs w:val="18"/>
    </w:rPr>
  </w:style>
  <w:style w:type="paragraph" w:customStyle="1" w:styleId="31">
    <w:name w:val="目录 31"/>
    <w:basedOn w:val="a"/>
    <w:next w:val="a"/>
    <w:semiHidden/>
    <w:qFormat/>
    <w:pPr>
      <w:ind w:left="420"/>
    </w:pPr>
    <w:rPr>
      <w:i/>
      <w:iCs/>
      <w:sz w:val="20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71">
    <w:name w:val="目录 71"/>
    <w:basedOn w:val="a"/>
    <w:next w:val="a"/>
    <w:semiHidden/>
    <w:qFormat/>
    <w:pPr>
      <w:ind w:left="1260"/>
    </w:pPr>
    <w:rPr>
      <w:sz w:val="18"/>
      <w:szCs w:val="18"/>
    </w:rPr>
  </w:style>
  <w:style w:type="paragraph" w:customStyle="1" w:styleId="21">
    <w:name w:val="目录 21"/>
    <w:basedOn w:val="a"/>
    <w:next w:val="a"/>
    <w:uiPriority w:val="39"/>
    <w:qFormat/>
    <w:pPr>
      <w:ind w:left="210"/>
    </w:pPr>
    <w:rPr>
      <w:smallCaps/>
      <w:sz w:val="20"/>
    </w:r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91">
    <w:name w:val="目录 91"/>
    <w:basedOn w:val="a"/>
    <w:next w:val="a"/>
    <w:semiHidden/>
    <w:qFormat/>
    <w:pPr>
      <w:ind w:left="1680"/>
    </w:pPr>
    <w:rPr>
      <w:sz w:val="18"/>
      <w:szCs w:val="18"/>
    </w:rPr>
  </w:style>
  <w:style w:type="paragraph" w:customStyle="1" w:styleId="infoblue">
    <w:name w:val="infoblue"/>
    <w:basedOn w:val="a"/>
    <w:qFormat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next w:val="a0"/>
    <w:qFormat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51">
    <w:name w:val="目录 51"/>
    <w:basedOn w:val="a"/>
    <w:next w:val="a"/>
    <w:semiHidden/>
    <w:qFormat/>
    <w:pPr>
      <w:ind w:left="840"/>
    </w:pPr>
    <w:rPr>
      <w:sz w:val="18"/>
      <w:szCs w:val="18"/>
    </w:r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81">
    <w:name w:val="目录 81"/>
    <w:basedOn w:val="a"/>
    <w:next w:val="a"/>
    <w:semiHidden/>
    <w:qFormat/>
    <w:pPr>
      <w:ind w:left="1470"/>
    </w:pPr>
    <w:rPr>
      <w:sz w:val="18"/>
      <w:szCs w:val="18"/>
    </w:r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11">
    <w:name w:val="目录 11"/>
    <w:basedOn w:val="a"/>
    <w:next w:val="a"/>
    <w:uiPriority w:val="39"/>
    <w:qFormat/>
    <w:pPr>
      <w:spacing w:before="120" w:after="120"/>
    </w:pPr>
    <w:rPr>
      <w:b/>
      <w:bCs/>
      <w:caps/>
      <w:sz w:val="2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41">
    <w:name w:val="目录 41"/>
    <w:basedOn w:val="a"/>
    <w:next w:val="a"/>
    <w:semiHidden/>
    <w:qFormat/>
    <w:pPr>
      <w:ind w:left="630"/>
    </w:pPr>
    <w:rPr>
      <w:sz w:val="18"/>
      <w:szCs w:val="18"/>
    </w:r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character" w:customStyle="1" w:styleId="a7">
    <w:name w:val="批注框文本 字符"/>
    <w:link w:val="a6"/>
    <w:qFormat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blog.csdn.net/arthemis_14/article/details/126600940" TargetMode="External"/><Relationship Id="rId39" Type="http://schemas.openxmlformats.org/officeDocument/2006/relationships/hyperlink" Target="https://blog.csdn.net/arthemis_14/article/details/126600940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blog.csdn.net/arthemis_14/article/details/126600940" TargetMode="External"/><Relationship Id="rId42" Type="http://schemas.openxmlformats.org/officeDocument/2006/relationships/hyperlink" Target="https://blog.csdn.net/arthemis_14/article/details/126600940" TargetMode="External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hyperlink" Target="https://blog.csdn.net/arthemis_14/article/details/126600940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blog.csdn.net/arthemis_14/article/details/126600940" TargetMode="External"/><Relationship Id="rId37" Type="http://schemas.openxmlformats.org/officeDocument/2006/relationships/hyperlink" Target="https://blog.csdn.net/arthemis_14/article/details/126600940" TargetMode="External"/><Relationship Id="rId40" Type="http://schemas.openxmlformats.org/officeDocument/2006/relationships/hyperlink" Target="https://blog.csdn.net/arthemis_14/article/details/126600940" TargetMode="External"/><Relationship Id="rId45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blog.csdn.net/arthemis_14/article/details/126600940" TargetMode="External"/><Relationship Id="rId36" Type="http://schemas.openxmlformats.org/officeDocument/2006/relationships/hyperlink" Target="https://blog.csdn.net/arthemis_14/article/details/126600940" TargetMode="External"/><Relationship Id="rId49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blog.csdn.net/arthemis_14/article/details/126600940" TargetMode="External"/><Relationship Id="rId44" Type="http://schemas.openxmlformats.org/officeDocument/2006/relationships/hyperlink" Target="https://blog.csdn.net/arthemis_14/article/details/12660094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blog.csdn.net/arthemis_14/article/details/126600940" TargetMode="External"/><Relationship Id="rId30" Type="http://schemas.openxmlformats.org/officeDocument/2006/relationships/hyperlink" Target="https://blog.csdn.net/arthemis_14/article/details/126600940" TargetMode="External"/><Relationship Id="rId35" Type="http://schemas.openxmlformats.org/officeDocument/2006/relationships/hyperlink" Target="https://blog.csdn.net/arthemis_14/article/details/126600940" TargetMode="External"/><Relationship Id="rId43" Type="http://schemas.openxmlformats.org/officeDocument/2006/relationships/hyperlink" Target="https://blog.csdn.net/arthemis_14/article/details/126600940" TargetMode="External"/><Relationship Id="rId48" Type="http://schemas.openxmlformats.org/officeDocument/2006/relationships/header" Target="header3.xml"/><Relationship Id="rId8" Type="http://schemas.openxmlformats.org/officeDocument/2006/relationships/footer" Target="footer1.xm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blog.csdn.net/arthemis_14/article/details/126600940" TargetMode="External"/><Relationship Id="rId38" Type="http://schemas.openxmlformats.org/officeDocument/2006/relationships/hyperlink" Target="https://blog.csdn.net/arthemis_14/article/details/126600940" TargetMode="External"/><Relationship Id="rId46" Type="http://schemas.openxmlformats.org/officeDocument/2006/relationships/header" Target="header2.xml"/><Relationship Id="rId20" Type="http://schemas.openxmlformats.org/officeDocument/2006/relationships/image" Target="media/image12.png"/><Relationship Id="rId41" Type="http://schemas.openxmlformats.org/officeDocument/2006/relationships/hyperlink" Target="https://blog.csdn.net/arthemis_14/article/details/12660094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tmp\trunk\template\AtlasDB&#25216;&#26415;&#25991;&#26723;&#27169;&#26495;\TPL_&#38656;&#27714;&#35268;&#26684;&#35828;&#26126;&#20070;&#65288;XXX&#21151;&#33021;&#65289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TPL_需求规格说明书（XXX功能）.dotx</Template>
  <TotalTime>78</TotalTime>
  <Pages>64</Pages>
  <Words>2797</Words>
  <Characters>15944</Characters>
  <Application>Microsoft Office Word</Application>
  <DocSecurity>0</DocSecurity>
  <Lines>132</Lines>
  <Paragraphs>37</Paragraphs>
  <ScaleCrop>false</ScaleCrop>
  <Company>广州云图数据技术有限公司</Company>
  <LinksUpToDate>false</LinksUpToDate>
  <CharactersWithSpaces>18704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模块名称</dc:subject>
  <dc:creator>何小栋</dc:creator>
  <cp:lastModifiedBy>飞翔</cp:lastModifiedBy>
  <cp:revision>3</cp:revision>
  <cp:lastPrinted>2411-12-31T15:59:00Z</cp:lastPrinted>
  <dcterms:created xsi:type="dcterms:W3CDTF">2018-06-01T06:01:00Z</dcterms:created>
  <dcterms:modified xsi:type="dcterms:W3CDTF">2022-12-27T07:19:00Z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版权声明">
    <vt:lpwstr>©版权所有</vt:lpwstr>
  </property>
  <property fmtid="{D5CDD505-2E9C-101B-9397-08002B2CF9AE}" pid="3" name="版本">
    <vt:lpwstr>&lt;1.0&gt;</vt:lpwstr>
  </property>
  <property fmtid="{D5CDD505-2E9C-101B-9397-08002B2CF9AE}" pid="4" name="发布日期">
    <vt:lpwstr>yyyy-mm-dd</vt:lpwstr>
  </property>
  <property fmtid="{D5CDD505-2E9C-101B-9397-08002B2CF9AE}" pid="5" name="文档编号">
    <vt:lpwstr>OSSP_TPL_</vt:lpwstr>
  </property>
  <property fmtid="{D5CDD505-2E9C-101B-9397-08002B2CF9AE}" pid="6" name="KSOProductBuildVer">
    <vt:lpwstr>2052-11.1.0.12763</vt:lpwstr>
  </property>
  <property fmtid="{D5CDD505-2E9C-101B-9397-08002B2CF9AE}" pid="7" name="ICV">
    <vt:lpwstr>37C1D9DBB5DE49A597EF1F656A202E3A</vt:lpwstr>
  </property>
</Properties>
</file>